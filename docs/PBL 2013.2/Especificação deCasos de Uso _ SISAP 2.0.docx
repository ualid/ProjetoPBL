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988" w:rsidRDefault="0080227C" w:rsidP="00205E6A">
      <w:pPr>
        <w:spacing w:before="0" w:after="0" w:line="360" w:lineRule="auto"/>
        <w:ind w:left="142" w:firstLine="0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2105025" cy="992369"/>
            <wp:effectExtent l="19050" t="0" r="9525" b="0"/>
            <wp:docPr id="10" name="Imagem 7" descr="http://www.bocaonews.com.br/ckfinder/userfiles/fotos_e_imagens/POLITICA/uni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bocaonews.com.br/ckfinder/userfiles/fotos_e_imagens/POLITICA/unim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785" cy="996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27C" w:rsidRPr="00AD0673" w:rsidRDefault="0080227C" w:rsidP="00205E6A">
      <w:pPr>
        <w:spacing w:before="0" w:after="0" w:line="360" w:lineRule="auto"/>
        <w:ind w:left="142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UNIÃO METROPOLITANA DE EDUCAÇÃO E CULTURA</w:t>
      </w:r>
    </w:p>
    <w:p w:rsidR="00276988" w:rsidRPr="00AD0673" w:rsidRDefault="00276988" w:rsidP="00205E6A">
      <w:pPr>
        <w:spacing w:before="0" w:after="0" w:line="360" w:lineRule="auto"/>
        <w:ind w:left="142" w:firstLine="0"/>
        <w:jc w:val="center"/>
        <w:rPr>
          <w:rFonts w:ascii="Times New Roman" w:hAnsi="Times New Roman"/>
        </w:rPr>
      </w:pPr>
    </w:p>
    <w:p w:rsidR="00276988" w:rsidRDefault="00276988" w:rsidP="00205E6A">
      <w:pPr>
        <w:spacing w:before="0" w:after="0" w:line="360" w:lineRule="auto"/>
        <w:ind w:left="142" w:firstLine="0"/>
        <w:jc w:val="center"/>
        <w:rPr>
          <w:rFonts w:ascii="Times New Roman" w:hAnsi="Times New Roman"/>
        </w:rPr>
      </w:pPr>
    </w:p>
    <w:p w:rsidR="0080227C" w:rsidRDefault="0080227C" w:rsidP="00205E6A">
      <w:pPr>
        <w:spacing w:before="0" w:after="0" w:line="360" w:lineRule="auto"/>
        <w:ind w:left="142" w:firstLine="0"/>
        <w:jc w:val="center"/>
        <w:rPr>
          <w:rFonts w:ascii="Times New Roman" w:hAnsi="Times New Roman"/>
        </w:rPr>
      </w:pPr>
    </w:p>
    <w:p w:rsidR="0080227C" w:rsidRPr="00AD0673" w:rsidRDefault="0080227C" w:rsidP="00205E6A">
      <w:pPr>
        <w:spacing w:before="0" w:after="0" w:line="360" w:lineRule="auto"/>
        <w:ind w:left="142" w:firstLine="0"/>
        <w:jc w:val="center"/>
        <w:rPr>
          <w:rFonts w:ascii="Times New Roman" w:hAnsi="Times New Roman"/>
        </w:rPr>
      </w:pPr>
    </w:p>
    <w:p w:rsidR="00276988" w:rsidRPr="00AD0673" w:rsidRDefault="00276988" w:rsidP="00205E6A">
      <w:pPr>
        <w:spacing w:before="0" w:after="0" w:line="360" w:lineRule="auto"/>
        <w:ind w:left="142" w:firstLine="0"/>
        <w:jc w:val="center"/>
        <w:rPr>
          <w:rFonts w:ascii="Times New Roman" w:hAnsi="Times New Roman"/>
          <w:b/>
        </w:rPr>
      </w:pPr>
    </w:p>
    <w:p w:rsidR="00276988" w:rsidRPr="0080227C" w:rsidRDefault="00E410A8" w:rsidP="00205E6A">
      <w:pPr>
        <w:pStyle w:val="titulocapa"/>
        <w:spacing w:line="360" w:lineRule="auto"/>
        <w:ind w:left="142" w:firstLine="0"/>
        <w:rPr>
          <w:rFonts w:ascii="Times New Roman" w:hAnsi="Times New Roman"/>
          <w:sz w:val="32"/>
          <w:szCs w:val="32"/>
        </w:rPr>
      </w:pPr>
      <w:r w:rsidRPr="0080227C">
        <w:rPr>
          <w:rFonts w:ascii="Times New Roman" w:hAnsi="Times New Roman"/>
          <w:sz w:val="32"/>
          <w:szCs w:val="32"/>
        </w:rPr>
        <w:t>ESPECIFICAÇÃO DE CASOS DE USO</w:t>
      </w:r>
    </w:p>
    <w:p w:rsidR="00276988" w:rsidRPr="00AD0673" w:rsidRDefault="00276988" w:rsidP="00205E6A">
      <w:pPr>
        <w:pStyle w:val="titulocapa2"/>
        <w:spacing w:line="360" w:lineRule="auto"/>
        <w:ind w:left="142" w:firstLine="0"/>
        <w:rPr>
          <w:rFonts w:ascii="Times New Roman" w:hAnsi="Times New Roman"/>
        </w:rPr>
      </w:pPr>
    </w:p>
    <w:p w:rsidR="00276988" w:rsidRPr="00AD0673" w:rsidRDefault="00276988" w:rsidP="00205E6A">
      <w:pPr>
        <w:spacing w:before="0" w:after="0" w:line="360" w:lineRule="auto"/>
        <w:ind w:left="142" w:firstLine="0"/>
        <w:jc w:val="center"/>
        <w:rPr>
          <w:rFonts w:ascii="Times New Roman" w:hAnsi="Times New Roman"/>
          <w:b/>
        </w:rPr>
      </w:pPr>
    </w:p>
    <w:p w:rsidR="00276988" w:rsidRPr="0080227C" w:rsidRDefault="00693C88" w:rsidP="00205E6A">
      <w:pPr>
        <w:pStyle w:val="titulocapaprojeto"/>
        <w:spacing w:before="0" w:after="0" w:line="360" w:lineRule="auto"/>
        <w:ind w:left="142" w:firstLine="0"/>
        <w:rPr>
          <w:rFonts w:ascii="Times New Roman" w:hAnsi="Times New Roman"/>
          <w:szCs w:val="24"/>
        </w:rPr>
      </w:pPr>
      <w:r w:rsidRPr="0080227C">
        <w:rPr>
          <w:rFonts w:ascii="Times New Roman" w:hAnsi="Times New Roman"/>
          <w:szCs w:val="24"/>
        </w:rPr>
        <w:t>Projeto SISAP</w:t>
      </w:r>
    </w:p>
    <w:p w:rsidR="00276988" w:rsidRPr="0080227C" w:rsidRDefault="00276988" w:rsidP="00205E6A">
      <w:pPr>
        <w:spacing w:before="0" w:after="0" w:line="360" w:lineRule="auto"/>
        <w:ind w:left="142" w:firstLine="0"/>
        <w:jc w:val="center"/>
        <w:rPr>
          <w:rFonts w:ascii="Times New Roman" w:hAnsi="Times New Roman"/>
          <w:sz w:val="24"/>
          <w:szCs w:val="24"/>
        </w:rPr>
      </w:pPr>
      <w:r w:rsidRPr="0080227C">
        <w:rPr>
          <w:rFonts w:ascii="Times New Roman" w:hAnsi="Times New Roman"/>
          <w:sz w:val="24"/>
          <w:szCs w:val="24"/>
        </w:rPr>
        <w:t xml:space="preserve">Cliente: </w:t>
      </w:r>
      <w:r w:rsidR="00693C88" w:rsidRPr="0080227C">
        <w:rPr>
          <w:rFonts w:ascii="Times New Roman" w:hAnsi="Times New Roman"/>
          <w:sz w:val="24"/>
          <w:szCs w:val="24"/>
        </w:rPr>
        <w:t>BSI - UNIME</w:t>
      </w:r>
    </w:p>
    <w:p w:rsidR="00E410A8" w:rsidRPr="0080227C" w:rsidRDefault="00E410A8" w:rsidP="00205E6A">
      <w:pPr>
        <w:spacing w:before="0" w:after="0" w:line="360" w:lineRule="auto"/>
        <w:ind w:left="142" w:firstLine="0"/>
        <w:jc w:val="center"/>
        <w:rPr>
          <w:rFonts w:ascii="Times New Roman" w:hAnsi="Times New Roman"/>
          <w:sz w:val="24"/>
          <w:szCs w:val="24"/>
        </w:rPr>
      </w:pPr>
      <w:r w:rsidRPr="0080227C">
        <w:rPr>
          <w:rFonts w:ascii="Times New Roman" w:hAnsi="Times New Roman"/>
          <w:sz w:val="24"/>
          <w:szCs w:val="24"/>
        </w:rPr>
        <w:t>Representado por: Coord. Prof. Jorge Farias</w:t>
      </w:r>
    </w:p>
    <w:p w:rsidR="00276988" w:rsidRPr="00AD0673" w:rsidRDefault="00276988" w:rsidP="00205E6A">
      <w:pPr>
        <w:spacing w:before="0" w:after="0" w:line="360" w:lineRule="auto"/>
        <w:ind w:left="142" w:firstLine="0"/>
        <w:jc w:val="center"/>
        <w:outlineLvl w:val="0"/>
        <w:rPr>
          <w:rFonts w:ascii="Times New Roman" w:hAnsi="Times New Roman"/>
        </w:rPr>
      </w:pPr>
    </w:p>
    <w:p w:rsidR="00276988" w:rsidRDefault="00276988" w:rsidP="00205E6A">
      <w:pPr>
        <w:spacing w:before="0" w:after="0" w:line="360" w:lineRule="auto"/>
        <w:ind w:left="142" w:firstLine="0"/>
        <w:jc w:val="center"/>
        <w:outlineLvl w:val="0"/>
        <w:rPr>
          <w:rFonts w:ascii="Times New Roman" w:hAnsi="Times New Roman"/>
        </w:rPr>
      </w:pPr>
    </w:p>
    <w:p w:rsidR="0080227C" w:rsidRDefault="0080227C" w:rsidP="00205E6A">
      <w:pPr>
        <w:spacing w:before="0" w:after="0" w:line="360" w:lineRule="auto"/>
        <w:ind w:left="142" w:firstLine="0"/>
        <w:jc w:val="center"/>
        <w:outlineLvl w:val="0"/>
        <w:rPr>
          <w:rFonts w:ascii="Times New Roman" w:hAnsi="Times New Roman"/>
        </w:rPr>
      </w:pPr>
    </w:p>
    <w:p w:rsidR="0080227C" w:rsidRDefault="0080227C" w:rsidP="00205E6A">
      <w:pPr>
        <w:spacing w:before="0" w:after="0" w:line="360" w:lineRule="auto"/>
        <w:ind w:left="142" w:firstLine="0"/>
        <w:jc w:val="center"/>
        <w:outlineLvl w:val="0"/>
        <w:rPr>
          <w:rFonts w:ascii="Times New Roman" w:hAnsi="Times New Roman"/>
        </w:rPr>
      </w:pPr>
    </w:p>
    <w:p w:rsidR="0080227C" w:rsidRDefault="0080227C" w:rsidP="00205E6A">
      <w:pPr>
        <w:spacing w:before="0" w:after="0" w:line="360" w:lineRule="auto"/>
        <w:ind w:left="142" w:firstLine="0"/>
        <w:jc w:val="center"/>
        <w:outlineLvl w:val="0"/>
        <w:rPr>
          <w:rFonts w:ascii="Times New Roman" w:hAnsi="Times New Roman"/>
        </w:rPr>
      </w:pPr>
    </w:p>
    <w:p w:rsidR="0080227C" w:rsidRPr="00AD0673" w:rsidRDefault="0080227C" w:rsidP="00205E6A">
      <w:pPr>
        <w:spacing w:before="0" w:after="0" w:line="360" w:lineRule="auto"/>
        <w:ind w:left="142" w:firstLine="0"/>
        <w:jc w:val="center"/>
        <w:outlineLvl w:val="0"/>
        <w:rPr>
          <w:rFonts w:ascii="Times New Roman" w:hAnsi="Times New Roman"/>
        </w:rPr>
      </w:pPr>
    </w:p>
    <w:p w:rsidR="00276988" w:rsidRPr="00AD0673" w:rsidRDefault="00276988" w:rsidP="00205E6A">
      <w:pPr>
        <w:spacing w:before="0" w:after="0" w:line="360" w:lineRule="auto"/>
        <w:ind w:left="142" w:firstLine="0"/>
        <w:jc w:val="center"/>
        <w:rPr>
          <w:rFonts w:ascii="Times New Roman" w:hAnsi="Times New Roman"/>
        </w:rPr>
      </w:pPr>
    </w:p>
    <w:p w:rsidR="00276988" w:rsidRPr="00AD0673" w:rsidRDefault="00276988" w:rsidP="00205E6A">
      <w:pPr>
        <w:spacing w:before="0" w:after="0" w:line="360" w:lineRule="auto"/>
        <w:ind w:left="142" w:firstLine="0"/>
        <w:jc w:val="center"/>
        <w:rPr>
          <w:rFonts w:ascii="Times New Roman" w:hAnsi="Times New Roman"/>
        </w:rPr>
      </w:pPr>
      <w:r w:rsidRPr="00AD0673">
        <w:rPr>
          <w:rFonts w:ascii="Times New Roman" w:hAnsi="Times New Roman"/>
          <w:b/>
          <w:noProof/>
        </w:rPr>
        <w:t xml:space="preserve">Versão </w:t>
      </w:r>
      <w:r w:rsidR="00273285" w:rsidRPr="00AD0673">
        <w:rPr>
          <w:rFonts w:ascii="Times New Roman" w:hAnsi="Times New Roman"/>
          <w:b/>
          <w:noProof/>
        </w:rPr>
        <w:t>2.0</w:t>
      </w:r>
      <w:r w:rsidRPr="00AD0673">
        <w:rPr>
          <w:rFonts w:ascii="Times New Roman" w:hAnsi="Times New Roman"/>
          <w:sz w:val="24"/>
        </w:rPr>
        <w:t xml:space="preserve"> </w:t>
      </w:r>
      <w:r w:rsidRPr="00AD0673">
        <w:rPr>
          <w:rFonts w:ascii="Times New Roman" w:hAnsi="Times New Roman"/>
        </w:rPr>
        <w:t xml:space="preserve">| </w:t>
      </w:r>
      <w:r w:rsidR="00273285" w:rsidRPr="00AD0673">
        <w:rPr>
          <w:rFonts w:ascii="Times New Roman" w:hAnsi="Times New Roman"/>
        </w:rPr>
        <w:t>06/10/13</w:t>
      </w:r>
    </w:p>
    <w:p w:rsidR="00276988" w:rsidRPr="00AD0673" w:rsidRDefault="000C0973" w:rsidP="00205E6A">
      <w:pPr>
        <w:spacing w:before="0" w:after="0" w:line="360" w:lineRule="auto"/>
        <w:ind w:left="142" w:firstLine="0"/>
        <w:jc w:val="center"/>
        <w:rPr>
          <w:rFonts w:ascii="Times New Roman" w:hAnsi="Times New Roman"/>
        </w:rPr>
      </w:pPr>
      <w:r w:rsidRPr="000C0973">
        <w:rPr>
          <w:rFonts w:ascii="Times New Roman" w:hAnsi="Times New Roman"/>
          <w:b/>
          <w:noProof/>
        </w:rPr>
        <w:pict>
          <v:line id="Line 3" o:spid="_x0000_s1026" style="position:absolute;left:0;text-align:left;z-index:251657728;visibility:visible" from="16.3pt,14pt" to="419.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" o:allowincell="f" strokecolor="gray"/>
        </w:pict>
      </w:r>
      <w:r w:rsidR="00276988" w:rsidRPr="00AD0673">
        <w:rPr>
          <w:rFonts w:ascii="Times New Roman" w:hAnsi="Times New Roman"/>
        </w:rPr>
        <w:t xml:space="preserve">Responsável: </w:t>
      </w:r>
      <w:r w:rsidR="00273285" w:rsidRPr="00AD0673">
        <w:rPr>
          <w:rFonts w:ascii="Times New Roman" w:hAnsi="Times New Roman"/>
        </w:rPr>
        <w:t>Martha Rios</w:t>
      </w:r>
    </w:p>
    <w:p w:rsidR="009F57A5" w:rsidRPr="00AD0673" w:rsidRDefault="009F57A5" w:rsidP="00205E6A">
      <w:pPr>
        <w:pStyle w:val="PSCLegenda"/>
        <w:spacing w:before="0" w:after="0" w:line="360" w:lineRule="auto"/>
        <w:ind w:left="142" w:firstLine="0"/>
      </w:pPr>
    </w:p>
    <w:p w:rsidR="00435186" w:rsidRPr="00AD0673" w:rsidRDefault="00435186" w:rsidP="00205E6A">
      <w:pPr>
        <w:pStyle w:val="PSCLegenda"/>
        <w:spacing w:before="0" w:after="0" w:line="360" w:lineRule="auto"/>
        <w:ind w:left="142" w:firstLine="0"/>
      </w:pPr>
    </w:p>
    <w:p w:rsidR="009F57A5" w:rsidRPr="00AD0673" w:rsidRDefault="009F57A5" w:rsidP="0080227C">
      <w:pPr>
        <w:pStyle w:val="PSCComentarioTemplate"/>
        <w:spacing w:before="0" w:after="0" w:line="360" w:lineRule="auto"/>
        <w:ind w:left="142" w:firstLine="0"/>
        <w:jc w:val="center"/>
      </w:pPr>
      <w:r w:rsidRPr="00AD0673">
        <w:t>Histórico de Alterações</w:t>
      </w:r>
    </w:p>
    <w:tbl>
      <w:tblPr>
        <w:tblW w:w="9010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8"/>
        <w:gridCol w:w="1072"/>
        <w:gridCol w:w="3543"/>
        <w:gridCol w:w="2977"/>
      </w:tblGrid>
      <w:tr w:rsidR="00662AD8" w:rsidRPr="00AD0673" w:rsidTr="00662AD8">
        <w:trPr>
          <w:cantSplit/>
        </w:trPr>
        <w:tc>
          <w:tcPr>
            <w:tcW w:w="1418" w:type="dxa"/>
            <w:shd w:val="pct12" w:color="000000" w:fill="FFFFFF"/>
          </w:tcPr>
          <w:p w:rsidR="00662AD8" w:rsidRPr="00AD0673" w:rsidRDefault="00662AD8" w:rsidP="00205E6A">
            <w:pPr>
              <w:pStyle w:val="PSCTabelaCabecalho"/>
              <w:spacing w:before="0" w:after="0" w:line="360" w:lineRule="auto"/>
              <w:ind w:left="142" w:firstLine="0"/>
              <w:jc w:val="center"/>
              <w:rPr>
                <w:rFonts w:ascii="Times New Roman" w:hAnsi="Times New Roman"/>
              </w:rPr>
            </w:pPr>
            <w:r w:rsidRPr="00AD0673">
              <w:rPr>
                <w:rFonts w:ascii="Times New Roman" w:hAnsi="Times New Roman"/>
              </w:rPr>
              <w:t>Data</w:t>
            </w:r>
          </w:p>
        </w:tc>
        <w:tc>
          <w:tcPr>
            <w:tcW w:w="1072" w:type="dxa"/>
            <w:shd w:val="pct12" w:color="000000" w:fill="FFFFFF"/>
          </w:tcPr>
          <w:p w:rsidR="00662AD8" w:rsidRPr="00AD0673" w:rsidRDefault="00662AD8" w:rsidP="00205E6A">
            <w:pPr>
              <w:pStyle w:val="PSCTabelaCabecalho"/>
              <w:spacing w:before="0" w:after="0" w:line="360" w:lineRule="auto"/>
              <w:ind w:left="142" w:firstLine="0"/>
              <w:jc w:val="center"/>
              <w:rPr>
                <w:rFonts w:ascii="Times New Roman" w:hAnsi="Times New Roman"/>
              </w:rPr>
            </w:pPr>
            <w:r w:rsidRPr="00AD0673">
              <w:rPr>
                <w:rFonts w:ascii="Times New Roman" w:hAnsi="Times New Roman"/>
              </w:rPr>
              <w:t>Versão</w:t>
            </w:r>
          </w:p>
        </w:tc>
        <w:tc>
          <w:tcPr>
            <w:tcW w:w="3543" w:type="dxa"/>
            <w:shd w:val="pct12" w:color="000000" w:fill="FFFFFF"/>
          </w:tcPr>
          <w:p w:rsidR="00662AD8" w:rsidRPr="00AD0673" w:rsidRDefault="00662AD8" w:rsidP="00205E6A">
            <w:pPr>
              <w:pStyle w:val="PSCTabelaCabecalho"/>
              <w:spacing w:before="0" w:after="0" w:line="360" w:lineRule="auto"/>
              <w:ind w:left="142" w:firstLine="0"/>
              <w:jc w:val="center"/>
              <w:rPr>
                <w:rFonts w:ascii="Times New Roman" w:hAnsi="Times New Roman"/>
              </w:rPr>
            </w:pPr>
            <w:r w:rsidRPr="00AD0673">
              <w:rPr>
                <w:rFonts w:ascii="Times New Roman" w:hAnsi="Times New Roman"/>
              </w:rPr>
              <w:t>Descrição</w:t>
            </w:r>
          </w:p>
        </w:tc>
        <w:tc>
          <w:tcPr>
            <w:tcW w:w="2977" w:type="dxa"/>
            <w:shd w:val="pct12" w:color="000000" w:fill="FFFFFF"/>
          </w:tcPr>
          <w:p w:rsidR="00662AD8" w:rsidRPr="00AD0673" w:rsidRDefault="00662AD8" w:rsidP="00205E6A">
            <w:pPr>
              <w:pStyle w:val="PSCTabelaCabecalho"/>
              <w:spacing w:before="0" w:after="0" w:line="360" w:lineRule="auto"/>
              <w:ind w:left="142" w:firstLine="0"/>
              <w:jc w:val="center"/>
              <w:rPr>
                <w:rFonts w:ascii="Times New Roman" w:hAnsi="Times New Roman"/>
              </w:rPr>
            </w:pPr>
            <w:r w:rsidRPr="00AD0673">
              <w:rPr>
                <w:rFonts w:ascii="Times New Roman" w:hAnsi="Times New Roman"/>
              </w:rPr>
              <w:t>Autor</w:t>
            </w:r>
          </w:p>
        </w:tc>
      </w:tr>
      <w:tr w:rsidR="00662AD8" w:rsidRPr="00AD0673" w:rsidTr="00662AD8">
        <w:trPr>
          <w:cantSplit/>
        </w:trPr>
        <w:tc>
          <w:tcPr>
            <w:tcW w:w="1418" w:type="dxa"/>
          </w:tcPr>
          <w:p w:rsidR="00662AD8" w:rsidRPr="00AD0673" w:rsidRDefault="00E410A8" w:rsidP="00205E6A">
            <w:pPr>
              <w:spacing w:before="0" w:after="0" w:line="360" w:lineRule="auto"/>
              <w:ind w:left="142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06/10</w:t>
            </w:r>
          </w:p>
        </w:tc>
        <w:tc>
          <w:tcPr>
            <w:tcW w:w="1072" w:type="dxa"/>
          </w:tcPr>
          <w:p w:rsidR="00662AD8" w:rsidRPr="00AD0673" w:rsidRDefault="00E410A8" w:rsidP="00205E6A">
            <w:pPr>
              <w:spacing w:before="0" w:after="0" w:line="360" w:lineRule="auto"/>
              <w:ind w:left="142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2.0</w:t>
            </w:r>
          </w:p>
        </w:tc>
        <w:tc>
          <w:tcPr>
            <w:tcW w:w="3543" w:type="dxa"/>
          </w:tcPr>
          <w:p w:rsidR="00662AD8" w:rsidRPr="00AD0673" w:rsidRDefault="00E410A8" w:rsidP="00205E6A">
            <w:pPr>
              <w:spacing w:before="0" w:after="0" w:line="360" w:lineRule="auto"/>
              <w:ind w:left="142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Definição do escopo</w:t>
            </w:r>
          </w:p>
        </w:tc>
        <w:tc>
          <w:tcPr>
            <w:tcW w:w="2977" w:type="dxa"/>
          </w:tcPr>
          <w:p w:rsidR="00662AD8" w:rsidRPr="00AD0673" w:rsidRDefault="00273285" w:rsidP="00205E6A">
            <w:pPr>
              <w:spacing w:before="0" w:after="0" w:line="360" w:lineRule="auto"/>
              <w:ind w:left="142" w:firstLine="0"/>
              <w:jc w:val="center"/>
              <w:rPr>
                <w:rFonts w:ascii="Times New Roman" w:hAnsi="Times New Roman"/>
              </w:rPr>
            </w:pPr>
            <w:r w:rsidRPr="00AD0673">
              <w:rPr>
                <w:rFonts w:ascii="Times New Roman" w:hAnsi="Times New Roman"/>
              </w:rPr>
              <w:t>Martha Rios</w:t>
            </w:r>
          </w:p>
        </w:tc>
      </w:tr>
      <w:tr w:rsidR="00454EFA" w:rsidRPr="00AD0673" w:rsidTr="00662AD8">
        <w:trPr>
          <w:cantSplit/>
        </w:trPr>
        <w:tc>
          <w:tcPr>
            <w:tcW w:w="1418" w:type="dxa"/>
          </w:tcPr>
          <w:p w:rsidR="00454EFA" w:rsidRDefault="00454EFA" w:rsidP="00205E6A">
            <w:pPr>
              <w:spacing w:before="0" w:after="0" w:line="360" w:lineRule="auto"/>
              <w:ind w:left="142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01/12</w:t>
            </w:r>
          </w:p>
        </w:tc>
        <w:tc>
          <w:tcPr>
            <w:tcW w:w="1072" w:type="dxa"/>
          </w:tcPr>
          <w:p w:rsidR="00454EFA" w:rsidRDefault="00454EFA" w:rsidP="00205E6A">
            <w:pPr>
              <w:spacing w:before="0" w:after="0" w:line="360" w:lineRule="auto"/>
              <w:ind w:left="142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2.1</w:t>
            </w:r>
          </w:p>
        </w:tc>
        <w:tc>
          <w:tcPr>
            <w:tcW w:w="3543" w:type="dxa"/>
          </w:tcPr>
          <w:p w:rsidR="00454EFA" w:rsidRDefault="00454EFA" w:rsidP="00205E6A">
            <w:pPr>
              <w:spacing w:before="0" w:after="0" w:line="360" w:lineRule="auto"/>
              <w:ind w:left="142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Alterações de escopo</w:t>
            </w:r>
          </w:p>
        </w:tc>
        <w:tc>
          <w:tcPr>
            <w:tcW w:w="2977" w:type="dxa"/>
          </w:tcPr>
          <w:p w:rsidR="00454EFA" w:rsidRPr="00AD0673" w:rsidRDefault="00454EFA" w:rsidP="00205E6A">
            <w:pPr>
              <w:spacing w:before="0" w:after="0" w:line="360" w:lineRule="auto"/>
              <w:ind w:left="142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Martha Rios</w:t>
            </w:r>
          </w:p>
        </w:tc>
      </w:tr>
    </w:tbl>
    <w:p w:rsidR="00273285" w:rsidRPr="00AD0673" w:rsidRDefault="00273285" w:rsidP="00205E6A">
      <w:pPr>
        <w:pStyle w:val="PSCLegenda"/>
        <w:spacing w:before="0" w:after="0" w:line="360" w:lineRule="auto"/>
        <w:ind w:left="142" w:firstLine="0"/>
      </w:pPr>
    </w:p>
    <w:p w:rsidR="009F57A5" w:rsidRPr="00AD0673" w:rsidRDefault="009F57A5" w:rsidP="00205E6A">
      <w:pPr>
        <w:pStyle w:val="PSCLegenda"/>
        <w:spacing w:before="0" w:after="0" w:line="360" w:lineRule="auto"/>
        <w:ind w:left="142" w:firstLine="0"/>
      </w:pPr>
      <w:r w:rsidRPr="00AD0673">
        <w:t>Lista de Aprovadores</w:t>
      </w:r>
    </w:p>
    <w:tbl>
      <w:tblPr>
        <w:tblW w:w="9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5"/>
        <w:gridCol w:w="4605"/>
      </w:tblGrid>
      <w:tr w:rsidR="009F57A5" w:rsidRPr="00AD0673">
        <w:tc>
          <w:tcPr>
            <w:tcW w:w="4605" w:type="dxa"/>
            <w:shd w:val="pct10" w:color="auto" w:fill="auto"/>
          </w:tcPr>
          <w:p w:rsidR="009F57A5" w:rsidRPr="00AD0673" w:rsidRDefault="009F57A5" w:rsidP="00205E6A">
            <w:pPr>
              <w:pStyle w:val="PSCTabelaCabecalho"/>
              <w:spacing w:before="0" w:after="0" w:line="360" w:lineRule="auto"/>
              <w:ind w:left="142" w:firstLine="0"/>
              <w:jc w:val="center"/>
              <w:rPr>
                <w:rFonts w:ascii="Times New Roman" w:hAnsi="Times New Roman"/>
              </w:rPr>
            </w:pPr>
            <w:r w:rsidRPr="00AD0673">
              <w:rPr>
                <w:rFonts w:ascii="Times New Roman" w:hAnsi="Times New Roman"/>
              </w:rPr>
              <w:t>Nome</w:t>
            </w:r>
          </w:p>
        </w:tc>
        <w:tc>
          <w:tcPr>
            <w:tcW w:w="4605" w:type="dxa"/>
            <w:shd w:val="pct10" w:color="auto" w:fill="auto"/>
          </w:tcPr>
          <w:p w:rsidR="009F57A5" w:rsidRPr="00AD0673" w:rsidRDefault="009F57A5" w:rsidP="00205E6A">
            <w:pPr>
              <w:pStyle w:val="PSCTabelaCabecalho"/>
              <w:spacing w:before="0" w:after="0" w:line="360" w:lineRule="auto"/>
              <w:ind w:left="142" w:firstLine="0"/>
              <w:jc w:val="center"/>
              <w:rPr>
                <w:rFonts w:ascii="Times New Roman" w:hAnsi="Times New Roman"/>
              </w:rPr>
            </w:pPr>
            <w:r w:rsidRPr="00AD0673">
              <w:rPr>
                <w:rFonts w:ascii="Times New Roman" w:hAnsi="Times New Roman"/>
              </w:rPr>
              <w:t>Cargo</w:t>
            </w:r>
          </w:p>
        </w:tc>
      </w:tr>
      <w:tr w:rsidR="000F4A44" w:rsidRPr="00AD0673">
        <w:tc>
          <w:tcPr>
            <w:tcW w:w="4605" w:type="dxa"/>
          </w:tcPr>
          <w:p w:rsidR="000F4A44" w:rsidRPr="00AD0673" w:rsidRDefault="00693C88" w:rsidP="00205E6A">
            <w:pPr>
              <w:pStyle w:val="PSCComentarioTemplate"/>
              <w:spacing w:before="0" w:after="0" w:line="360" w:lineRule="auto"/>
              <w:ind w:left="142" w:firstLine="0"/>
              <w:jc w:val="center"/>
              <w:rPr>
                <w:rFonts w:ascii="Times New Roman" w:hAnsi="Times New Roman"/>
                <w:i w:val="0"/>
              </w:rPr>
            </w:pPr>
            <w:r w:rsidRPr="00AD0673">
              <w:rPr>
                <w:rFonts w:ascii="Times New Roman" w:hAnsi="Times New Roman"/>
                <w:i w:val="0"/>
              </w:rPr>
              <w:t>Carlos Fábio</w:t>
            </w:r>
          </w:p>
        </w:tc>
        <w:tc>
          <w:tcPr>
            <w:tcW w:w="4605" w:type="dxa"/>
          </w:tcPr>
          <w:p w:rsidR="000F4A44" w:rsidRPr="00AD0673" w:rsidRDefault="000F4A44" w:rsidP="00205E6A">
            <w:pPr>
              <w:spacing w:before="0" w:after="0" w:line="360" w:lineRule="auto"/>
              <w:ind w:left="142" w:firstLine="0"/>
              <w:jc w:val="center"/>
              <w:rPr>
                <w:rFonts w:ascii="Times New Roman" w:hAnsi="Times New Roman"/>
              </w:rPr>
            </w:pPr>
            <w:r w:rsidRPr="00AD0673">
              <w:rPr>
                <w:rFonts w:ascii="Times New Roman" w:hAnsi="Times New Roman"/>
              </w:rPr>
              <w:t>Professor orientador</w:t>
            </w:r>
          </w:p>
        </w:tc>
      </w:tr>
      <w:tr w:rsidR="000F4A44" w:rsidRPr="00AD0673">
        <w:tc>
          <w:tcPr>
            <w:tcW w:w="4605" w:type="dxa"/>
          </w:tcPr>
          <w:p w:rsidR="000F4A44" w:rsidRPr="00AD0673" w:rsidRDefault="00693C88" w:rsidP="00205E6A">
            <w:pPr>
              <w:pStyle w:val="PSCComentarioTemplate"/>
              <w:spacing w:before="0" w:after="0" w:line="360" w:lineRule="auto"/>
              <w:ind w:left="142" w:firstLine="0"/>
              <w:jc w:val="center"/>
              <w:rPr>
                <w:rFonts w:ascii="Times New Roman" w:hAnsi="Times New Roman"/>
                <w:i w:val="0"/>
              </w:rPr>
            </w:pPr>
            <w:r w:rsidRPr="00AD0673">
              <w:rPr>
                <w:rFonts w:ascii="Times New Roman" w:hAnsi="Times New Roman"/>
                <w:i w:val="0"/>
              </w:rPr>
              <w:t>Eugênio da Purificação</w:t>
            </w:r>
          </w:p>
        </w:tc>
        <w:tc>
          <w:tcPr>
            <w:tcW w:w="4605" w:type="dxa"/>
          </w:tcPr>
          <w:p w:rsidR="000F4A44" w:rsidRPr="00AD0673" w:rsidRDefault="000F4A44" w:rsidP="00205E6A">
            <w:pPr>
              <w:spacing w:before="0" w:after="0" w:line="360" w:lineRule="auto"/>
              <w:ind w:left="142" w:firstLine="0"/>
              <w:jc w:val="center"/>
              <w:rPr>
                <w:rFonts w:ascii="Times New Roman" w:hAnsi="Times New Roman"/>
              </w:rPr>
            </w:pPr>
            <w:r w:rsidRPr="00AD0673">
              <w:rPr>
                <w:rFonts w:ascii="Times New Roman" w:hAnsi="Times New Roman"/>
              </w:rPr>
              <w:t>Professor orientador</w:t>
            </w:r>
          </w:p>
        </w:tc>
      </w:tr>
    </w:tbl>
    <w:p w:rsidR="00276988" w:rsidRPr="00AD0673" w:rsidRDefault="00276988" w:rsidP="00205E6A">
      <w:pPr>
        <w:spacing w:before="0" w:after="0" w:line="360" w:lineRule="auto"/>
        <w:ind w:left="142" w:firstLine="0"/>
        <w:jc w:val="center"/>
        <w:rPr>
          <w:rFonts w:ascii="Times New Roman" w:hAnsi="Times New Roman"/>
        </w:rPr>
      </w:pPr>
    </w:p>
    <w:p w:rsidR="009F57A5" w:rsidRPr="00AD0673" w:rsidRDefault="009F57A5" w:rsidP="00205E6A">
      <w:pPr>
        <w:spacing w:before="0" w:after="0" w:line="360" w:lineRule="auto"/>
        <w:rPr>
          <w:rFonts w:ascii="Times New Roman" w:hAnsi="Times New Roman"/>
        </w:rPr>
        <w:sectPr w:rsidR="009F57A5" w:rsidRPr="00AD0673" w:rsidSect="0080227C">
          <w:headerReference w:type="even" r:id="rId9"/>
          <w:headerReference w:type="default" r:id="rId10"/>
          <w:footerReference w:type="default" r:id="rId11"/>
          <w:pgSz w:w="11907" w:h="16840" w:code="9"/>
          <w:pgMar w:top="1276" w:right="1151" w:bottom="1140" w:left="1151" w:header="561" w:footer="561" w:gutter="561"/>
          <w:cols w:space="720"/>
          <w:titlePg/>
        </w:sectPr>
      </w:pPr>
    </w:p>
    <w:p w:rsidR="00276988" w:rsidRPr="00E12EBF" w:rsidRDefault="00E12EBF" w:rsidP="00205E6A">
      <w:pPr>
        <w:spacing w:before="0" w:after="0"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Sumário</w:t>
      </w:r>
    </w:p>
    <w:p w:rsidR="00276988" w:rsidRPr="00AD0673" w:rsidRDefault="00276988" w:rsidP="00205E6A">
      <w:pPr>
        <w:spacing w:before="0" w:after="0" w:line="360" w:lineRule="auto"/>
        <w:rPr>
          <w:rFonts w:ascii="Times New Roman" w:hAnsi="Times New Roman"/>
          <w:b/>
        </w:rPr>
      </w:pPr>
    </w:p>
    <w:p w:rsidR="002B1244" w:rsidRPr="00E20885" w:rsidRDefault="000C0973" w:rsidP="00E410A8">
      <w:pPr>
        <w:pStyle w:val="Sumrio1"/>
        <w:tabs>
          <w:tab w:val="left" w:pos="440"/>
          <w:tab w:val="right" w:leader="underscore" w:pos="9060"/>
        </w:tabs>
        <w:spacing w:before="0" w:line="360" w:lineRule="auto"/>
        <w:jc w:val="both"/>
        <w:rPr>
          <w:rFonts w:ascii="Times New Roman" w:hAnsi="Times New Roman"/>
          <w:b w:val="0"/>
          <w:bCs w:val="0"/>
          <w:i w:val="0"/>
          <w:iCs w:val="0"/>
          <w:noProof/>
          <w:sz w:val="24"/>
          <w:szCs w:val="24"/>
        </w:rPr>
      </w:pPr>
      <w:r w:rsidRPr="000C0973">
        <w:rPr>
          <w:rFonts w:ascii="Times New Roman" w:hAnsi="Times New Roman"/>
          <w:smallCaps/>
          <w:sz w:val="24"/>
          <w:szCs w:val="24"/>
        </w:rPr>
        <w:fldChar w:fldCharType="begin"/>
      </w:r>
      <w:r w:rsidR="00276988" w:rsidRPr="00AD0673">
        <w:rPr>
          <w:rFonts w:ascii="Times New Roman" w:hAnsi="Times New Roman"/>
          <w:smallCaps/>
          <w:sz w:val="24"/>
          <w:szCs w:val="24"/>
        </w:rPr>
        <w:instrText xml:space="preserve"> TOC \o "2-3" \h \z \t "Título 1;1;PSC_Requisito;3" </w:instrText>
      </w:r>
      <w:r w:rsidRPr="000C0973">
        <w:rPr>
          <w:rFonts w:ascii="Times New Roman" w:hAnsi="Times New Roman"/>
          <w:smallCaps/>
          <w:sz w:val="24"/>
          <w:szCs w:val="24"/>
        </w:rPr>
        <w:fldChar w:fldCharType="separate"/>
      </w:r>
      <w:hyperlink w:anchor="_Toc181675795" w:history="1">
        <w:r w:rsidR="002B1244" w:rsidRPr="00E20885">
          <w:rPr>
            <w:rStyle w:val="Hyperlink"/>
            <w:rFonts w:ascii="Times New Roman" w:hAnsi="Times New Roman"/>
            <w:b w:val="0"/>
            <w:i w:val="0"/>
            <w:noProof/>
            <w:sz w:val="24"/>
            <w:szCs w:val="24"/>
          </w:rPr>
          <w:t>1.</w:t>
        </w:r>
        <w:r w:rsidR="002B1244" w:rsidRPr="00E20885">
          <w:rPr>
            <w:rFonts w:ascii="Times New Roman" w:hAnsi="Times New Roman"/>
            <w:b w:val="0"/>
            <w:bCs w:val="0"/>
            <w:i w:val="0"/>
            <w:iCs w:val="0"/>
            <w:noProof/>
            <w:sz w:val="24"/>
            <w:szCs w:val="24"/>
          </w:rPr>
          <w:tab/>
        </w:r>
        <w:r w:rsidR="002B1244" w:rsidRPr="00E20885">
          <w:rPr>
            <w:rStyle w:val="Hyperlink"/>
            <w:rFonts w:ascii="Times New Roman" w:hAnsi="Times New Roman"/>
            <w:b w:val="0"/>
            <w:i w:val="0"/>
            <w:noProof/>
            <w:sz w:val="24"/>
            <w:szCs w:val="24"/>
          </w:rPr>
          <w:t>Introdução</w:t>
        </w:r>
        <w:r w:rsidR="002B1244" w:rsidRPr="00E20885">
          <w:rPr>
            <w:rFonts w:ascii="Times New Roman" w:hAnsi="Times New Roman"/>
            <w:b w:val="0"/>
            <w:i w:val="0"/>
            <w:noProof/>
            <w:webHidden/>
            <w:sz w:val="24"/>
            <w:szCs w:val="24"/>
          </w:rPr>
          <w:tab/>
        </w:r>
        <w:r w:rsidRPr="00E20885">
          <w:rPr>
            <w:rFonts w:ascii="Times New Roman" w:hAnsi="Times New Roman"/>
            <w:b w:val="0"/>
            <w:i w:val="0"/>
            <w:noProof/>
            <w:webHidden/>
            <w:sz w:val="24"/>
            <w:szCs w:val="24"/>
          </w:rPr>
          <w:fldChar w:fldCharType="begin"/>
        </w:r>
        <w:r w:rsidR="002B1244" w:rsidRPr="00E20885">
          <w:rPr>
            <w:rFonts w:ascii="Times New Roman" w:hAnsi="Times New Roman"/>
            <w:b w:val="0"/>
            <w:i w:val="0"/>
            <w:noProof/>
            <w:webHidden/>
            <w:sz w:val="24"/>
            <w:szCs w:val="24"/>
          </w:rPr>
          <w:instrText xml:space="preserve"> PAGEREF _Toc181675795 \h </w:instrText>
        </w:r>
        <w:r w:rsidRPr="00E20885">
          <w:rPr>
            <w:rFonts w:ascii="Times New Roman" w:hAnsi="Times New Roman"/>
            <w:b w:val="0"/>
            <w:i w:val="0"/>
            <w:noProof/>
            <w:webHidden/>
            <w:sz w:val="24"/>
            <w:szCs w:val="24"/>
          </w:rPr>
        </w:r>
        <w:r w:rsidRPr="00E20885">
          <w:rPr>
            <w:rFonts w:ascii="Times New Roman" w:hAnsi="Times New Roman"/>
            <w:b w:val="0"/>
            <w:i w:val="0"/>
            <w:noProof/>
            <w:webHidden/>
            <w:sz w:val="24"/>
            <w:szCs w:val="24"/>
          </w:rPr>
          <w:fldChar w:fldCharType="separate"/>
        </w:r>
        <w:r w:rsidR="002B1244" w:rsidRPr="00E20885">
          <w:rPr>
            <w:rFonts w:ascii="Times New Roman" w:hAnsi="Times New Roman"/>
            <w:b w:val="0"/>
            <w:i w:val="0"/>
            <w:noProof/>
            <w:webHidden/>
            <w:sz w:val="24"/>
            <w:szCs w:val="24"/>
          </w:rPr>
          <w:t>4</w:t>
        </w:r>
        <w:r w:rsidRPr="00E20885">
          <w:rPr>
            <w:rFonts w:ascii="Times New Roman" w:hAnsi="Times New Roman"/>
            <w:b w:val="0"/>
            <w:i w:val="0"/>
            <w:noProof/>
            <w:webHidden/>
            <w:sz w:val="24"/>
            <w:szCs w:val="24"/>
          </w:rPr>
          <w:fldChar w:fldCharType="end"/>
        </w:r>
      </w:hyperlink>
    </w:p>
    <w:p w:rsidR="002B1244" w:rsidRPr="00E20885" w:rsidRDefault="00E410A8" w:rsidP="00E410A8">
      <w:pPr>
        <w:pStyle w:val="Sumrio2"/>
        <w:tabs>
          <w:tab w:val="left" w:pos="880"/>
          <w:tab w:val="right" w:leader="underscore" w:pos="9060"/>
        </w:tabs>
        <w:spacing w:before="0" w:line="360" w:lineRule="auto"/>
        <w:jc w:val="both"/>
        <w:rPr>
          <w:rFonts w:ascii="Times New Roman" w:hAnsi="Times New Roman"/>
          <w:b w:val="0"/>
          <w:bCs w:val="0"/>
          <w:noProof/>
          <w:sz w:val="24"/>
          <w:szCs w:val="24"/>
        </w:rPr>
      </w:pPr>
      <w:r w:rsidRPr="00E20885">
        <w:rPr>
          <w:rFonts w:ascii="Times New Roman" w:hAnsi="Times New Roman"/>
          <w:b w:val="0"/>
          <w:sz w:val="24"/>
          <w:szCs w:val="24"/>
        </w:rPr>
        <w:t xml:space="preserve"> </w:t>
      </w:r>
      <w:hyperlink w:anchor="_Toc181675796" w:history="1">
        <w:r w:rsidR="002B1244" w:rsidRPr="00E20885">
          <w:rPr>
            <w:rStyle w:val="Hyperlink"/>
            <w:rFonts w:ascii="Times New Roman" w:hAnsi="Times New Roman"/>
            <w:b w:val="0"/>
            <w:noProof/>
            <w:sz w:val="24"/>
            <w:szCs w:val="24"/>
          </w:rPr>
          <w:t>1.1</w:t>
        </w:r>
        <w:r w:rsidRPr="00E20885">
          <w:rPr>
            <w:rFonts w:ascii="Times New Roman" w:hAnsi="Times New Roman"/>
            <w:b w:val="0"/>
            <w:bCs w:val="0"/>
            <w:noProof/>
            <w:sz w:val="24"/>
            <w:szCs w:val="24"/>
          </w:rPr>
          <w:t xml:space="preserve"> </w:t>
        </w:r>
        <w:r w:rsidR="002B1244" w:rsidRPr="00E20885">
          <w:rPr>
            <w:rStyle w:val="Hyperlink"/>
            <w:rFonts w:ascii="Times New Roman" w:hAnsi="Times New Roman"/>
            <w:b w:val="0"/>
            <w:noProof/>
            <w:sz w:val="24"/>
            <w:szCs w:val="24"/>
          </w:rPr>
          <w:t>Visão geral deste documento</w:t>
        </w:r>
        <w:r w:rsidR="002B1244" w:rsidRPr="00E20885">
          <w:rPr>
            <w:rFonts w:ascii="Times New Roman" w:hAnsi="Times New Roman"/>
            <w:b w:val="0"/>
            <w:noProof/>
            <w:webHidden/>
            <w:sz w:val="24"/>
            <w:szCs w:val="24"/>
          </w:rPr>
          <w:tab/>
        </w:r>
        <w:r w:rsidR="000C0973" w:rsidRPr="00E20885">
          <w:rPr>
            <w:rFonts w:ascii="Times New Roman" w:hAnsi="Times New Roman"/>
            <w:b w:val="0"/>
            <w:noProof/>
            <w:webHidden/>
            <w:sz w:val="24"/>
            <w:szCs w:val="24"/>
          </w:rPr>
          <w:fldChar w:fldCharType="begin"/>
        </w:r>
        <w:r w:rsidR="002B1244" w:rsidRPr="00E20885">
          <w:rPr>
            <w:rFonts w:ascii="Times New Roman" w:hAnsi="Times New Roman"/>
            <w:b w:val="0"/>
            <w:noProof/>
            <w:webHidden/>
            <w:sz w:val="24"/>
            <w:szCs w:val="24"/>
          </w:rPr>
          <w:instrText xml:space="preserve"> PAGEREF _Toc181675796 \h </w:instrText>
        </w:r>
        <w:r w:rsidR="000C0973" w:rsidRPr="00E20885">
          <w:rPr>
            <w:rFonts w:ascii="Times New Roman" w:hAnsi="Times New Roman"/>
            <w:b w:val="0"/>
            <w:noProof/>
            <w:webHidden/>
            <w:sz w:val="24"/>
            <w:szCs w:val="24"/>
          </w:rPr>
        </w:r>
        <w:r w:rsidR="000C0973" w:rsidRPr="00E20885">
          <w:rPr>
            <w:rFonts w:ascii="Times New Roman" w:hAnsi="Times New Roman"/>
            <w:b w:val="0"/>
            <w:noProof/>
            <w:webHidden/>
            <w:sz w:val="24"/>
            <w:szCs w:val="24"/>
          </w:rPr>
          <w:fldChar w:fldCharType="separate"/>
        </w:r>
        <w:r w:rsidR="002B1244" w:rsidRPr="00E20885">
          <w:rPr>
            <w:rFonts w:ascii="Times New Roman" w:hAnsi="Times New Roman"/>
            <w:b w:val="0"/>
            <w:noProof/>
            <w:webHidden/>
            <w:sz w:val="24"/>
            <w:szCs w:val="24"/>
          </w:rPr>
          <w:t>4</w:t>
        </w:r>
        <w:r w:rsidR="000C0973" w:rsidRPr="00E20885">
          <w:rPr>
            <w:rFonts w:ascii="Times New Roman" w:hAnsi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2B1244" w:rsidRPr="00E20885" w:rsidRDefault="000C0973" w:rsidP="00E410A8">
      <w:pPr>
        <w:pStyle w:val="Sumrio2"/>
        <w:tabs>
          <w:tab w:val="left" w:pos="880"/>
          <w:tab w:val="right" w:leader="underscore" w:pos="9060"/>
        </w:tabs>
        <w:spacing w:before="0" w:line="360" w:lineRule="auto"/>
        <w:jc w:val="both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181675797" w:history="1">
        <w:r w:rsidR="00E410A8" w:rsidRPr="00E20885">
          <w:rPr>
            <w:rFonts w:ascii="Times New Roman" w:hAnsi="Times New Roman"/>
            <w:b w:val="0"/>
            <w:sz w:val="24"/>
            <w:szCs w:val="24"/>
          </w:rPr>
          <w:t xml:space="preserve"> </w:t>
        </w:r>
        <w:r w:rsidR="002B1244" w:rsidRPr="00E20885">
          <w:rPr>
            <w:rStyle w:val="Hyperlink"/>
            <w:rFonts w:ascii="Times New Roman" w:hAnsi="Times New Roman"/>
            <w:b w:val="0"/>
            <w:noProof/>
            <w:sz w:val="24"/>
            <w:szCs w:val="24"/>
          </w:rPr>
          <w:t>1.2</w:t>
        </w:r>
        <w:r w:rsidR="0080227C" w:rsidRPr="00E20885">
          <w:rPr>
            <w:rFonts w:ascii="Times New Roman" w:hAnsi="Times New Roman"/>
            <w:b w:val="0"/>
            <w:bCs w:val="0"/>
            <w:noProof/>
            <w:sz w:val="24"/>
            <w:szCs w:val="24"/>
          </w:rPr>
          <w:t xml:space="preserve">  </w:t>
        </w:r>
        <w:r w:rsidR="002B1244" w:rsidRPr="00E20885">
          <w:rPr>
            <w:rStyle w:val="Hyperlink"/>
            <w:rFonts w:ascii="Times New Roman" w:hAnsi="Times New Roman"/>
            <w:b w:val="0"/>
            <w:noProof/>
            <w:sz w:val="24"/>
            <w:szCs w:val="24"/>
          </w:rPr>
          <w:t>Convenções, termos e abreviações</w:t>
        </w:r>
        <w:r w:rsidR="002B1244" w:rsidRPr="00E20885">
          <w:rPr>
            <w:rFonts w:ascii="Times New Roman" w:hAnsi="Times New Roman"/>
            <w:b w:val="0"/>
            <w:noProof/>
            <w:webHidden/>
            <w:sz w:val="24"/>
            <w:szCs w:val="24"/>
          </w:rPr>
          <w:tab/>
        </w:r>
        <w:r w:rsidRPr="00E20885">
          <w:rPr>
            <w:rFonts w:ascii="Times New Roman" w:hAnsi="Times New Roman"/>
            <w:b w:val="0"/>
            <w:noProof/>
            <w:webHidden/>
            <w:sz w:val="24"/>
            <w:szCs w:val="24"/>
          </w:rPr>
          <w:fldChar w:fldCharType="begin"/>
        </w:r>
        <w:r w:rsidR="002B1244" w:rsidRPr="00E20885">
          <w:rPr>
            <w:rFonts w:ascii="Times New Roman" w:hAnsi="Times New Roman"/>
            <w:b w:val="0"/>
            <w:noProof/>
            <w:webHidden/>
            <w:sz w:val="24"/>
            <w:szCs w:val="24"/>
          </w:rPr>
          <w:instrText xml:space="preserve"> PAGEREF _Toc181675797 \h </w:instrText>
        </w:r>
        <w:r w:rsidRPr="00E20885">
          <w:rPr>
            <w:rFonts w:ascii="Times New Roman" w:hAnsi="Times New Roman"/>
            <w:b w:val="0"/>
            <w:noProof/>
            <w:webHidden/>
            <w:sz w:val="24"/>
            <w:szCs w:val="24"/>
          </w:rPr>
        </w:r>
        <w:r w:rsidRPr="00E20885">
          <w:rPr>
            <w:rFonts w:ascii="Times New Roman" w:hAnsi="Times New Roman"/>
            <w:b w:val="0"/>
            <w:noProof/>
            <w:webHidden/>
            <w:sz w:val="24"/>
            <w:szCs w:val="24"/>
          </w:rPr>
          <w:fldChar w:fldCharType="separate"/>
        </w:r>
        <w:r w:rsidR="002B1244" w:rsidRPr="00E20885">
          <w:rPr>
            <w:rFonts w:ascii="Times New Roman" w:hAnsi="Times New Roman"/>
            <w:b w:val="0"/>
            <w:noProof/>
            <w:webHidden/>
            <w:sz w:val="24"/>
            <w:szCs w:val="24"/>
          </w:rPr>
          <w:t>4</w:t>
        </w:r>
        <w:r w:rsidRPr="00E20885">
          <w:rPr>
            <w:rFonts w:ascii="Times New Roman" w:hAnsi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212ED8" w:rsidRPr="00E20885" w:rsidRDefault="000C0973" w:rsidP="00212ED8">
      <w:pPr>
        <w:jc w:val="left"/>
        <w:rPr>
          <w:rFonts w:ascii="Times New Roman" w:hAnsi="Times New Roman"/>
          <w:sz w:val="24"/>
          <w:szCs w:val="24"/>
        </w:rPr>
      </w:pPr>
      <w:r w:rsidRPr="000C0973">
        <w:rPr>
          <w:rFonts w:ascii="Times New Roman" w:hAnsi="Times New Roman"/>
          <w:sz w:val="24"/>
          <w:szCs w:val="24"/>
        </w:rPr>
        <w:fldChar w:fldCharType="begin"/>
      </w:r>
      <w:r w:rsidR="003F19F6" w:rsidRPr="00E20885">
        <w:rPr>
          <w:rFonts w:ascii="Times New Roman" w:hAnsi="Times New Roman"/>
          <w:sz w:val="24"/>
          <w:szCs w:val="24"/>
        </w:rPr>
        <w:instrText>HYPERLINK \l "_Toc181675798"</w:instrText>
      </w:r>
      <w:r w:rsidRPr="000C0973">
        <w:rPr>
          <w:rFonts w:ascii="Times New Roman" w:hAnsi="Times New Roman"/>
          <w:sz w:val="24"/>
          <w:szCs w:val="24"/>
        </w:rPr>
        <w:fldChar w:fldCharType="separate"/>
      </w:r>
      <w:r w:rsidR="00212ED8">
        <w:rPr>
          <w:rStyle w:val="Hyperlink"/>
          <w:rFonts w:ascii="Times New Roman" w:hAnsi="Times New Roman"/>
          <w:noProof/>
          <w:sz w:val="24"/>
          <w:szCs w:val="24"/>
          <w:u w:val="none"/>
        </w:rPr>
        <w:t>2</w:t>
      </w:r>
      <w:r w:rsidR="002B1244" w:rsidRPr="00E20885">
        <w:rPr>
          <w:rFonts w:ascii="Times New Roman" w:hAnsi="Times New Roman"/>
          <w:b/>
          <w:bCs/>
          <w:i/>
          <w:iCs/>
          <w:noProof/>
          <w:sz w:val="24"/>
          <w:szCs w:val="24"/>
        </w:rPr>
        <w:tab/>
      </w:r>
      <w:r w:rsidR="00212ED8">
        <w:rPr>
          <w:rFonts w:ascii="Times New Roman" w:hAnsi="Times New Roman"/>
          <w:sz w:val="24"/>
          <w:szCs w:val="24"/>
        </w:rPr>
        <w:t xml:space="preserve">Modelo </w:t>
      </w:r>
      <w:r w:rsidR="00212ED8" w:rsidRPr="00E20885">
        <w:rPr>
          <w:rFonts w:ascii="Times New Roman" w:hAnsi="Times New Roman"/>
          <w:sz w:val="24"/>
          <w:szCs w:val="24"/>
        </w:rPr>
        <w:t>Conceitual ________________________________________________________</w:t>
      </w:r>
      <w:r w:rsidR="00212ED8">
        <w:rPr>
          <w:rFonts w:ascii="Times New Roman" w:hAnsi="Times New Roman"/>
          <w:sz w:val="24"/>
          <w:szCs w:val="24"/>
        </w:rPr>
        <w:t>4</w:t>
      </w:r>
    </w:p>
    <w:p w:rsidR="00454EFA" w:rsidRPr="00E20885" w:rsidRDefault="00212ED8" w:rsidP="00212ED8">
      <w:pPr>
        <w:pStyle w:val="Sumrio1"/>
        <w:tabs>
          <w:tab w:val="left" w:pos="440"/>
          <w:tab w:val="right" w:leader="underscore" w:pos="9060"/>
        </w:tabs>
        <w:spacing w:before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Style w:val="Hyperlink"/>
          <w:rFonts w:ascii="Times New Roman" w:hAnsi="Times New Roman"/>
          <w:b w:val="0"/>
          <w:i w:val="0"/>
          <w:noProof/>
          <w:sz w:val="24"/>
          <w:szCs w:val="24"/>
        </w:rPr>
        <w:t>3  D</w:t>
      </w:r>
      <w:r w:rsidR="002B1244" w:rsidRPr="00E20885">
        <w:rPr>
          <w:rStyle w:val="Hyperlink"/>
          <w:rFonts w:ascii="Times New Roman" w:hAnsi="Times New Roman"/>
          <w:b w:val="0"/>
          <w:i w:val="0"/>
          <w:noProof/>
          <w:sz w:val="24"/>
          <w:szCs w:val="24"/>
        </w:rPr>
        <w:t>iagrama de Casos de Uso</w:t>
      </w:r>
      <w:r w:rsidR="002B1244" w:rsidRPr="00E20885">
        <w:rPr>
          <w:rFonts w:ascii="Times New Roman" w:hAnsi="Times New Roman"/>
          <w:b w:val="0"/>
          <w:i w:val="0"/>
          <w:noProof/>
          <w:webHidden/>
          <w:sz w:val="24"/>
          <w:szCs w:val="24"/>
        </w:rPr>
        <w:tab/>
      </w:r>
      <w:r w:rsidR="000C0973" w:rsidRPr="00E20885">
        <w:rPr>
          <w:rFonts w:ascii="Times New Roman" w:hAnsi="Times New Roman"/>
          <w:sz w:val="24"/>
          <w:szCs w:val="24"/>
        </w:rPr>
        <w:fldChar w:fldCharType="end"/>
      </w:r>
      <w:r w:rsidRPr="00212ED8">
        <w:rPr>
          <w:rFonts w:ascii="Times New Roman" w:hAnsi="Times New Roman"/>
          <w:b w:val="0"/>
          <w:i w:val="0"/>
          <w:sz w:val="24"/>
          <w:szCs w:val="24"/>
        </w:rPr>
        <w:t>6</w:t>
      </w:r>
    </w:p>
    <w:p w:rsidR="002B1244" w:rsidRPr="00E20885" w:rsidRDefault="000C0973" w:rsidP="00E410A8">
      <w:pPr>
        <w:pStyle w:val="Sumrio1"/>
        <w:tabs>
          <w:tab w:val="left" w:pos="440"/>
          <w:tab w:val="right" w:leader="underscore" w:pos="9060"/>
        </w:tabs>
        <w:spacing w:before="0" w:line="360" w:lineRule="auto"/>
        <w:jc w:val="both"/>
        <w:rPr>
          <w:rFonts w:ascii="Times New Roman" w:hAnsi="Times New Roman"/>
          <w:b w:val="0"/>
          <w:bCs w:val="0"/>
          <w:i w:val="0"/>
          <w:iCs w:val="0"/>
          <w:noProof/>
          <w:sz w:val="24"/>
          <w:szCs w:val="24"/>
        </w:rPr>
      </w:pPr>
      <w:hyperlink w:anchor="_Toc181675800" w:history="1">
        <w:r w:rsidR="00212ED8">
          <w:rPr>
            <w:rStyle w:val="Hyperlink"/>
            <w:rFonts w:ascii="Times New Roman" w:hAnsi="Times New Roman"/>
            <w:b w:val="0"/>
            <w:i w:val="0"/>
            <w:noProof/>
            <w:sz w:val="24"/>
            <w:szCs w:val="24"/>
          </w:rPr>
          <w:t>4</w:t>
        </w:r>
        <w:r w:rsidR="002B1244" w:rsidRPr="00E20885">
          <w:rPr>
            <w:rFonts w:ascii="Times New Roman" w:hAnsi="Times New Roman"/>
            <w:b w:val="0"/>
            <w:bCs w:val="0"/>
            <w:i w:val="0"/>
            <w:iCs w:val="0"/>
            <w:noProof/>
            <w:sz w:val="24"/>
            <w:szCs w:val="24"/>
          </w:rPr>
          <w:tab/>
        </w:r>
        <w:r w:rsidR="002B1244" w:rsidRPr="00E20885">
          <w:rPr>
            <w:rStyle w:val="Hyperlink"/>
            <w:rFonts w:ascii="Times New Roman" w:hAnsi="Times New Roman"/>
            <w:b w:val="0"/>
            <w:i w:val="0"/>
            <w:noProof/>
            <w:sz w:val="24"/>
            <w:szCs w:val="24"/>
          </w:rPr>
          <w:t>Casos de Uso</w:t>
        </w:r>
        <w:r w:rsidR="002B1244" w:rsidRPr="00E20885">
          <w:rPr>
            <w:rFonts w:ascii="Times New Roman" w:hAnsi="Times New Roman"/>
            <w:b w:val="0"/>
            <w:i w:val="0"/>
            <w:noProof/>
            <w:webHidden/>
            <w:sz w:val="24"/>
            <w:szCs w:val="24"/>
          </w:rPr>
          <w:tab/>
        </w:r>
      </w:hyperlink>
      <w:r w:rsidR="00212ED8" w:rsidRPr="00212ED8">
        <w:rPr>
          <w:rFonts w:ascii="Times New Roman" w:hAnsi="Times New Roman"/>
          <w:b w:val="0"/>
          <w:i w:val="0"/>
          <w:sz w:val="24"/>
          <w:szCs w:val="24"/>
        </w:rPr>
        <w:t>9</w:t>
      </w:r>
    </w:p>
    <w:p w:rsidR="002B1244" w:rsidRPr="00E20885" w:rsidRDefault="000C0973" w:rsidP="00E410A8">
      <w:pPr>
        <w:pStyle w:val="Sumrio3"/>
        <w:tabs>
          <w:tab w:val="right" w:leader="underscore" w:pos="9060"/>
        </w:tabs>
        <w:spacing w:line="360" w:lineRule="auto"/>
        <w:jc w:val="both"/>
        <w:rPr>
          <w:rFonts w:ascii="Times New Roman" w:hAnsi="Times New Roman"/>
          <w:noProof/>
          <w:sz w:val="24"/>
        </w:rPr>
      </w:pPr>
      <w:hyperlink w:anchor="_Toc181675801" w:history="1">
        <w:r w:rsidR="002B1244" w:rsidRPr="00E20885">
          <w:rPr>
            <w:rStyle w:val="Hyperlink"/>
            <w:rFonts w:ascii="Times New Roman" w:hAnsi="Times New Roman"/>
            <w:noProof/>
            <w:sz w:val="24"/>
          </w:rPr>
          <w:t xml:space="preserve">[UC001] </w:t>
        </w:r>
        <w:r w:rsidR="0080227C" w:rsidRPr="00E20885">
          <w:rPr>
            <w:rStyle w:val="Hyperlink"/>
            <w:rFonts w:ascii="Times New Roman" w:hAnsi="Times New Roman"/>
            <w:noProof/>
            <w:sz w:val="24"/>
          </w:rPr>
          <w:t>Logar</w:t>
        </w:r>
        <w:r w:rsidR="002B1244" w:rsidRPr="00E20885">
          <w:rPr>
            <w:rFonts w:ascii="Times New Roman" w:hAnsi="Times New Roman"/>
            <w:noProof/>
            <w:webHidden/>
            <w:sz w:val="24"/>
          </w:rPr>
          <w:tab/>
        </w:r>
      </w:hyperlink>
      <w:r w:rsidR="00212ED8">
        <w:rPr>
          <w:rFonts w:ascii="Times New Roman" w:hAnsi="Times New Roman"/>
          <w:sz w:val="24"/>
        </w:rPr>
        <w:t>9</w:t>
      </w:r>
    </w:p>
    <w:p w:rsidR="002B1244" w:rsidRPr="00E20885" w:rsidRDefault="000C0973" w:rsidP="00E410A8">
      <w:pPr>
        <w:pStyle w:val="Sumrio3"/>
        <w:tabs>
          <w:tab w:val="right" w:leader="underscore" w:pos="9060"/>
        </w:tabs>
        <w:spacing w:line="360" w:lineRule="auto"/>
        <w:jc w:val="both"/>
        <w:rPr>
          <w:rFonts w:ascii="Times New Roman" w:hAnsi="Times New Roman"/>
          <w:noProof/>
          <w:sz w:val="24"/>
        </w:rPr>
      </w:pPr>
      <w:hyperlink w:anchor="_Toc181675802" w:history="1">
        <w:r w:rsidR="002B1244" w:rsidRPr="00E20885">
          <w:rPr>
            <w:rStyle w:val="Hyperlink"/>
            <w:rFonts w:ascii="Times New Roman" w:hAnsi="Times New Roman"/>
            <w:noProof/>
            <w:sz w:val="24"/>
          </w:rPr>
          <w:t xml:space="preserve">[UC002] </w:t>
        </w:r>
        <w:r w:rsidR="0080227C" w:rsidRPr="00E20885">
          <w:rPr>
            <w:rStyle w:val="Hyperlink"/>
            <w:rFonts w:ascii="Times New Roman" w:hAnsi="Times New Roman"/>
            <w:noProof/>
            <w:sz w:val="24"/>
          </w:rPr>
          <w:t>Cadastrar-se</w:t>
        </w:r>
        <w:r w:rsidR="002B1244" w:rsidRPr="00E20885">
          <w:rPr>
            <w:rFonts w:ascii="Times New Roman" w:hAnsi="Times New Roman"/>
            <w:noProof/>
            <w:webHidden/>
            <w:sz w:val="24"/>
          </w:rPr>
          <w:tab/>
        </w:r>
      </w:hyperlink>
      <w:r w:rsidR="00212ED8">
        <w:rPr>
          <w:rFonts w:ascii="Times New Roman" w:hAnsi="Times New Roman"/>
          <w:sz w:val="24"/>
        </w:rPr>
        <w:t>9</w:t>
      </w:r>
    </w:p>
    <w:p w:rsidR="002B1244" w:rsidRPr="00E20885" w:rsidRDefault="000C0973" w:rsidP="00E410A8">
      <w:pPr>
        <w:pStyle w:val="Sumrio3"/>
        <w:tabs>
          <w:tab w:val="right" w:leader="underscore" w:pos="9060"/>
        </w:tabs>
        <w:spacing w:line="360" w:lineRule="auto"/>
        <w:jc w:val="both"/>
        <w:rPr>
          <w:rFonts w:ascii="Times New Roman" w:hAnsi="Times New Roman"/>
          <w:noProof/>
          <w:sz w:val="24"/>
        </w:rPr>
      </w:pPr>
      <w:hyperlink w:anchor="_Toc181675803" w:history="1">
        <w:r w:rsidR="002B1244" w:rsidRPr="00E20885">
          <w:rPr>
            <w:rStyle w:val="Hyperlink"/>
            <w:rFonts w:ascii="Times New Roman" w:hAnsi="Times New Roman"/>
            <w:noProof/>
            <w:sz w:val="24"/>
          </w:rPr>
          <w:t>[UC00</w:t>
        </w:r>
        <w:r w:rsidR="00693C88" w:rsidRPr="00E20885">
          <w:rPr>
            <w:rStyle w:val="Hyperlink"/>
            <w:rFonts w:ascii="Times New Roman" w:hAnsi="Times New Roman"/>
            <w:noProof/>
            <w:sz w:val="24"/>
          </w:rPr>
          <w:t xml:space="preserve">3] </w:t>
        </w:r>
        <w:r w:rsidR="0080227C" w:rsidRPr="00E20885">
          <w:rPr>
            <w:rStyle w:val="Hyperlink"/>
            <w:rFonts w:ascii="Times New Roman" w:hAnsi="Times New Roman"/>
            <w:noProof/>
            <w:sz w:val="24"/>
          </w:rPr>
          <w:t>Recuperar usuário/senha</w:t>
        </w:r>
        <w:r w:rsidR="002B1244" w:rsidRPr="00E20885">
          <w:rPr>
            <w:rFonts w:ascii="Times New Roman" w:hAnsi="Times New Roman"/>
            <w:noProof/>
            <w:webHidden/>
            <w:sz w:val="24"/>
          </w:rPr>
          <w:tab/>
        </w:r>
      </w:hyperlink>
      <w:r w:rsidR="00212ED8">
        <w:rPr>
          <w:rFonts w:ascii="Times New Roman" w:hAnsi="Times New Roman"/>
          <w:sz w:val="24"/>
        </w:rPr>
        <w:t>10</w:t>
      </w:r>
    </w:p>
    <w:p w:rsidR="002B1244" w:rsidRPr="00E20885" w:rsidRDefault="000C0973" w:rsidP="00E410A8">
      <w:pPr>
        <w:pStyle w:val="Sumrio3"/>
        <w:tabs>
          <w:tab w:val="right" w:leader="underscore" w:pos="9060"/>
        </w:tabs>
        <w:spacing w:line="360" w:lineRule="auto"/>
        <w:jc w:val="both"/>
        <w:rPr>
          <w:rFonts w:ascii="Times New Roman" w:hAnsi="Times New Roman"/>
          <w:noProof/>
          <w:sz w:val="24"/>
        </w:rPr>
      </w:pPr>
      <w:hyperlink w:anchor="_Toc181675804" w:history="1">
        <w:r w:rsidR="00693C88" w:rsidRPr="00E20885">
          <w:rPr>
            <w:rStyle w:val="Hyperlink"/>
            <w:rFonts w:ascii="Times New Roman" w:hAnsi="Times New Roman"/>
            <w:noProof/>
            <w:sz w:val="24"/>
          </w:rPr>
          <w:t xml:space="preserve">[UC004] </w:t>
        </w:r>
        <w:r w:rsidR="00544D0A" w:rsidRPr="00E20885">
          <w:rPr>
            <w:rStyle w:val="Hyperlink"/>
            <w:rFonts w:ascii="Times New Roman" w:hAnsi="Times New Roman"/>
            <w:noProof/>
            <w:sz w:val="24"/>
          </w:rPr>
          <w:t xml:space="preserve">Manter </w:t>
        </w:r>
        <w:r w:rsidR="002532B0" w:rsidRPr="00E20885">
          <w:rPr>
            <w:rStyle w:val="Hyperlink"/>
            <w:rFonts w:ascii="Times New Roman" w:hAnsi="Times New Roman"/>
            <w:noProof/>
            <w:sz w:val="24"/>
          </w:rPr>
          <w:t>Professores</w:t>
        </w:r>
        <w:r w:rsidR="002B1244" w:rsidRPr="00E20885">
          <w:rPr>
            <w:rFonts w:ascii="Times New Roman" w:hAnsi="Times New Roman"/>
            <w:noProof/>
            <w:webHidden/>
            <w:sz w:val="24"/>
          </w:rPr>
          <w:tab/>
        </w:r>
      </w:hyperlink>
      <w:r w:rsidR="00212ED8">
        <w:rPr>
          <w:rFonts w:ascii="Times New Roman" w:hAnsi="Times New Roman"/>
          <w:sz w:val="24"/>
        </w:rPr>
        <w:t>11</w:t>
      </w:r>
    </w:p>
    <w:p w:rsidR="002B1244" w:rsidRPr="00E20885" w:rsidRDefault="000C0973" w:rsidP="00E410A8">
      <w:pPr>
        <w:pStyle w:val="Sumrio3"/>
        <w:tabs>
          <w:tab w:val="right" w:leader="underscore" w:pos="9060"/>
        </w:tabs>
        <w:spacing w:line="360" w:lineRule="auto"/>
        <w:jc w:val="both"/>
        <w:rPr>
          <w:rFonts w:ascii="Times New Roman" w:hAnsi="Times New Roman"/>
          <w:noProof/>
          <w:sz w:val="24"/>
        </w:rPr>
      </w:pPr>
      <w:hyperlink w:anchor="_Toc181675805" w:history="1">
        <w:r w:rsidR="002B1244" w:rsidRPr="00E20885">
          <w:rPr>
            <w:rStyle w:val="Hyperlink"/>
            <w:rFonts w:ascii="Times New Roman" w:hAnsi="Times New Roman"/>
            <w:noProof/>
            <w:sz w:val="24"/>
          </w:rPr>
          <w:t xml:space="preserve">[UC005] </w:t>
        </w:r>
        <w:r w:rsidR="002532B0" w:rsidRPr="00E20885">
          <w:rPr>
            <w:rStyle w:val="Hyperlink"/>
            <w:rFonts w:ascii="Times New Roman" w:hAnsi="Times New Roman"/>
            <w:noProof/>
            <w:sz w:val="24"/>
          </w:rPr>
          <w:t>Mater Disciplina</w:t>
        </w:r>
        <w:r w:rsidR="002B1244" w:rsidRPr="00E20885">
          <w:rPr>
            <w:rFonts w:ascii="Times New Roman" w:hAnsi="Times New Roman"/>
            <w:noProof/>
            <w:webHidden/>
            <w:sz w:val="24"/>
          </w:rPr>
          <w:tab/>
        </w:r>
        <w:r w:rsidR="001D051A" w:rsidRPr="00E20885">
          <w:rPr>
            <w:rFonts w:ascii="Times New Roman" w:hAnsi="Times New Roman"/>
            <w:noProof/>
            <w:webHidden/>
            <w:sz w:val="24"/>
          </w:rPr>
          <w:t>1</w:t>
        </w:r>
      </w:hyperlink>
      <w:r w:rsidR="00212ED8">
        <w:rPr>
          <w:rFonts w:ascii="Times New Roman" w:hAnsi="Times New Roman"/>
          <w:sz w:val="24"/>
        </w:rPr>
        <w:t>3</w:t>
      </w:r>
    </w:p>
    <w:p w:rsidR="002B1244" w:rsidRPr="00E20885" w:rsidRDefault="000C0973" w:rsidP="00E410A8">
      <w:pPr>
        <w:pStyle w:val="Sumrio3"/>
        <w:tabs>
          <w:tab w:val="right" w:leader="underscore" w:pos="9060"/>
        </w:tabs>
        <w:spacing w:line="360" w:lineRule="auto"/>
        <w:jc w:val="both"/>
        <w:rPr>
          <w:rFonts w:ascii="Times New Roman" w:hAnsi="Times New Roman"/>
          <w:noProof/>
          <w:sz w:val="24"/>
        </w:rPr>
      </w:pPr>
      <w:hyperlink w:anchor="_Toc181675806" w:history="1">
        <w:r w:rsidR="002B1244" w:rsidRPr="00E20885">
          <w:rPr>
            <w:rStyle w:val="Hyperlink"/>
            <w:rFonts w:ascii="Times New Roman" w:hAnsi="Times New Roman"/>
            <w:noProof/>
            <w:sz w:val="24"/>
          </w:rPr>
          <w:t xml:space="preserve">[UC006] </w:t>
        </w:r>
        <w:r w:rsidR="00E12EBF" w:rsidRPr="00E20885">
          <w:rPr>
            <w:rStyle w:val="Hyperlink"/>
            <w:rFonts w:ascii="Times New Roman" w:hAnsi="Times New Roman"/>
            <w:noProof/>
            <w:sz w:val="24"/>
          </w:rPr>
          <w:t>Manter Pessoas</w:t>
        </w:r>
        <w:r w:rsidR="00693C88" w:rsidRPr="00E20885">
          <w:rPr>
            <w:rStyle w:val="Hyperlink"/>
            <w:rFonts w:ascii="Times New Roman" w:hAnsi="Times New Roman"/>
            <w:noProof/>
            <w:sz w:val="24"/>
          </w:rPr>
          <w:t xml:space="preserve"> </w:t>
        </w:r>
        <w:r w:rsidR="002B1244" w:rsidRPr="00E20885">
          <w:rPr>
            <w:rFonts w:ascii="Times New Roman" w:hAnsi="Times New Roman"/>
            <w:noProof/>
            <w:webHidden/>
            <w:sz w:val="24"/>
          </w:rPr>
          <w:tab/>
        </w:r>
        <w:r w:rsidRPr="00E20885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2B1244" w:rsidRPr="00E20885">
          <w:rPr>
            <w:rFonts w:ascii="Times New Roman" w:hAnsi="Times New Roman"/>
            <w:noProof/>
            <w:webHidden/>
            <w:sz w:val="24"/>
          </w:rPr>
          <w:instrText xml:space="preserve"> PAGEREF _Toc181675806 \h </w:instrText>
        </w:r>
        <w:r w:rsidRPr="00E20885">
          <w:rPr>
            <w:rFonts w:ascii="Times New Roman" w:hAnsi="Times New Roman"/>
            <w:noProof/>
            <w:webHidden/>
            <w:sz w:val="24"/>
          </w:rPr>
        </w:r>
        <w:r w:rsidRPr="00E20885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2B1244" w:rsidRPr="00E20885">
          <w:rPr>
            <w:rFonts w:ascii="Times New Roman" w:hAnsi="Times New Roman"/>
            <w:noProof/>
            <w:webHidden/>
            <w:sz w:val="24"/>
          </w:rPr>
          <w:t>1</w:t>
        </w:r>
        <w:r w:rsidRPr="00E20885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  <w:r w:rsidR="00212ED8">
        <w:rPr>
          <w:rFonts w:ascii="Times New Roman" w:hAnsi="Times New Roman"/>
          <w:sz w:val="24"/>
        </w:rPr>
        <w:t>5</w:t>
      </w:r>
    </w:p>
    <w:p w:rsidR="002B1244" w:rsidRPr="00E20885" w:rsidRDefault="000C0973" w:rsidP="00E410A8">
      <w:pPr>
        <w:pStyle w:val="Sumrio3"/>
        <w:tabs>
          <w:tab w:val="right" w:leader="underscore" w:pos="9060"/>
        </w:tabs>
        <w:spacing w:line="360" w:lineRule="auto"/>
        <w:jc w:val="both"/>
        <w:rPr>
          <w:rFonts w:ascii="Times New Roman" w:hAnsi="Times New Roman"/>
          <w:noProof/>
          <w:sz w:val="24"/>
        </w:rPr>
      </w:pPr>
      <w:hyperlink w:anchor="_Toc181675807" w:history="1">
        <w:r w:rsidR="002B1244" w:rsidRPr="00E20885">
          <w:rPr>
            <w:rStyle w:val="Hyperlink"/>
            <w:rFonts w:ascii="Times New Roman" w:hAnsi="Times New Roman"/>
            <w:noProof/>
            <w:sz w:val="24"/>
          </w:rPr>
          <w:t xml:space="preserve">[UC007] </w:t>
        </w:r>
        <w:r w:rsidR="00E12EBF" w:rsidRPr="00E20885">
          <w:rPr>
            <w:rStyle w:val="Hyperlink"/>
            <w:rFonts w:ascii="Times New Roman" w:eastAsia="Calibri" w:hAnsi="Times New Roman"/>
            <w:noProof/>
            <w:sz w:val="24"/>
            <w:lang w:eastAsia="ar-SA"/>
          </w:rPr>
          <w:t>Manter Afazeres, Casos Acadêmicos e Desafio Reais</w:t>
        </w:r>
        <w:r w:rsidR="002B1244" w:rsidRPr="00E20885">
          <w:rPr>
            <w:rFonts w:ascii="Times New Roman" w:hAnsi="Times New Roman"/>
            <w:noProof/>
            <w:webHidden/>
            <w:sz w:val="24"/>
          </w:rPr>
          <w:tab/>
        </w:r>
        <w:r w:rsidRPr="00E20885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2B1244" w:rsidRPr="00E20885">
          <w:rPr>
            <w:rFonts w:ascii="Times New Roman" w:hAnsi="Times New Roman"/>
            <w:noProof/>
            <w:webHidden/>
            <w:sz w:val="24"/>
          </w:rPr>
          <w:instrText xml:space="preserve"> PAGEREF _Toc181675807 \h </w:instrText>
        </w:r>
        <w:r w:rsidRPr="00E20885">
          <w:rPr>
            <w:rFonts w:ascii="Times New Roman" w:hAnsi="Times New Roman"/>
            <w:noProof/>
            <w:webHidden/>
            <w:sz w:val="24"/>
          </w:rPr>
        </w:r>
        <w:r w:rsidRPr="00E20885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2B1244" w:rsidRPr="00E20885">
          <w:rPr>
            <w:rFonts w:ascii="Times New Roman" w:hAnsi="Times New Roman"/>
            <w:noProof/>
            <w:webHidden/>
            <w:sz w:val="24"/>
          </w:rPr>
          <w:t>1</w:t>
        </w:r>
        <w:r w:rsidRPr="00E20885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  <w:r w:rsidR="00212ED8">
        <w:rPr>
          <w:rFonts w:ascii="Times New Roman" w:hAnsi="Times New Roman"/>
          <w:sz w:val="24"/>
        </w:rPr>
        <w:t>7</w:t>
      </w:r>
    </w:p>
    <w:p w:rsidR="002B1244" w:rsidRPr="00E20885" w:rsidRDefault="000C0973" w:rsidP="00E410A8">
      <w:pPr>
        <w:pStyle w:val="Sumrio3"/>
        <w:tabs>
          <w:tab w:val="right" w:leader="underscore" w:pos="9060"/>
        </w:tabs>
        <w:spacing w:line="360" w:lineRule="auto"/>
        <w:jc w:val="both"/>
        <w:rPr>
          <w:rFonts w:ascii="Times New Roman" w:hAnsi="Times New Roman"/>
          <w:noProof/>
          <w:sz w:val="24"/>
        </w:rPr>
      </w:pPr>
      <w:hyperlink w:anchor="_Toc181675808" w:history="1">
        <w:r w:rsidR="002B1244" w:rsidRPr="00E20885">
          <w:rPr>
            <w:rStyle w:val="Hyperlink"/>
            <w:rFonts w:ascii="Times New Roman" w:hAnsi="Times New Roman"/>
            <w:noProof/>
            <w:sz w:val="24"/>
          </w:rPr>
          <w:t xml:space="preserve">[UC008] </w:t>
        </w:r>
        <w:r w:rsidR="00E12EBF" w:rsidRPr="00E20885">
          <w:rPr>
            <w:rStyle w:val="Hyperlink"/>
            <w:rFonts w:ascii="Times New Roman" w:eastAsia="Calibri" w:hAnsi="Times New Roman"/>
            <w:noProof/>
            <w:sz w:val="24"/>
            <w:lang w:eastAsia="ar-SA"/>
          </w:rPr>
          <w:t>Responder aos Afazeres</w:t>
        </w:r>
        <w:r w:rsidR="002B1244" w:rsidRPr="00E20885">
          <w:rPr>
            <w:rFonts w:ascii="Times New Roman" w:hAnsi="Times New Roman"/>
            <w:noProof/>
            <w:webHidden/>
            <w:sz w:val="24"/>
          </w:rPr>
          <w:tab/>
        </w:r>
        <w:r w:rsidRPr="00E20885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2B1244" w:rsidRPr="00E20885">
          <w:rPr>
            <w:rFonts w:ascii="Times New Roman" w:hAnsi="Times New Roman"/>
            <w:noProof/>
            <w:webHidden/>
            <w:sz w:val="24"/>
          </w:rPr>
          <w:instrText xml:space="preserve"> PAGEREF _Toc181675808 \h </w:instrText>
        </w:r>
        <w:r w:rsidRPr="00E20885">
          <w:rPr>
            <w:rFonts w:ascii="Times New Roman" w:hAnsi="Times New Roman"/>
            <w:noProof/>
            <w:webHidden/>
            <w:sz w:val="24"/>
          </w:rPr>
        </w:r>
        <w:r w:rsidRPr="00E20885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2B1244" w:rsidRPr="00E20885">
          <w:rPr>
            <w:rFonts w:ascii="Times New Roman" w:hAnsi="Times New Roman"/>
            <w:noProof/>
            <w:webHidden/>
            <w:sz w:val="24"/>
          </w:rPr>
          <w:t>1</w:t>
        </w:r>
        <w:r w:rsidRPr="00E20885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  <w:r w:rsidR="00212ED8">
        <w:rPr>
          <w:rFonts w:ascii="Times New Roman" w:hAnsi="Times New Roman"/>
          <w:sz w:val="24"/>
        </w:rPr>
        <w:t>9</w:t>
      </w:r>
    </w:p>
    <w:p w:rsidR="002B1244" w:rsidRPr="00E20885" w:rsidRDefault="000C0973" w:rsidP="00E410A8">
      <w:pPr>
        <w:pStyle w:val="Sumrio3"/>
        <w:tabs>
          <w:tab w:val="right" w:leader="underscore" w:pos="9060"/>
        </w:tabs>
        <w:spacing w:line="360" w:lineRule="auto"/>
        <w:jc w:val="both"/>
        <w:rPr>
          <w:rFonts w:ascii="Times New Roman" w:hAnsi="Times New Roman"/>
          <w:noProof/>
          <w:sz w:val="24"/>
        </w:rPr>
      </w:pPr>
      <w:hyperlink w:anchor="_Toc181675809" w:history="1">
        <w:r w:rsidR="002B1244" w:rsidRPr="00E20885">
          <w:rPr>
            <w:rStyle w:val="Hyperlink"/>
            <w:rFonts w:ascii="Times New Roman" w:hAnsi="Times New Roman"/>
            <w:noProof/>
            <w:sz w:val="24"/>
          </w:rPr>
          <w:t xml:space="preserve">[UC009] </w:t>
        </w:r>
        <w:r w:rsidR="00E12EBF" w:rsidRPr="00E20885">
          <w:rPr>
            <w:rStyle w:val="Hyperlink"/>
            <w:rFonts w:ascii="Times New Roman" w:eastAsia="Calibri" w:hAnsi="Times New Roman"/>
            <w:noProof/>
            <w:sz w:val="24"/>
            <w:lang w:eastAsia="ar-SA"/>
          </w:rPr>
          <w:t>Participar de Casos Acadêmicos e Desafios Reais</w:t>
        </w:r>
        <w:r w:rsidR="002B1244" w:rsidRPr="00E20885">
          <w:rPr>
            <w:rFonts w:ascii="Times New Roman" w:hAnsi="Times New Roman"/>
            <w:noProof/>
            <w:webHidden/>
            <w:sz w:val="24"/>
          </w:rPr>
          <w:tab/>
        </w:r>
      </w:hyperlink>
      <w:r w:rsidR="00212ED8">
        <w:rPr>
          <w:rFonts w:ascii="Times New Roman" w:hAnsi="Times New Roman"/>
          <w:sz w:val="24"/>
        </w:rPr>
        <w:t>20</w:t>
      </w:r>
    </w:p>
    <w:p w:rsidR="002B1244" w:rsidRDefault="000C0973" w:rsidP="00E410A8">
      <w:pPr>
        <w:pStyle w:val="Sumrio3"/>
        <w:tabs>
          <w:tab w:val="right" w:leader="underscore" w:pos="9060"/>
        </w:tabs>
        <w:spacing w:line="360" w:lineRule="auto"/>
        <w:jc w:val="both"/>
        <w:rPr>
          <w:rFonts w:ascii="Times New Roman" w:hAnsi="Times New Roman"/>
          <w:sz w:val="24"/>
        </w:rPr>
      </w:pPr>
      <w:hyperlink w:anchor="_Toc181675810" w:history="1">
        <w:r w:rsidR="002B1244" w:rsidRPr="00E20885">
          <w:rPr>
            <w:rStyle w:val="Hyperlink"/>
            <w:rFonts w:ascii="Times New Roman" w:hAnsi="Times New Roman"/>
            <w:noProof/>
            <w:sz w:val="24"/>
          </w:rPr>
          <w:t xml:space="preserve">[UC010] </w:t>
        </w:r>
        <w:r w:rsidR="00E12EBF" w:rsidRPr="00E20885">
          <w:rPr>
            <w:rStyle w:val="Hyperlink"/>
            <w:rFonts w:ascii="Times New Roman" w:eastAsia="Calibri" w:hAnsi="Times New Roman"/>
            <w:noProof/>
            <w:sz w:val="24"/>
            <w:lang w:eastAsia="ar-SA"/>
          </w:rPr>
          <w:t>Gerar relatórios de Acompanhamento</w:t>
        </w:r>
        <w:r w:rsidR="002B1244" w:rsidRPr="00E20885">
          <w:rPr>
            <w:rFonts w:ascii="Times New Roman" w:hAnsi="Times New Roman"/>
            <w:noProof/>
            <w:webHidden/>
            <w:sz w:val="24"/>
          </w:rPr>
          <w:tab/>
        </w:r>
      </w:hyperlink>
      <w:r w:rsidR="00212ED8">
        <w:rPr>
          <w:rFonts w:ascii="Times New Roman" w:hAnsi="Times New Roman"/>
          <w:sz w:val="24"/>
        </w:rPr>
        <w:t>20</w:t>
      </w:r>
    </w:p>
    <w:p w:rsidR="005E18E3" w:rsidRPr="005E18E3" w:rsidRDefault="005E18E3" w:rsidP="005E18E3">
      <w:pPr>
        <w:jc w:val="left"/>
        <w:rPr>
          <w:rFonts w:ascii="Times New Roman" w:hAnsi="Times New Roman"/>
          <w:sz w:val="24"/>
          <w:szCs w:val="24"/>
        </w:rPr>
      </w:pPr>
      <w:r w:rsidRPr="005E18E3">
        <w:rPr>
          <w:rFonts w:ascii="Times New Roman" w:hAnsi="Times New Roman"/>
          <w:sz w:val="24"/>
          <w:szCs w:val="24"/>
        </w:rPr>
        <w:t>5  Modelo Relacional</w:t>
      </w:r>
      <w:r>
        <w:rPr>
          <w:rFonts w:ascii="Times New Roman" w:hAnsi="Times New Roman"/>
          <w:sz w:val="24"/>
          <w:szCs w:val="24"/>
        </w:rPr>
        <w:t xml:space="preserve"> </w:t>
      </w:r>
      <w:r w:rsidRPr="005E18E3">
        <w:rPr>
          <w:rFonts w:ascii="Times New Roman" w:hAnsi="Times New Roman"/>
          <w:sz w:val="24"/>
          <w:szCs w:val="24"/>
        </w:rPr>
        <w:t>_______________________________________________________21</w:t>
      </w:r>
    </w:p>
    <w:p w:rsidR="00276988" w:rsidRPr="00AD0673" w:rsidRDefault="000C0973" w:rsidP="00E410A8">
      <w:pPr>
        <w:spacing w:before="0" w:after="0" w:line="360" w:lineRule="auto"/>
        <w:rPr>
          <w:rFonts w:ascii="Times New Roman" w:hAnsi="Times New Roman"/>
          <w:smallCaps/>
          <w:sz w:val="24"/>
          <w:szCs w:val="24"/>
        </w:rPr>
      </w:pPr>
      <w:r w:rsidRPr="00AD0673">
        <w:rPr>
          <w:rFonts w:ascii="Times New Roman" w:hAnsi="Times New Roman"/>
          <w:smallCaps/>
          <w:sz w:val="24"/>
          <w:szCs w:val="24"/>
        </w:rPr>
        <w:fldChar w:fldCharType="end"/>
      </w:r>
    </w:p>
    <w:p w:rsidR="00435186" w:rsidRPr="00AD0673" w:rsidRDefault="00435186" w:rsidP="00205E6A">
      <w:pPr>
        <w:spacing w:before="0" w:after="0" w:line="360" w:lineRule="auto"/>
        <w:rPr>
          <w:rFonts w:ascii="Times New Roman" w:hAnsi="Times New Roman"/>
          <w:smallCaps/>
          <w:sz w:val="24"/>
          <w:szCs w:val="24"/>
        </w:rPr>
      </w:pPr>
    </w:p>
    <w:p w:rsidR="00435186" w:rsidRPr="00AD0673" w:rsidRDefault="00435186" w:rsidP="00205E6A">
      <w:pPr>
        <w:spacing w:before="0" w:after="0" w:line="360" w:lineRule="auto"/>
        <w:rPr>
          <w:rFonts w:ascii="Times New Roman" w:hAnsi="Times New Roman"/>
          <w:smallCaps/>
          <w:sz w:val="24"/>
          <w:szCs w:val="24"/>
        </w:rPr>
      </w:pPr>
    </w:p>
    <w:p w:rsidR="00435186" w:rsidRPr="00AD0673" w:rsidRDefault="00435186" w:rsidP="00205E6A">
      <w:pPr>
        <w:spacing w:before="0" w:after="0" w:line="360" w:lineRule="auto"/>
        <w:rPr>
          <w:rFonts w:ascii="Times New Roman" w:hAnsi="Times New Roman"/>
          <w:smallCaps/>
          <w:sz w:val="24"/>
          <w:szCs w:val="24"/>
        </w:rPr>
      </w:pPr>
    </w:p>
    <w:p w:rsidR="00435186" w:rsidRPr="00AD0673" w:rsidRDefault="00435186" w:rsidP="00205E6A">
      <w:pPr>
        <w:spacing w:before="0" w:after="0" w:line="360" w:lineRule="auto"/>
        <w:rPr>
          <w:rFonts w:ascii="Times New Roman" w:hAnsi="Times New Roman"/>
          <w:smallCaps/>
          <w:sz w:val="24"/>
          <w:szCs w:val="24"/>
        </w:rPr>
      </w:pPr>
    </w:p>
    <w:p w:rsidR="00435186" w:rsidRPr="00AD0673" w:rsidRDefault="00435186" w:rsidP="00205E6A">
      <w:pPr>
        <w:spacing w:before="0" w:after="0" w:line="360" w:lineRule="auto"/>
        <w:rPr>
          <w:rFonts w:ascii="Times New Roman" w:hAnsi="Times New Roman"/>
          <w:smallCaps/>
          <w:sz w:val="24"/>
          <w:szCs w:val="24"/>
        </w:rPr>
      </w:pPr>
    </w:p>
    <w:p w:rsidR="00435186" w:rsidRPr="00AD0673" w:rsidRDefault="00435186" w:rsidP="00205E6A">
      <w:pPr>
        <w:spacing w:before="0" w:after="0" w:line="360" w:lineRule="auto"/>
        <w:rPr>
          <w:rFonts w:ascii="Times New Roman" w:hAnsi="Times New Roman"/>
          <w:smallCaps/>
          <w:sz w:val="24"/>
          <w:szCs w:val="24"/>
        </w:rPr>
      </w:pPr>
    </w:p>
    <w:p w:rsidR="00435186" w:rsidRPr="00AD0673" w:rsidRDefault="00435186" w:rsidP="00205E6A">
      <w:pPr>
        <w:spacing w:before="0" w:after="0" w:line="360" w:lineRule="auto"/>
        <w:rPr>
          <w:rFonts w:ascii="Times New Roman" w:hAnsi="Times New Roman"/>
          <w:smallCaps/>
          <w:sz w:val="24"/>
          <w:szCs w:val="24"/>
        </w:rPr>
      </w:pPr>
    </w:p>
    <w:p w:rsidR="00435186" w:rsidRPr="00AD0673" w:rsidRDefault="00435186" w:rsidP="00205E6A">
      <w:pPr>
        <w:spacing w:before="0" w:after="0" w:line="360" w:lineRule="auto"/>
        <w:rPr>
          <w:rFonts w:ascii="Times New Roman" w:hAnsi="Times New Roman"/>
          <w:smallCaps/>
          <w:sz w:val="24"/>
          <w:szCs w:val="24"/>
        </w:rPr>
      </w:pPr>
    </w:p>
    <w:p w:rsidR="00435186" w:rsidRPr="00AD0673" w:rsidRDefault="00435186" w:rsidP="00205E6A">
      <w:pPr>
        <w:spacing w:before="0" w:after="0" w:line="360" w:lineRule="auto"/>
        <w:rPr>
          <w:rFonts w:ascii="Times New Roman" w:hAnsi="Times New Roman"/>
          <w:smallCaps/>
          <w:sz w:val="24"/>
          <w:szCs w:val="24"/>
        </w:rPr>
      </w:pPr>
    </w:p>
    <w:p w:rsidR="00435186" w:rsidRPr="00AD0673" w:rsidRDefault="00435186" w:rsidP="00205E6A">
      <w:pPr>
        <w:spacing w:before="0" w:after="0" w:line="360" w:lineRule="auto"/>
        <w:rPr>
          <w:rFonts w:ascii="Times New Roman" w:hAnsi="Times New Roman"/>
          <w:smallCaps/>
          <w:sz w:val="24"/>
          <w:szCs w:val="24"/>
        </w:rPr>
      </w:pPr>
    </w:p>
    <w:p w:rsidR="00435186" w:rsidRPr="00AD0673" w:rsidRDefault="00435186" w:rsidP="00205E6A">
      <w:pPr>
        <w:spacing w:before="0" w:after="0" w:line="360" w:lineRule="auto"/>
        <w:rPr>
          <w:rFonts w:ascii="Times New Roman" w:hAnsi="Times New Roman"/>
          <w:smallCaps/>
          <w:sz w:val="24"/>
          <w:szCs w:val="24"/>
        </w:rPr>
      </w:pPr>
    </w:p>
    <w:p w:rsidR="00435186" w:rsidRPr="00AD0673" w:rsidRDefault="00435186" w:rsidP="00205E6A">
      <w:pPr>
        <w:spacing w:before="0" w:after="0" w:line="360" w:lineRule="auto"/>
        <w:rPr>
          <w:rFonts w:ascii="Times New Roman" w:hAnsi="Times New Roman"/>
          <w:smallCaps/>
          <w:sz w:val="24"/>
          <w:szCs w:val="24"/>
        </w:rPr>
      </w:pPr>
    </w:p>
    <w:p w:rsidR="00435186" w:rsidRPr="00AD0673" w:rsidRDefault="00435186" w:rsidP="00205E6A">
      <w:pPr>
        <w:spacing w:before="0" w:after="0" w:line="360" w:lineRule="auto"/>
        <w:rPr>
          <w:rFonts w:ascii="Times New Roman" w:hAnsi="Times New Roman"/>
          <w:smallCaps/>
          <w:sz w:val="24"/>
          <w:szCs w:val="24"/>
        </w:rPr>
      </w:pPr>
    </w:p>
    <w:p w:rsidR="00435186" w:rsidRPr="00AD0673" w:rsidRDefault="00435186" w:rsidP="00205E6A">
      <w:pPr>
        <w:spacing w:before="0" w:after="0" w:line="360" w:lineRule="auto"/>
        <w:rPr>
          <w:rFonts w:ascii="Times New Roman" w:hAnsi="Times New Roman"/>
          <w:smallCaps/>
          <w:sz w:val="24"/>
          <w:szCs w:val="24"/>
        </w:rPr>
      </w:pPr>
    </w:p>
    <w:p w:rsidR="00435186" w:rsidRPr="00AD0673" w:rsidRDefault="00435186" w:rsidP="00205E6A">
      <w:pPr>
        <w:spacing w:before="0" w:after="0" w:line="360" w:lineRule="auto"/>
        <w:rPr>
          <w:rFonts w:ascii="Times New Roman" w:hAnsi="Times New Roman"/>
          <w:smallCaps/>
          <w:sz w:val="24"/>
          <w:szCs w:val="24"/>
        </w:rPr>
      </w:pPr>
    </w:p>
    <w:p w:rsidR="00276988" w:rsidRPr="0080227C" w:rsidRDefault="00276988" w:rsidP="00205E6A">
      <w:pPr>
        <w:pStyle w:val="Ttulo1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75507691"/>
      <w:bookmarkStart w:id="7" w:name="_Toc487017240"/>
      <w:bookmarkStart w:id="8" w:name="_Toc487603961"/>
      <w:bookmarkStart w:id="9" w:name="_Toc181675795"/>
      <w:r w:rsidRPr="0080227C">
        <w:rPr>
          <w:rFonts w:ascii="Times New Roman" w:hAnsi="Times New Roman"/>
          <w:sz w:val="28"/>
          <w:szCs w:val="28"/>
        </w:rPr>
        <w:lastRenderedPageBreak/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276988" w:rsidRPr="00AD0673" w:rsidRDefault="00276988" w:rsidP="0080227C">
      <w:pPr>
        <w:spacing w:before="0" w:after="0" w:line="360" w:lineRule="auto"/>
        <w:ind w:left="142" w:firstLine="0"/>
        <w:rPr>
          <w:rFonts w:ascii="Times New Roman" w:hAnsi="Times New Roman"/>
          <w:sz w:val="24"/>
          <w:szCs w:val="24"/>
        </w:rPr>
      </w:pPr>
      <w:r w:rsidRPr="00AD0673">
        <w:rPr>
          <w:rFonts w:ascii="Times New Roman" w:hAnsi="Times New Roman"/>
          <w:sz w:val="24"/>
          <w:szCs w:val="24"/>
        </w:rPr>
        <w:t xml:space="preserve">Este documento especifica os casos de uso do sistema </w:t>
      </w:r>
      <w:r w:rsidR="00693C88" w:rsidRPr="00AD0673">
        <w:rPr>
          <w:rFonts w:ascii="Times New Roman" w:hAnsi="Times New Roman"/>
          <w:sz w:val="24"/>
          <w:szCs w:val="24"/>
        </w:rPr>
        <w:t xml:space="preserve"> SISAP</w:t>
      </w:r>
      <w:r w:rsidRPr="00AD0673">
        <w:rPr>
          <w:rFonts w:ascii="Times New Roman" w:hAnsi="Times New Roman"/>
          <w:sz w:val="24"/>
          <w:szCs w:val="24"/>
        </w:rPr>
        <w:t xml:space="preserve"> descrevendo os fluxos de eventos, entradas e saídas de cada caso de uso a ser implementado.</w:t>
      </w:r>
    </w:p>
    <w:p w:rsidR="00276988" w:rsidRPr="00AD0673" w:rsidRDefault="00276988" w:rsidP="0080227C">
      <w:pPr>
        <w:pStyle w:val="Ttulo2"/>
        <w:spacing w:before="0" w:after="0" w:line="360" w:lineRule="auto"/>
        <w:ind w:left="318" w:hanging="284"/>
        <w:rPr>
          <w:rFonts w:ascii="Times New Roman" w:hAnsi="Times New Roman"/>
          <w:szCs w:val="24"/>
        </w:rPr>
      </w:pPr>
      <w:bookmarkStart w:id="10" w:name="_Toc467473440"/>
      <w:bookmarkStart w:id="11" w:name="_Toc467473972"/>
      <w:bookmarkStart w:id="12" w:name="_Toc467477711"/>
      <w:bookmarkStart w:id="13" w:name="_Toc467494865"/>
      <w:bookmarkStart w:id="14" w:name="_Toc467495235"/>
      <w:bookmarkStart w:id="15" w:name="_Toc468086041"/>
      <w:bookmarkStart w:id="16" w:name="_Toc475507692"/>
      <w:bookmarkStart w:id="17" w:name="_Toc487017241"/>
      <w:bookmarkStart w:id="18" w:name="_Toc520867047"/>
      <w:bookmarkStart w:id="19" w:name="_Toc524266992"/>
      <w:bookmarkStart w:id="20" w:name="_Toc524267015"/>
      <w:bookmarkStart w:id="21" w:name="_Toc524269568"/>
      <w:bookmarkStart w:id="22" w:name="_Toc181675796"/>
      <w:r w:rsidRPr="00AD0673">
        <w:rPr>
          <w:rFonts w:ascii="Times New Roman" w:hAnsi="Times New Roman"/>
          <w:szCs w:val="24"/>
        </w:rPr>
        <w:t>Visão geral deste documento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276988" w:rsidRPr="00AD0673" w:rsidRDefault="00276988" w:rsidP="0080227C">
      <w:pPr>
        <w:spacing w:before="0" w:after="0" w:line="360" w:lineRule="auto"/>
        <w:rPr>
          <w:rFonts w:ascii="Times New Roman" w:hAnsi="Times New Roman"/>
          <w:sz w:val="24"/>
          <w:szCs w:val="24"/>
        </w:rPr>
      </w:pPr>
      <w:bookmarkStart w:id="23" w:name="_Toc467473441"/>
      <w:bookmarkStart w:id="24" w:name="_Toc467473973"/>
      <w:bookmarkStart w:id="25" w:name="_Toc467477712"/>
      <w:bookmarkStart w:id="26" w:name="_Toc467494866"/>
      <w:bookmarkStart w:id="27" w:name="_Toc467495236"/>
      <w:bookmarkStart w:id="28" w:name="_Toc468086042"/>
      <w:bookmarkStart w:id="29" w:name="_Toc475507693"/>
      <w:bookmarkStart w:id="30" w:name="_Toc487017242"/>
      <w:bookmarkStart w:id="31" w:name="_Toc520867048"/>
      <w:bookmarkStart w:id="32" w:name="_Toc524266993"/>
      <w:bookmarkStart w:id="33" w:name="_Toc524267016"/>
      <w:r w:rsidRPr="00AD0673">
        <w:rPr>
          <w:rFonts w:ascii="Times New Roman" w:hAnsi="Times New Roman"/>
          <w:sz w:val="24"/>
          <w:szCs w:val="24"/>
        </w:rPr>
        <w:t>Este documento é composto pelas seguintes seções:</w:t>
      </w:r>
    </w:p>
    <w:p w:rsidR="00276988" w:rsidRPr="00AD0673" w:rsidRDefault="00276988" w:rsidP="0080227C">
      <w:pPr>
        <w:numPr>
          <w:ilvl w:val="0"/>
          <w:numId w:val="11"/>
        </w:numPr>
        <w:spacing w:before="0" w:after="0" w:line="360" w:lineRule="auto"/>
        <w:ind w:left="318" w:hanging="284"/>
        <w:rPr>
          <w:rFonts w:ascii="Times New Roman" w:hAnsi="Times New Roman"/>
          <w:sz w:val="24"/>
          <w:szCs w:val="24"/>
        </w:rPr>
      </w:pPr>
      <w:r w:rsidRPr="00AD0673">
        <w:rPr>
          <w:rFonts w:ascii="Times New Roman" w:hAnsi="Times New Roman"/>
          <w:b/>
          <w:bCs/>
          <w:sz w:val="24"/>
          <w:szCs w:val="24"/>
        </w:rPr>
        <w:t>Seção 2 – Diagrama de Casos de Uso:</w:t>
      </w:r>
      <w:r w:rsidRPr="00AD0673">
        <w:rPr>
          <w:rFonts w:ascii="Times New Roman" w:hAnsi="Times New Roman"/>
          <w:sz w:val="24"/>
          <w:szCs w:val="24"/>
        </w:rPr>
        <w:t xml:space="preserve"> apresenta o Diagrama de Casos de Uso do sistema.</w:t>
      </w:r>
    </w:p>
    <w:p w:rsidR="00276988" w:rsidRPr="00AD0673" w:rsidRDefault="00276988" w:rsidP="0080227C">
      <w:pPr>
        <w:numPr>
          <w:ilvl w:val="0"/>
          <w:numId w:val="11"/>
        </w:numPr>
        <w:spacing w:before="0" w:after="0" w:line="360" w:lineRule="auto"/>
        <w:ind w:left="318" w:hanging="284"/>
        <w:rPr>
          <w:rFonts w:ascii="Times New Roman" w:hAnsi="Times New Roman"/>
          <w:sz w:val="24"/>
          <w:szCs w:val="24"/>
        </w:rPr>
      </w:pPr>
      <w:r w:rsidRPr="00AD0673">
        <w:rPr>
          <w:rFonts w:ascii="Times New Roman" w:hAnsi="Times New Roman"/>
          <w:b/>
          <w:bCs/>
          <w:sz w:val="24"/>
          <w:szCs w:val="24"/>
        </w:rPr>
        <w:t>Seção 3 – Atores:</w:t>
      </w:r>
      <w:r w:rsidRPr="00AD0673">
        <w:rPr>
          <w:rFonts w:ascii="Times New Roman" w:hAnsi="Times New Roman"/>
          <w:sz w:val="24"/>
          <w:szCs w:val="24"/>
        </w:rPr>
        <w:t xml:space="preserve"> relaciona os atores que interagem com o sistema e apresenta uma breve descrição sobre cada um.</w:t>
      </w:r>
    </w:p>
    <w:p w:rsidR="00276988" w:rsidRPr="00AD0673" w:rsidRDefault="00276988" w:rsidP="0080227C">
      <w:pPr>
        <w:numPr>
          <w:ilvl w:val="0"/>
          <w:numId w:val="11"/>
        </w:numPr>
        <w:spacing w:before="0" w:after="0" w:line="360" w:lineRule="auto"/>
        <w:ind w:left="318" w:hanging="284"/>
        <w:rPr>
          <w:rFonts w:ascii="Times New Roman" w:hAnsi="Times New Roman"/>
          <w:sz w:val="24"/>
          <w:szCs w:val="24"/>
        </w:rPr>
      </w:pPr>
      <w:r w:rsidRPr="00AD0673">
        <w:rPr>
          <w:rFonts w:ascii="Times New Roman" w:hAnsi="Times New Roman"/>
          <w:b/>
          <w:sz w:val="24"/>
          <w:szCs w:val="24"/>
        </w:rPr>
        <w:t>Seção 4 – Casos de Uso:</w:t>
      </w:r>
      <w:r w:rsidRPr="00AD0673">
        <w:rPr>
          <w:rFonts w:ascii="Times New Roman" w:hAnsi="Times New Roman"/>
          <w:sz w:val="24"/>
          <w:szCs w:val="24"/>
        </w:rPr>
        <w:t xml:space="preserve"> relaciona a especificação dos casos de uso do sistema.</w:t>
      </w:r>
    </w:p>
    <w:p w:rsidR="00276988" w:rsidRPr="00AD0673" w:rsidRDefault="00276988" w:rsidP="0080227C">
      <w:pPr>
        <w:pStyle w:val="Ttulo2"/>
        <w:spacing w:before="0" w:after="0" w:line="360" w:lineRule="auto"/>
        <w:ind w:left="318" w:hanging="284"/>
        <w:rPr>
          <w:rFonts w:ascii="Times New Roman" w:hAnsi="Times New Roman"/>
          <w:szCs w:val="24"/>
        </w:rPr>
      </w:pPr>
      <w:bookmarkStart w:id="34" w:name="_Toc524269569"/>
      <w:bookmarkStart w:id="35" w:name="_Toc181675797"/>
      <w:r w:rsidRPr="00AD0673">
        <w:rPr>
          <w:rFonts w:ascii="Times New Roman" w:hAnsi="Times New Roman"/>
          <w:szCs w:val="24"/>
        </w:rPr>
        <w:t>Convenções, termos e abreviações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276988" w:rsidRPr="00AD0673" w:rsidRDefault="00276988" w:rsidP="0080227C">
      <w:pPr>
        <w:spacing w:before="0" w:after="0" w:line="360" w:lineRule="auto"/>
        <w:ind w:left="142" w:firstLine="0"/>
        <w:rPr>
          <w:rFonts w:ascii="Times New Roman" w:hAnsi="Times New Roman"/>
          <w:sz w:val="24"/>
          <w:szCs w:val="24"/>
        </w:rPr>
      </w:pPr>
      <w:r w:rsidRPr="00AD0673">
        <w:rPr>
          <w:rFonts w:ascii="Times New Roman" w:hAnsi="Times New Roman"/>
          <w:sz w:val="24"/>
          <w:szCs w:val="24"/>
        </w:rPr>
        <w:t>Esta seção explica o conceito de alguns termos importantes que serão mencionados no decorrer deste documento. Estes termos são descritos na tabela a seguir, estando apresentados por ordem alfabética.</w:t>
      </w:r>
    </w:p>
    <w:p w:rsidR="00276988" w:rsidRPr="00AD0673" w:rsidRDefault="00276988" w:rsidP="0080227C">
      <w:pPr>
        <w:spacing w:before="0" w:after="0" w:line="360" w:lineRule="auto"/>
        <w:jc w:val="left"/>
        <w:rPr>
          <w:rFonts w:ascii="Times New Roman" w:hAnsi="Times New Roman"/>
          <w:sz w:val="24"/>
          <w:szCs w:val="24"/>
        </w:rPr>
      </w:pPr>
    </w:p>
    <w:p w:rsidR="00276988" w:rsidRPr="00AD0673" w:rsidRDefault="00276988" w:rsidP="00205E6A">
      <w:pPr>
        <w:spacing w:before="0" w:after="0" w:line="360" w:lineRule="auto"/>
        <w:rPr>
          <w:rFonts w:ascii="Times New Roman" w:hAnsi="Times New Roman"/>
          <w:sz w:val="24"/>
          <w:szCs w:val="24"/>
        </w:rPr>
      </w:pPr>
    </w:p>
    <w:p w:rsidR="00212ED8" w:rsidRPr="00454EFA" w:rsidRDefault="00276988" w:rsidP="00212ED8">
      <w:pPr>
        <w:pStyle w:val="Ttulo1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36" w:name="_Hlt467473290"/>
      <w:bookmarkStart w:id="37" w:name="_Toc475509011"/>
      <w:bookmarkStart w:id="38" w:name="_Toc487603962"/>
      <w:bookmarkStart w:id="39" w:name="_Ref471394537"/>
      <w:bookmarkStart w:id="40" w:name="_Toc467473442"/>
      <w:bookmarkStart w:id="41" w:name="_Toc467473974"/>
      <w:bookmarkStart w:id="42" w:name="_Toc467477713"/>
      <w:bookmarkStart w:id="43" w:name="_Toc467494867"/>
      <w:bookmarkStart w:id="44" w:name="_Toc467495237"/>
      <w:bookmarkStart w:id="45" w:name="_Toc468086045"/>
      <w:bookmarkStart w:id="46" w:name="_Toc475507696"/>
      <w:bookmarkStart w:id="47" w:name="_Toc487017267"/>
      <w:bookmarkEnd w:id="36"/>
      <w:r w:rsidRPr="00AD0673">
        <w:rPr>
          <w:rFonts w:ascii="Times New Roman" w:hAnsi="Times New Roman"/>
          <w:szCs w:val="24"/>
        </w:rPr>
        <w:br w:type="page"/>
      </w:r>
      <w:bookmarkStart w:id="48" w:name="_Toc181675798"/>
      <w:r w:rsidR="00212ED8">
        <w:rPr>
          <w:rFonts w:ascii="Times New Roman" w:hAnsi="Times New Roman"/>
          <w:sz w:val="28"/>
          <w:szCs w:val="28"/>
        </w:rPr>
        <w:lastRenderedPageBreak/>
        <w:t>Modelo Conceitual</w:t>
      </w:r>
    </w:p>
    <w:p w:rsidR="00212ED8" w:rsidRDefault="00212ED8" w:rsidP="00212ED8">
      <w:pPr>
        <w:spacing w:before="100" w:beforeAutospacing="1" w:after="100" w:afterAutospacing="1" w:line="330" w:lineRule="atLeast"/>
        <w:ind w:left="90" w:firstLine="0"/>
        <w:rPr>
          <w:rFonts w:ascii="Times New Roman" w:hAnsi="Times New Roman"/>
          <w:color w:val="000000"/>
          <w:sz w:val="24"/>
          <w:szCs w:val="24"/>
        </w:rPr>
      </w:pPr>
      <w:r w:rsidRPr="002A40C2">
        <w:rPr>
          <w:rFonts w:ascii="Times New Roman" w:hAnsi="Times New Roman"/>
          <w:color w:val="000000"/>
          <w:sz w:val="24"/>
          <w:szCs w:val="24"/>
        </w:rPr>
        <w:t>O modelo conceitual ilustra os conceitos importantes do domínio do problema, suas associações e atributos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212ED8" w:rsidRDefault="00212ED8" w:rsidP="00212ED8">
      <w:pPr>
        <w:spacing w:before="100" w:beforeAutospacing="1" w:after="100" w:afterAutospacing="1" w:line="330" w:lineRule="atLeast"/>
        <w:ind w:left="91" w:firstLine="0"/>
        <w:jc w:val="left"/>
        <w:outlineLvl w:val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No Modelo conceitual, o cenário é representado por objetos, onde cada um possui as suas propriedades que nada mais são do que características do mundo real. </w:t>
      </w:r>
    </w:p>
    <w:p w:rsidR="00212ED8" w:rsidRPr="002A40C2" w:rsidRDefault="00212ED8" w:rsidP="00212ED8">
      <w:pPr>
        <w:spacing w:before="100" w:beforeAutospacing="1" w:after="100" w:afterAutospacing="1" w:line="330" w:lineRule="atLeast"/>
        <w:ind w:left="91" w:firstLine="0"/>
        <w:jc w:val="center"/>
        <w:outlineLvl w:val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-376555</wp:posOffset>
            </wp:positionH>
            <wp:positionV relativeFrom="paragraph">
              <wp:posOffset>62865</wp:posOffset>
            </wp:positionV>
            <wp:extent cx="6477000" cy="3886200"/>
            <wp:effectExtent l="19050" t="0" r="0" b="0"/>
            <wp:wrapSquare wrapText="bothSides"/>
            <wp:docPr id="3" name="Imagem 1" descr="C:\Users\Èmelle\Downloads\modelo conceitu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Èmelle\Downloads\modelo conceitua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3077" t="11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12ED8" w:rsidRPr="00E12EBF" w:rsidRDefault="00212ED8" w:rsidP="00212ED8">
      <w:pPr>
        <w:pStyle w:val="Ttulo1"/>
        <w:numPr>
          <w:ilvl w:val="0"/>
          <w:numId w:val="0"/>
        </w:numPr>
        <w:spacing w:before="0"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Objetos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8080"/>
      </w:tblGrid>
      <w:tr w:rsidR="00212ED8" w:rsidRPr="00AD0673" w:rsidTr="001C0500">
        <w:tc>
          <w:tcPr>
            <w:tcW w:w="1276" w:type="dxa"/>
            <w:shd w:val="pct10" w:color="auto" w:fill="FFFFFF"/>
          </w:tcPr>
          <w:p w:rsidR="00212ED8" w:rsidRPr="00AD0673" w:rsidRDefault="00212ED8" w:rsidP="001C0500">
            <w:pPr>
              <w:pStyle w:val="PSCTabelaCabecalho"/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Objetos</w:t>
            </w:r>
          </w:p>
        </w:tc>
        <w:tc>
          <w:tcPr>
            <w:tcW w:w="8080" w:type="dxa"/>
            <w:shd w:val="pct10" w:color="auto" w:fill="FFFFFF"/>
          </w:tcPr>
          <w:p w:rsidR="00212ED8" w:rsidRPr="00AD0673" w:rsidRDefault="00212ED8" w:rsidP="001C0500">
            <w:pPr>
              <w:pStyle w:val="PSCTabelaCabecalho"/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Atributos</w:t>
            </w:r>
          </w:p>
        </w:tc>
      </w:tr>
      <w:tr w:rsidR="00212ED8" w:rsidRPr="00AD0673" w:rsidTr="001C0500">
        <w:tc>
          <w:tcPr>
            <w:tcW w:w="1276" w:type="dxa"/>
          </w:tcPr>
          <w:p w:rsidR="00212ED8" w:rsidRPr="00AD0673" w:rsidRDefault="00212ED8" w:rsidP="001C0500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Pessoa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8080" w:type="dxa"/>
          </w:tcPr>
          <w:p w:rsidR="00212ED8" w:rsidRPr="00FB5406" w:rsidRDefault="00212ED8" w:rsidP="001C0500">
            <w:pPr>
              <w:pStyle w:val="PargrafodaLista"/>
              <w:numPr>
                <w:ilvl w:val="0"/>
                <w:numId w:val="44"/>
              </w:numPr>
              <w:spacing w:after="0" w:line="240" w:lineRule="auto"/>
              <w:ind w:left="459" w:hanging="357"/>
              <w:rPr>
                <w:rFonts w:ascii="Times New Roman" w:hAnsi="Times New Roman"/>
                <w:sz w:val="24"/>
                <w:szCs w:val="24"/>
              </w:rPr>
            </w:pPr>
            <w:r w:rsidRPr="00AE29BC">
              <w:rPr>
                <w:rFonts w:ascii="Times New Roman" w:hAnsi="Times New Roman"/>
                <w:b/>
                <w:sz w:val="24"/>
                <w:szCs w:val="24"/>
              </w:rPr>
              <w:t>Código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registro único no sistema para cada pessoa</w:t>
            </w:r>
          </w:p>
          <w:p w:rsidR="00212ED8" w:rsidRPr="00FB5406" w:rsidRDefault="00212ED8" w:rsidP="001C0500">
            <w:pPr>
              <w:pStyle w:val="PargrafodaLista"/>
              <w:numPr>
                <w:ilvl w:val="0"/>
                <w:numId w:val="44"/>
              </w:numPr>
              <w:spacing w:after="0" w:line="240" w:lineRule="auto"/>
              <w:ind w:left="459" w:hanging="357"/>
              <w:rPr>
                <w:rFonts w:ascii="Times New Roman" w:hAnsi="Times New Roman"/>
                <w:sz w:val="24"/>
                <w:szCs w:val="24"/>
              </w:rPr>
            </w:pPr>
            <w:r w:rsidRPr="00AE29BC">
              <w:rPr>
                <w:rFonts w:ascii="Times New Roman" w:hAnsi="Times New Roman"/>
                <w:b/>
                <w:sz w:val="24"/>
                <w:szCs w:val="24"/>
              </w:rPr>
              <w:t>Matrícula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identificação única</w:t>
            </w:r>
          </w:p>
          <w:p w:rsidR="00212ED8" w:rsidRPr="00FB5406" w:rsidRDefault="00212ED8" w:rsidP="001C0500">
            <w:pPr>
              <w:pStyle w:val="PargrafodaLista"/>
              <w:numPr>
                <w:ilvl w:val="0"/>
                <w:numId w:val="44"/>
              </w:numPr>
              <w:spacing w:after="0" w:line="240" w:lineRule="auto"/>
              <w:ind w:left="459" w:hanging="357"/>
              <w:rPr>
                <w:rFonts w:ascii="Times New Roman" w:hAnsi="Times New Roman"/>
                <w:sz w:val="24"/>
                <w:szCs w:val="24"/>
              </w:rPr>
            </w:pPr>
            <w:r w:rsidRPr="00AE29BC">
              <w:rPr>
                <w:rFonts w:ascii="Times New Roman" w:hAnsi="Times New Roman"/>
                <w:b/>
                <w:sz w:val="24"/>
                <w:szCs w:val="24"/>
              </w:rPr>
              <w:t>Nome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nome da pessoa</w:t>
            </w:r>
          </w:p>
          <w:p w:rsidR="00212ED8" w:rsidRPr="00AE29BC" w:rsidRDefault="00212ED8" w:rsidP="001C0500">
            <w:pPr>
              <w:pStyle w:val="PargrafodaLista"/>
              <w:numPr>
                <w:ilvl w:val="0"/>
                <w:numId w:val="44"/>
              </w:numPr>
              <w:spacing w:after="0" w:line="240" w:lineRule="auto"/>
              <w:ind w:left="459" w:hanging="357"/>
              <w:rPr>
                <w:rFonts w:ascii="Times New Roman" w:hAnsi="Times New Roman"/>
                <w:b/>
                <w:sz w:val="24"/>
                <w:szCs w:val="24"/>
              </w:rPr>
            </w:pPr>
            <w:r w:rsidRPr="00AE29BC">
              <w:rPr>
                <w:rFonts w:ascii="Times New Roman" w:hAnsi="Times New Roman"/>
                <w:b/>
                <w:sz w:val="24"/>
                <w:szCs w:val="24"/>
              </w:rPr>
              <w:t>CPF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- </w:t>
            </w:r>
            <w:r w:rsidRPr="00AE29BC">
              <w:rPr>
                <w:rFonts w:ascii="Times New Roman" w:hAnsi="Times New Roman"/>
                <w:sz w:val="24"/>
                <w:szCs w:val="24"/>
              </w:rPr>
              <w:t>dados da pessoa</w:t>
            </w:r>
          </w:p>
          <w:p w:rsidR="00212ED8" w:rsidRPr="00AE29BC" w:rsidRDefault="00212ED8" w:rsidP="001C0500">
            <w:pPr>
              <w:pStyle w:val="PargrafodaLista"/>
              <w:numPr>
                <w:ilvl w:val="0"/>
                <w:numId w:val="44"/>
              </w:numPr>
              <w:spacing w:after="0" w:line="240" w:lineRule="auto"/>
              <w:ind w:left="459" w:hanging="357"/>
              <w:rPr>
                <w:rFonts w:ascii="Times New Roman" w:hAnsi="Times New Roman"/>
                <w:b/>
                <w:sz w:val="24"/>
                <w:szCs w:val="24"/>
              </w:rPr>
            </w:pPr>
            <w:r w:rsidRPr="00AE29BC">
              <w:rPr>
                <w:rFonts w:ascii="Times New Roman" w:hAnsi="Times New Roman"/>
                <w:b/>
                <w:sz w:val="24"/>
                <w:szCs w:val="24"/>
              </w:rPr>
              <w:t>Endereço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- </w:t>
            </w:r>
            <w:r w:rsidRPr="00AE29BC">
              <w:rPr>
                <w:rFonts w:ascii="Times New Roman" w:hAnsi="Times New Roman"/>
                <w:sz w:val="24"/>
                <w:szCs w:val="24"/>
              </w:rPr>
              <w:t>dados da pessoa</w:t>
            </w:r>
          </w:p>
          <w:p w:rsidR="00212ED8" w:rsidRPr="00AE29BC" w:rsidRDefault="00212ED8" w:rsidP="001C0500">
            <w:pPr>
              <w:pStyle w:val="PargrafodaLista"/>
              <w:numPr>
                <w:ilvl w:val="0"/>
                <w:numId w:val="44"/>
              </w:numPr>
              <w:spacing w:after="0" w:line="240" w:lineRule="auto"/>
              <w:ind w:left="459" w:hanging="357"/>
              <w:rPr>
                <w:rFonts w:ascii="Times New Roman" w:hAnsi="Times New Roman"/>
                <w:b/>
                <w:sz w:val="24"/>
                <w:szCs w:val="24"/>
              </w:rPr>
            </w:pPr>
            <w:r w:rsidRPr="00AE29BC">
              <w:rPr>
                <w:rFonts w:ascii="Times New Roman" w:hAnsi="Times New Roman"/>
                <w:b/>
                <w:sz w:val="24"/>
                <w:szCs w:val="24"/>
              </w:rPr>
              <w:t>Telefone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- </w:t>
            </w:r>
            <w:r w:rsidRPr="00AE29BC">
              <w:rPr>
                <w:rFonts w:ascii="Times New Roman" w:hAnsi="Times New Roman"/>
                <w:sz w:val="24"/>
                <w:szCs w:val="24"/>
              </w:rPr>
              <w:t>dados da pessoa</w:t>
            </w:r>
          </w:p>
          <w:p w:rsidR="00212ED8" w:rsidRPr="0029188F" w:rsidRDefault="00212ED8" w:rsidP="001C0500">
            <w:pPr>
              <w:pStyle w:val="PargrafodaLista"/>
              <w:numPr>
                <w:ilvl w:val="0"/>
                <w:numId w:val="44"/>
              </w:numPr>
              <w:spacing w:after="0" w:line="240" w:lineRule="auto"/>
              <w:ind w:left="459" w:hanging="357"/>
              <w:rPr>
                <w:rFonts w:ascii="Times New Roman" w:hAnsi="Times New Roman"/>
                <w:b/>
                <w:sz w:val="24"/>
                <w:szCs w:val="24"/>
              </w:rPr>
            </w:pPr>
            <w:r w:rsidRPr="00AE29BC">
              <w:rPr>
                <w:rFonts w:ascii="Times New Roman" w:hAnsi="Times New Roman"/>
                <w:b/>
                <w:sz w:val="24"/>
                <w:szCs w:val="24"/>
              </w:rPr>
              <w:t>Email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- </w:t>
            </w:r>
            <w:r w:rsidRPr="00AE29BC">
              <w:rPr>
                <w:rFonts w:ascii="Times New Roman" w:hAnsi="Times New Roman"/>
                <w:sz w:val="24"/>
                <w:szCs w:val="24"/>
              </w:rPr>
              <w:t>dados da pessoa</w:t>
            </w:r>
          </w:p>
          <w:p w:rsidR="00212ED8" w:rsidRPr="00AE29BC" w:rsidRDefault="00212ED8" w:rsidP="001C0500">
            <w:pPr>
              <w:pStyle w:val="PargrafodaLista"/>
              <w:spacing w:after="0" w:line="240" w:lineRule="auto"/>
              <w:ind w:left="459" w:firstLine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12ED8" w:rsidRPr="00AD0673" w:rsidTr="001C0500">
        <w:tc>
          <w:tcPr>
            <w:tcW w:w="1276" w:type="dxa"/>
          </w:tcPr>
          <w:p w:rsidR="00212ED8" w:rsidRPr="00AD0673" w:rsidRDefault="00212ED8" w:rsidP="001C0500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Turma</w:t>
            </w:r>
          </w:p>
        </w:tc>
        <w:tc>
          <w:tcPr>
            <w:tcW w:w="8080" w:type="dxa"/>
          </w:tcPr>
          <w:p w:rsidR="00212ED8" w:rsidRPr="00AE29BC" w:rsidRDefault="00212ED8" w:rsidP="001C0500">
            <w:pPr>
              <w:pStyle w:val="PargrafodaLista"/>
              <w:numPr>
                <w:ilvl w:val="0"/>
                <w:numId w:val="45"/>
              </w:numPr>
              <w:spacing w:after="0" w:line="240" w:lineRule="auto"/>
              <w:ind w:left="459" w:hanging="357"/>
              <w:rPr>
                <w:rFonts w:ascii="Times New Roman" w:hAnsi="Times New Roman"/>
                <w:b/>
                <w:sz w:val="24"/>
                <w:szCs w:val="24"/>
              </w:rPr>
            </w:pPr>
            <w:r w:rsidRPr="00AE29BC">
              <w:rPr>
                <w:rFonts w:ascii="Times New Roman" w:hAnsi="Times New Roman"/>
                <w:b/>
                <w:sz w:val="24"/>
                <w:szCs w:val="24"/>
              </w:rPr>
              <w:t>Código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/>
                <w:sz w:val="24"/>
                <w:szCs w:val="24"/>
              </w:rPr>
              <w:t>toda turma possui um código de identificação.</w:t>
            </w:r>
          </w:p>
          <w:p w:rsidR="00212ED8" w:rsidRPr="00AE29BC" w:rsidRDefault="00212ED8" w:rsidP="001C0500">
            <w:pPr>
              <w:pStyle w:val="PargrafodaLista"/>
              <w:numPr>
                <w:ilvl w:val="0"/>
                <w:numId w:val="45"/>
              </w:numPr>
              <w:spacing w:after="0" w:line="240" w:lineRule="auto"/>
              <w:ind w:left="459" w:right="-108" w:hanging="357"/>
              <w:rPr>
                <w:rFonts w:ascii="Times New Roman" w:hAnsi="Times New Roman"/>
                <w:b/>
                <w:sz w:val="24"/>
                <w:szCs w:val="24"/>
              </w:rPr>
            </w:pPr>
            <w:r w:rsidRPr="00AE29BC">
              <w:rPr>
                <w:rFonts w:ascii="Times New Roman" w:hAnsi="Times New Roman"/>
                <w:b/>
                <w:sz w:val="24"/>
                <w:szCs w:val="24"/>
              </w:rPr>
              <w:t>Nome da turma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/>
                <w:sz w:val="24"/>
                <w:szCs w:val="24"/>
              </w:rPr>
              <w:t>caso não haja um nome específico, este pode repetir o código.</w:t>
            </w:r>
          </w:p>
          <w:p w:rsidR="00212ED8" w:rsidRPr="00AE29BC" w:rsidRDefault="00212ED8" w:rsidP="001C0500">
            <w:pPr>
              <w:pStyle w:val="PargrafodaLista"/>
              <w:numPr>
                <w:ilvl w:val="0"/>
                <w:numId w:val="45"/>
              </w:numPr>
              <w:spacing w:after="0" w:line="240" w:lineRule="auto"/>
              <w:ind w:left="459" w:hanging="357"/>
              <w:rPr>
                <w:rFonts w:ascii="Times New Roman" w:hAnsi="Times New Roman"/>
                <w:b/>
                <w:sz w:val="24"/>
                <w:szCs w:val="24"/>
              </w:rPr>
            </w:pPr>
            <w:r w:rsidRPr="00AE29BC">
              <w:rPr>
                <w:rFonts w:ascii="Times New Roman" w:hAnsi="Times New Roman"/>
                <w:b/>
                <w:sz w:val="24"/>
                <w:szCs w:val="24"/>
              </w:rPr>
              <w:t>Data de início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/>
                <w:sz w:val="24"/>
                <w:szCs w:val="24"/>
              </w:rPr>
              <w:t>toda turma possui uma data de início.</w:t>
            </w:r>
          </w:p>
          <w:p w:rsidR="00212ED8" w:rsidRPr="00AE29BC" w:rsidRDefault="00212ED8" w:rsidP="001C0500">
            <w:pPr>
              <w:pStyle w:val="PargrafodaLista"/>
              <w:numPr>
                <w:ilvl w:val="0"/>
                <w:numId w:val="45"/>
              </w:numPr>
              <w:spacing w:after="0" w:line="240" w:lineRule="auto"/>
              <w:ind w:left="459" w:hanging="357"/>
              <w:rPr>
                <w:rFonts w:ascii="Times New Roman" w:hAnsi="Times New Roman"/>
                <w:b/>
                <w:sz w:val="24"/>
                <w:szCs w:val="24"/>
              </w:rPr>
            </w:pPr>
            <w:r w:rsidRPr="00AE29BC">
              <w:rPr>
                <w:rFonts w:ascii="Times New Roman" w:hAnsi="Times New Roman"/>
                <w:b/>
                <w:sz w:val="24"/>
                <w:szCs w:val="24"/>
              </w:rPr>
              <w:t>Data do fim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toda turma possui uma previsão de conclusão, mas a mesma não deixa de existir e nem fica inativa após esta data e, o vínculo com o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aluno permanecerá até que o mesmo conclua o curso.</w:t>
            </w:r>
          </w:p>
          <w:p w:rsidR="00212ED8" w:rsidRPr="0029188F" w:rsidRDefault="00212ED8" w:rsidP="001C0500">
            <w:pPr>
              <w:pStyle w:val="PargrafodaLista"/>
              <w:numPr>
                <w:ilvl w:val="0"/>
                <w:numId w:val="45"/>
              </w:numPr>
              <w:spacing w:after="0" w:line="240" w:lineRule="auto"/>
              <w:ind w:left="459" w:hanging="357"/>
              <w:rPr>
                <w:rFonts w:ascii="Times New Roman" w:hAnsi="Times New Roman"/>
                <w:b/>
                <w:sz w:val="24"/>
                <w:szCs w:val="24"/>
              </w:rPr>
            </w:pPr>
            <w:r w:rsidRPr="00AE29BC">
              <w:rPr>
                <w:rFonts w:ascii="Times New Roman" w:hAnsi="Times New Roman"/>
                <w:b/>
                <w:sz w:val="24"/>
                <w:szCs w:val="24"/>
              </w:rPr>
              <w:t>Descrição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- </w:t>
            </w:r>
            <w:r w:rsidRPr="00AE29BC">
              <w:rPr>
                <w:rFonts w:ascii="Times New Roman" w:hAnsi="Times New Roman"/>
                <w:sz w:val="24"/>
                <w:szCs w:val="24"/>
              </w:rPr>
              <w:t>a descrição da turma fica a critério do responsável pela mesma.</w:t>
            </w:r>
          </w:p>
          <w:p w:rsidR="00212ED8" w:rsidRPr="00AE29BC" w:rsidRDefault="00212ED8" w:rsidP="001C0500">
            <w:pPr>
              <w:pStyle w:val="PargrafodaLista"/>
              <w:spacing w:after="0" w:line="240" w:lineRule="auto"/>
              <w:ind w:left="459" w:firstLine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12ED8" w:rsidRPr="00AD0673" w:rsidTr="001C0500">
        <w:trPr>
          <w:trHeight w:val="2793"/>
        </w:trPr>
        <w:tc>
          <w:tcPr>
            <w:tcW w:w="1276" w:type="dxa"/>
          </w:tcPr>
          <w:p w:rsidR="00212ED8" w:rsidRPr="00AD0673" w:rsidRDefault="00212ED8" w:rsidP="001C0500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lastRenderedPageBreak/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tividade</w:t>
            </w:r>
          </w:p>
        </w:tc>
        <w:tc>
          <w:tcPr>
            <w:tcW w:w="8080" w:type="dxa"/>
          </w:tcPr>
          <w:p w:rsidR="00212ED8" w:rsidRPr="00AE29BC" w:rsidRDefault="00212ED8" w:rsidP="001C0500">
            <w:pPr>
              <w:pStyle w:val="PargrafodaLista"/>
              <w:numPr>
                <w:ilvl w:val="0"/>
                <w:numId w:val="46"/>
              </w:numPr>
              <w:spacing w:after="0" w:line="240" w:lineRule="auto"/>
              <w:ind w:left="748" w:hanging="357"/>
              <w:rPr>
                <w:rFonts w:ascii="Times New Roman" w:hAnsi="Times New Roman"/>
                <w:b/>
                <w:sz w:val="24"/>
                <w:szCs w:val="24"/>
              </w:rPr>
            </w:pPr>
            <w:r w:rsidRPr="00AE29BC">
              <w:rPr>
                <w:rFonts w:ascii="Times New Roman" w:hAnsi="Times New Roman"/>
                <w:b/>
                <w:sz w:val="24"/>
                <w:szCs w:val="24"/>
              </w:rPr>
              <w:t>Código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- </w:t>
            </w:r>
            <w:r w:rsidRPr="00AE29BC">
              <w:rPr>
                <w:rFonts w:ascii="Times New Roman" w:hAnsi="Times New Roman"/>
                <w:sz w:val="24"/>
                <w:szCs w:val="24"/>
              </w:rPr>
              <w:t>toda atividade possui um código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212ED8" w:rsidRPr="00AE29BC" w:rsidRDefault="00212ED8" w:rsidP="001C0500">
            <w:pPr>
              <w:pStyle w:val="PargrafodaLista"/>
              <w:numPr>
                <w:ilvl w:val="0"/>
                <w:numId w:val="46"/>
              </w:numPr>
              <w:spacing w:after="0" w:line="240" w:lineRule="auto"/>
              <w:ind w:left="748" w:hanging="357"/>
              <w:rPr>
                <w:rFonts w:ascii="Times New Roman" w:hAnsi="Times New Roman"/>
                <w:b/>
                <w:sz w:val="24"/>
                <w:szCs w:val="24"/>
              </w:rPr>
            </w:pPr>
            <w:r w:rsidRPr="00AE29BC">
              <w:rPr>
                <w:rFonts w:ascii="Times New Roman" w:hAnsi="Times New Roman"/>
                <w:b/>
                <w:sz w:val="24"/>
                <w:szCs w:val="24"/>
              </w:rPr>
              <w:t>Nome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toda atividade possui um nome.</w:t>
            </w:r>
          </w:p>
          <w:p w:rsidR="00212ED8" w:rsidRPr="00AE29BC" w:rsidRDefault="00212ED8" w:rsidP="001C0500">
            <w:pPr>
              <w:pStyle w:val="PargrafodaLista"/>
              <w:numPr>
                <w:ilvl w:val="0"/>
                <w:numId w:val="46"/>
              </w:numPr>
              <w:spacing w:after="0" w:line="240" w:lineRule="auto"/>
              <w:ind w:left="748" w:hanging="357"/>
              <w:rPr>
                <w:rFonts w:ascii="Times New Roman" w:hAnsi="Times New Roman"/>
                <w:b/>
                <w:sz w:val="24"/>
                <w:szCs w:val="24"/>
              </w:rPr>
            </w:pPr>
            <w:r w:rsidRPr="00AE29BC">
              <w:rPr>
                <w:rFonts w:ascii="Times New Roman" w:hAnsi="Times New Roman"/>
                <w:b/>
                <w:sz w:val="24"/>
                <w:szCs w:val="24"/>
              </w:rPr>
              <w:t>Data de início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/>
                <w:sz w:val="24"/>
                <w:szCs w:val="24"/>
              </w:rPr>
              <w:t>toda atividade possui uma data de início.</w:t>
            </w:r>
          </w:p>
          <w:p w:rsidR="00212ED8" w:rsidRPr="00AE29BC" w:rsidRDefault="00212ED8" w:rsidP="001C0500">
            <w:pPr>
              <w:pStyle w:val="PargrafodaLista"/>
              <w:numPr>
                <w:ilvl w:val="0"/>
                <w:numId w:val="46"/>
              </w:numPr>
              <w:spacing w:after="0" w:line="240" w:lineRule="auto"/>
              <w:ind w:left="748" w:hanging="357"/>
              <w:rPr>
                <w:rFonts w:ascii="Times New Roman" w:hAnsi="Times New Roman"/>
                <w:b/>
                <w:sz w:val="24"/>
                <w:szCs w:val="24"/>
              </w:rPr>
            </w:pPr>
            <w:r w:rsidRPr="00AE29BC">
              <w:rPr>
                <w:rFonts w:ascii="Times New Roman" w:hAnsi="Times New Roman"/>
                <w:b/>
                <w:sz w:val="24"/>
                <w:szCs w:val="24"/>
              </w:rPr>
              <w:t>Data final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/>
                <w:sz w:val="24"/>
                <w:szCs w:val="24"/>
              </w:rPr>
              <w:t>toda atividade possui uma data de término prevista, mas esta pode ser alterada.</w:t>
            </w:r>
          </w:p>
          <w:p w:rsidR="00212ED8" w:rsidRPr="00AE29BC" w:rsidRDefault="00212ED8" w:rsidP="001C0500">
            <w:pPr>
              <w:pStyle w:val="PargrafodaLista"/>
              <w:numPr>
                <w:ilvl w:val="0"/>
                <w:numId w:val="46"/>
              </w:numPr>
              <w:spacing w:after="0" w:line="240" w:lineRule="auto"/>
              <w:ind w:left="748" w:hanging="357"/>
              <w:rPr>
                <w:rFonts w:ascii="Times New Roman" w:hAnsi="Times New Roman"/>
                <w:b/>
                <w:sz w:val="24"/>
                <w:szCs w:val="24"/>
              </w:rPr>
            </w:pPr>
            <w:r w:rsidRPr="00AE29BC">
              <w:rPr>
                <w:rFonts w:ascii="Times New Roman" w:hAnsi="Times New Roman"/>
                <w:b/>
                <w:sz w:val="24"/>
                <w:szCs w:val="24"/>
              </w:rPr>
              <w:t>Estado (ou status)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 status irá indicar se a atividade foi concluída, está em andamento, pendente, em aberto ou outro status descrito</w:t>
            </w:r>
          </w:p>
          <w:p w:rsidR="00212ED8" w:rsidRPr="00AE29BC" w:rsidRDefault="00212ED8" w:rsidP="001C0500">
            <w:pPr>
              <w:pStyle w:val="PargrafodaLista"/>
              <w:numPr>
                <w:ilvl w:val="0"/>
                <w:numId w:val="46"/>
              </w:numPr>
              <w:spacing w:after="0" w:line="240" w:lineRule="auto"/>
              <w:ind w:left="748" w:hanging="357"/>
              <w:rPr>
                <w:rFonts w:ascii="Times New Roman" w:hAnsi="Times New Roman"/>
                <w:b/>
                <w:sz w:val="24"/>
                <w:szCs w:val="24"/>
              </w:rPr>
            </w:pPr>
            <w:r w:rsidRPr="00AE29BC">
              <w:rPr>
                <w:rFonts w:ascii="Times New Roman" w:hAnsi="Times New Roman"/>
                <w:b/>
                <w:sz w:val="24"/>
                <w:szCs w:val="24"/>
              </w:rPr>
              <w:t>Descrição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- </w:t>
            </w:r>
            <w:r>
              <w:rPr>
                <w:rFonts w:ascii="Times New Roman" w:hAnsi="Times New Roman"/>
                <w:sz w:val="24"/>
                <w:szCs w:val="24"/>
              </w:rPr>
              <w:t>para que haja voluntários, a atividade precisa estar descrita.</w:t>
            </w:r>
          </w:p>
          <w:p w:rsidR="00212ED8" w:rsidRPr="00FB5406" w:rsidRDefault="00212ED8" w:rsidP="001C0500">
            <w:pPr>
              <w:pStyle w:val="PargrafodaLista"/>
              <w:numPr>
                <w:ilvl w:val="0"/>
                <w:numId w:val="46"/>
              </w:numPr>
              <w:spacing w:after="0" w:line="240" w:lineRule="auto"/>
              <w:ind w:left="748" w:hanging="357"/>
              <w:rPr>
                <w:rFonts w:ascii="Times New Roman" w:hAnsi="Times New Roman"/>
                <w:sz w:val="24"/>
                <w:szCs w:val="24"/>
              </w:rPr>
            </w:pPr>
            <w:r w:rsidRPr="00AE29BC">
              <w:rPr>
                <w:rFonts w:ascii="Times New Roman" w:hAnsi="Times New Roman"/>
                <w:b/>
                <w:sz w:val="24"/>
                <w:szCs w:val="24"/>
              </w:rPr>
              <w:t>Quantidade de horas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esta, uma vez definida, pode ser alterada.</w:t>
            </w:r>
          </w:p>
        </w:tc>
      </w:tr>
      <w:tr w:rsidR="00212ED8" w:rsidRPr="00AD0673" w:rsidTr="001C0500">
        <w:tc>
          <w:tcPr>
            <w:tcW w:w="1276" w:type="dxa"/>
          </w:tcPr>
          <w:p w:rsidR="00212ED8" w:rsidRPr="00AD0673" w:rsidRDefault="00212ED8" w:rsidP="001C0500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Disciplina</w:t>
            </w:r>
          </w:p>
        </w:tc>
        <w:tc>
          <w:tcPr>
            <w:tcW w:w="8080" w:type="dxa"/>
          </w:tcPr>
          <w:p w:rsidR="00212ED8" w:rsidRPr="0029188F" w:rsidRDefault="00212ED8" w:rsidP="001C0500">
            <w:pPr>
              <w:pStyle w:val="PargrafodaLista"/>
              <w:numPr>
                <w:ilvl w:val="0"/>
                <w:numId w:val="47"/>
              </w:numPr>
              <w:spacing w:after="0" w:line="240" w:lineRule="auto"/>
              <w:ind w:left="748" w:hanging="357"/>
              <w:rPr>
                <w:rFonts w:ascii="Times New Roman" w:hAnsi="Times New Roman"/>
                <w:b/>
                <w:sz w:val="24"/>
                <w:szCs w:val="24"/>
              </w:rPr>
            </w:pPr>
            <w:r w:rsidRPr="0029188F">
              <w:rPr>
                <w:rFonts w:ascii="Times New Roman" w:hAnsi="Times New Roman"/>
                <w:b/>
                <w:sz w:val="24"/>
                <w:szCs w:val="24"/>
              </w:rPr>
              <w:t>Código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/>
                <w:sz w:val="24"/>
                <w:szCs w:val="24"/>
              </w:rPr>
              <w:t>toda disciplina é identificado pelo seu código.</w:t>
            </w:r>
          </w:p>
          <w:p w:rsidR="00212ED8" w:rsidRPr="0029188F" w:rsidRDefault="00212ED8" w:rsidP="001C0500">
            <w:pPr>
              <w:pStyle w:val="PargrafodaLista"/>
              <w:numPr>
                <w:ilvl w:val="0"/>
                <w:numId w:val="47"/>
              </w:numPr>
              <w:spacing w:after="0" w:line="240" w:lineRule="auto"/>
              <w:ind w:left="748" w:hanging="357"/>
              <w:rPr>
                <w:rFonts w:ascii="Times New Roman" w:hAnsi="Times New Roman"/>
                <w:b/>
                <w:sz w:val="24"/>
                <w:szCs w:val="24"/>
              </w:rPr>
            </w:pPr>
            <w:r w:rsidRPr="0029188F">
              <w:rPr>
                <w:rFonts w:ascii="Times New Roman" w:hAnsi="Times New Roman"/>
                <w:b/>
                <w:sz w:val="24"/>
                <w:szCs w:val="24"/>
              </w:rPr>
              <w:t>Nome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toda disciplina possui um nome.</w:t>
            </w:r>
          </w:p>
          <w:p w:rsidR="00212ED8" w:rsidRPr="0029188F" w:rsidRDefault="00212ED8" w:rsidP="001C0500">
            <w:pPr>
              <w:pStyle w:val="PargrafodaLista"/>
              <w:numPr>
                <w:ilvl w:val="0"/>
                <w:numId w:val="47"/>
              </w:numPr>
              <w:spacing w:after="0" w:line="240" w:lineRule="auto"/>
              <w:ind w:left="748" w:hanging="357"/>
              <w:rPr>
                <w:rFonts w:ascii="Times New Roman" w:hAnsi="Times New Roman"/>
                <w:b/>
                <w:sz w:val="24"/>
                <w:szCs w:val="24"/>
              </w:rPr>
            </w:pPr>
            <w:r w:rsidRPr="0029188F">
              <w:rPr>
                <w:rFonts w:ascii="Times New Roman" w:hAnsi="Times New Roman"/>
                <w:b/>
                <w:sz w:val="24"/>
                <w:szCs w:val="24"/>
              </w:rPr>
              <w:t>Descrição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/>
                <w:sz w:val="24"/>
                <w:szCs w:val="24"/>
              </w:rPr>
              <w:t>toda disciplina pode ou não ter uma descrição definida.</w:t>
            </w:r>
          </w:p>
          <w:p w:rsidR="00212ED8" w:rsidRPr="0029188F" w:rsidRDefault="00212ED8" w:rsidP="001C0500">
            <w:pPr>
              <w:pStyle w:val="PargrafodaLista"/>
              <w:numPr>
                <w:ilvl w:val="0"/>
                <w:numId w:val="47"/>
              </w:numPr>
              <w:spacing w:after="0" w:line="240" w:lineRule="auto"/>
              <w:ind w:left="748" w:hanging="357"/>
              <w:rPr>
                <w:rFonts w:ascii="Times New Roman" w:hAnsi="Times New Roman"/>
                <w:sz w:val="24"/>
                <w:szCs w:val="24"/>
              </w:rPr>
            </w:pPr>
            <w:r w:rsidRPr="0029188F">
              <w:rPr>
                <w:rFonts w:ascii="Times New Roman" w:hAnsi="Times New Roman"/>
                <w:b/>
                <w:sz w:val="24"/>
                <w:szCs w:val="24"/>
              </w:rPr>
              <w:t>Período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 período pode ser definido pelo </w:t>
            </w:r>
            <w:r w:rsidRPr="0029188F">
              <w:rPr>
                <w:rFonts w:ascii="Times New Roman" w:hAnsi="Times New Roman"/>
                <w:i/>
                <w:sz w:val="24"/>
                <w:szCs w:val="24"/>
              </w:rPr>
              <w:t>ano.semestre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ex: 2013.2. </w:t>
            </w:r>
          </w:p>
          <w:p w:rsidR="00212ED8" w:rsidRPr="00FB5406" w:rsidRDefault="00212ED8" w:rsidP="001C0500">
            <w:pPr>
              <w:pStyle w:val="PargrafodaLista"/>
              <w:spacing w:after="0" w:line="240" w:lineRule="auto"/>
              <w:ind w:left="748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76988" w:rsidRPr="00E12EBF" w:rsidRDefault="00212ED8" w:rsidP="00205E6A">
      <w:pPr>
        <w:pStyle w:val="Ttulo1"/>
        <w:pBdr>
          <w:bottom w:val="single" w:sz="4" w:space="0" w:color="auto"/>
        </w:pBdr>
        <w:spacing w:before="0" w:after="0" w:line="360" w:lineRule="auto"/>
        <w:rPr>
          <w:rFonts w:ascii="Times New Roman" w:hAnsi="Times New Roman"/>
          <w:sz w:val="28"/>
          <w:szCs w:val="28"/>
        </w:rPr>
      </w:pPr>
      <w:r w:rsidRPr="00AD0673">
        <w:rPr>
          <w:rFonts w:ascii="Times New Roman" w:hAnsi="Times New Roman"/>
          <w:szCs w:val="24"/>
        </w:rPr>
        <w:br w:type="page"/>
      </w:r>
      <w:r w:rsidR="00276988" w:rsidRPr="00E12EBF">
        <w:rPr>
          <w:rFonts w:ascii="Times New Roman" w:hAnsi="Times New Roman"/>
          <w:sz w:val="28"/>
          <w:szCs w:val="28"/>
        </w:rPr>
        <w:lastRenderedPageBreak/>
        <w:t>Diagrama de Casos de Uso</w:t>
      </w:r>
      <w:bookmarkEnd w:id="48"/>
    </w:p>
    <w:p w:rsidR="006C7ACF" w:rsidRPr="00AD0673" w:rsidRDefault="0081357F" w:rsidP="0080227C">
      <w:pPr>
        <w:pStyle w:val="NormalWeb"/>
        <w:shd w:val="clear" w:color="auto" w:fill="FFFFFF"/>
        <w:spacing w:before="0" w:beforeAutospacing="0" w:after="0" w:afterAutospacing="0" w:line="360" w:lineRule="auto"/>
        <w:ind w:left="0" w:firstLine="426"/>
        <w:jc w:val="both"/>
      </w:pPr>
      <w:r w:rsidRPr="00AD0673">
        <w:t>O</w:t>
      </w:r>
      <w:r w:rsidRPr="00AD0673">
        <w:rPr>
          <w:rStyle w:val="apple-converted-space"/>
        </w:rPr>
        <w:t> </w:t>
      </w:r>
      <w:r w:rsidRPr="00AD0673">
        <w:rPr>
          <w:bCs/>
        </w:rPr>
        <w:t>diagrama de caso de uso</w:t>
      </w:r>
      <w:r w:rsidRPr="00AD0673">
        <w:rPr>
          <w:rStyle w:val="apple-converted-space"/>
        </w:rPr>
        <w:t> </w:t>
      </w:r>
      <w:r w:rsidRPr="00AD0673">
        <w:t>descreve a funcionalidade proposta para um novo sistema, que será projetado. Segundo</w:t>
      </w:r>
      <w:r w:rsidRPr="00AD0673">
        <w:rPr>
          <w:rStyle w:val="apple-converted-space"/>
        </w:rPr>
        <w:t> </w:t>
      </w:r>
      <w:hyperlink r:id="rId13" w:tooltip="Ivar Jacobson" w:history="1">
        <w:r w:rsidRPr="00AD0673">
          <w:rPr>
            <w:rStyle w:val="Hyperlink"/>
            <w:color w:val="auto"/>
            <w:u w:val="none"/>
          </w:rPr>
          <w:t>Ivar Jacobson</w:t>
        </w:r>
      </w:hyperlink>
      <w:r w:rsidRPr="00AD0673">
        <w:t>, podemos dizer que um</w:t>
      </w:r>
      <w:r w:rsidRPr="00AD0673">
        <w:rPr>
          <w:rStyle w:val="apple-converted-space"/>
        </w:rPr>
        <w:t> </w:t>
      </w:r>
      <w:hyperlink r:id="rId14" w:tooltip="Caso de uso" w:history="1">
        <w:r w:rsidRPr="00AD0673">
          <w:rPr>
            <w:rStyle w:val="Hyperlink"/>
            <w:i/>
            <w:iCs/>
            <w:color w:val="auto"/>
            <w:u w:val="none"/>
          </w:rPr>
          <w:t>caso de uso</w:t>
        </w:r>
      </w:hyperlink>
      <w:r w:rsidRPr="00AD0673">
        <w:rPr>
          <w:rStyle w:val="apple-converted-space"/>
        </w:rPr>
        <w:t> </w:t>
      </w:r>
      <w:r w:rsidRPr="00AD0673">
        <w:t xml:space="preserve">é um "documento narrativo que descreve a sequência de eventos de um ator que usa um sistema para completar um processo". </w:t>
      </w:r>
    </w:p>
    <w:p w:rsidR="0081357F" w:rsidRPr="00AD0673" w:rsidRDefault="0081357F" w:rsidP="0080227C">
      <w:pPr>
        <w:pStyle w:val="NormalWeb"/>
        <w:shd w:val="clear" w:color="auto" w:fill="FFFFFF"/>
        <w:spacing w:before="0" w:beforeAutospacing="0" w:after="0" w:afterAutospacing="0" w:line="360" w:lineRule="auto"/>
        <w:ind w:left="0" w:firstLine="426"/>
        <w:jc w:val="both"/>
      </w:pPr>
      <w:r w:rsidRPr="00AD0673">
        <w:t>Um</w:t>
      </w:r>
      <w:r w:rsidRPr="00AD0673">
        <w:rPr>
          <w:rStyle w:val="apple-converted-space"/>
        </w:rPr>
        <w:t> </w:t>
      </w:r>
      <w:hyperlink r:id="rId15" w:tooltip="Caso de uso" w:history="1">
        <w:r w:rsidRPr="00AD0673">
          <w:rPr>
            <w:rStyle w:val="Hyperlink"/>
            <w:color w:val="auto"/>
            <w:u w:val="none"/>
          </w:rPr>
          <w:t>caso de uso</w:t>
        </w:r>
      </w:hyperlink>
      <w:r w:rsidRPr="00AD0673">
        <w:rPr>
          <w:rStyle w:val="apple-converted-space"/>
        </w:rPr>
        <w:t> </w:t>
      </w:r>
      <w:r w:rsidRPr="00AD0673">
        <w:t>representa uma unidade discreta da interação entre um usuário (humano ou máquina) e o sistema. Um caso de uso é uma unidade de um trabalho significante. Por exemplo: o "</w:t>
      </w:r>
      <w:proofErr w:type="spellStart"/>
      <w:r w:rsidR="000C0973" w:rsidRPr="00AD0673">
        <w:fldChar w:fldCharType="begin"/>
      </w:r>
      <w:r w:rsidR="00002316" w:rsidRPr="00AD0673">
        <w:instrText>HYPERLINK "http://pt.wikipedia.org/wiki/Login" \o "Login"</w:instrText>
      </w:r>
      <w:r w:rsidR="000C0973" w:rsidRPr="00AD0673">
        <w:fldChar w:fldCharType="separate"/>
      </w:r>
      <w:r w:rsidRPr="00AD0673">
        <w:rPr>
          <w:rStyle w:val="Hyperlink"/>
          <w:i/>
          <w:iCs/>
          <w:color w:val="auto"/>
          <w:u w:val="none"/>
        </w:rPr>
        <w:t>login</w:t>
      </w:r>
      <w:proofErr w:type="spellEnd"/>
      <w:r w:rsidR="000C0973" w:rsidRPr="00AD0673">
        <w:fldChar w:fldCharType="end"/>
      </w:r>
      <w:r w:rsidRPr="00AD0673">
        <w:rPr>
          <w:rStyle w:val="apple-converted-space"/>
        </w:rPr>
        <w:t> </w:t>
      </w:r>
      <w:r w:rsidRPr="00AD0673">
        <w:t>para o sistema", "registrar no sistema" e "criar pedidos" são todos casos de uso. Um caso de uso pode "usar" outra funcionalidade de caso de uso ou "estender" outro caso de uso com seu próprio comportamento.</w:t>
      </w:r>
    </w:p>
    <w:p w:rsidR="0081357F" w:rsidRPr="00AD0673" w:rsidRDefault="0081357F" w:rsidP="0080227C">
      <w:pPr>
        <w:pStyle w:val="NormalWeb"/>
        <w:shd w:val="clear" w:color="auto" w:fill="FFFFFF"/>
        <w:spacing w:before="0" w:beforeAutospacing="0" w:after="0" w:afterAutospacing="0" w:line="360" w:lineRule="auto"/>
        <w:ind w:left="0" w:firstLine="426"/>
        <w:jc w:val="both"/>
      </w:pPr>
      <w:r w:rsidRPr="00AD0673">
        <w:t>Casos de uso são tipicamente relacionados a "atores". Um ator é um humano ou entidade máquina que interage com o sistema para executar um significante trabalho.</w:t>
      </w:r>
    </w:p>
    <w:p w:rsidR="00435186" w:rsidRDefault="00435186" w:rsidP="00205E6A">
      <w:pPr>
        <w:pStyle w:val="PSCComentarioTemplate"/>
        <w:spacing w:before="0" w:after="0" w:line="360" w:lineRule="auto"/>
        <w:rPr>
          <w:rFonts w:ascii="Times New Roman" w:hAnsi="Times New Roman"/>
          <w:i w:val="0"/>
          <w:iCs/>
          <w:sz w:val="24"/>
          <w:szCs w:val="24"/>
        </w:rPr>
      </w:pPr>
    </w:p>
    <w:p w:rsidR="0080227C" w:rsidRPr="00AD0673" w:rsidRDefault="0080227C" w:rsidP="00205E6A">
      <w:pPr>
        <w:pStyle w:val="PSCComentarioTemplate"/>
        <w:spacing w:before="0" w:after="0"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80227C">
        <w:rPr>
          <w:rFonts w:ascii="Times New Roman" w:hAnsi="Times New Roman"/>
          <w:i w:val="0"/>
          <w:iCs/>
          <w:noProof/>
          <w:sz w:val="24"/>
          <w:szCs w:val="24"/>
        </w:rPr>
        <w:drawing>
          <wp:inline distT="0" distB="0" distL="0" distR="0">
            <wp:extent cx="5753100" cy="5772150"/>
            <wp:effectExtent l="19050" t="0" r="0" b="0"/>
            <wp:docPr id="11" name="Imagem 6" descr="C:\Users\Èmelle\Downloads\Caso de Uso PBL - Use Case (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Èmelle\Downloads\Caso de Uso PBL - Use Case (6)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7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186" w:rsidRPr="00AD0673" w:rsidRDefault="00435186" w:rsidP="00205E6A">
      <w:pPr>
        <w:pStyle w:val="PSCComentarioTemplate"/>
        <w:spacing w:before="0" w:after="0" w:line="360" w:lineRule="auto"/>
        <w:rPr>
          <w:rFonts w:ascii="Times New Roman" w:hAnsi="Times New Roman"/>
          <w:i w:val="0"/>
          <w:iCs/>
          <w:sz w:val="24"/>
          <w:szCs w:val="24"/>
        </w:rPr>
      </w:pPr>
    </w:p>
    <w:p w:rsidR="00276988" w:rsidRPr="00E12EBF" w:rsidRDefault="00276988" w:rsidP="00454EFA">
      <w:pPr>
        <w:pStyle w:val="Ttulo1"/>
        <w:numPr>
          <w:ilvl w:val="0"/>
          <w:numId w:val="0"/>
        </w:numPr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49" w:name="_Toc181675799"/>
      <w:r w:rsidRPr="00E12EBF">
        <w:rPr>
          <w:rFonts w:ascii="Times New Roman" w:hAnsi="Times New Roman"/>
          <w:sz w:val="28"/>
          <w:szCs w:val="28"/>
        </w:rPr>
        <w:t>Atores</w:t>
      </w:r>
      <w:bookmarkEnd w:id="4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1"/>
        <w:gridCol w:w="7371"/>
      </w:tblGrid>
      <w:tr w:rsidR="00276988" w:rsidRPr="00AD0673" w:rsidTr="00544D0A">
        <w:tc>
          <w:tcPr>
            <w:tcW w:w="1701" w:type="dxa"/>
            <w:shd w:val="pct10" w:color="auto" w:fill="FFFFFF"/>
          </w:tcPr>
          <w:p w:rsidR="00276988" w:rsidRPr="00AD0673" w:rsidRDefault="00276988" w:rsidP="00205E6A">
            <w:pPr>
              <w:pStyle w:val="PSCTabelaCabecalho"/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Ator</w:t>
            </w:r>
            <w:r w:rsidR="00544D0A" w:rsidRPr="00AD0673">
              <w:rPr>
                <w:rFonts w:ascii="Times New Roman" w:hAnsi="Times New Roman"/>
                <w:sz w:val="24"/>
                <w:szCs w:val="24"/>
              </w:rPr>
              <w:t>es</w:t>
            </w:r>
          </w:p>
        </w:tc>
        <w:tc>
          <w:tcPr>
            <w:tcW w:w="7371" w:type="dxa"/>
            <w:shd w:val="pct10" w:color="auto" w:fill="FFFFFF"/>
          </w:tcPr>
          <w:p w:rsidR="00276988" w:rsidRPr="00AD0673" w:rsidRDefault="00276988" w:rsidP="00205E6A">
            <w:pPr>
              <w:pStyle w:val="PSCTabelaCabecalho"/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Descrição</w:t>
            </w:r>
          </w:p>
        </w:tc>
      </w:tr>
      <w:tr w:rsidR="00276988" w:rsidRPr="00AD0673" w:rsidTr="00544D0A">
        <w:tc>
          <w:tcPr>
            <w:tcW w:w="1701" w:type="dxa"/>
          </w:tcPr>
          <w:p w:rsidR="00276988" w:rsidRPr="00AD0673" w:rsidRDefault="00A3178E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 xml:space="preserve">Administrador </w:t>
            </w:r>
          </w:p>
        </w:tc>
        <w:tc>
          <w:tcPr>
            <w:tcW w:w="7371" w:type="dxa"/>
          </w:tcPr>
          <w:p w:rsidR="00276988" w:rsidRPr="00AD0673" w:rsidRDefault="005302F1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Usuário com permissão para manter todos os objetos e demais usuários do sistema</w:t>
            </w:r>
          </w:p>
        </w:tc>
      </w:tr>
      <w:tr w:rsidR="00A3178E" w:rsidRPr="00AD0673" w:rsidTr="00544D0A">
        <w:tc>
          <w:tcPr>
            <w:tcW w:w="1701" w:type="dxa"/>
          </w:tcPr>
          <w:p w:rsidR="00A3178E" w:rsidRPr="00AD0673" w:rsidRDefault="0081357F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Professor</w:t>
            </w:r>
          </w:p>
        </w:tc>
        <w:tc>
          <w:tcPr>
            <w:tcW w:w="7371" w:type="dxa"/>
          </w:tcPr>
          <w:p w:rsidR="00A3178E" w:rsidRPr="00AD0673" w:rsidRDefault="005302F1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Perfil do usuário</w:t>
            </w:r>
            <w:r w:rsidR="00BC750E" w:rsidRPr="00AD067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1357F" w:rsidRPr="00AD0673">
              <w:rPr>
                <w:rFonts w:ascii="Times New Roman" w:hAnsi="Times New Roman"/>
                <w:sz w:val="24"/>
                <w:szCs w:val="24"/>
              </w:rPr>
              <w:t>responsável p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ela </w:t>
            </w:r>
            <w:r w:rsidR="0081357F" w:rsidRPr="00AD0673">
              <w:rPr>
                <w:rFonts w:ascii="Times New Roman" w:hAnsi="Times New Roman"/>
                <w:sz w:val="24"/>
                <w:szCs w:val="24"/>
              </w:rPr>
              <w:t>criação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 e gerenciamento</w:t>
            </w:r>
            <w:r w:rsidR="0081357F" w:rsidRPr="00AD0673">
              <w:rPr>
                <w:rFonts w:ascii="Times New Roman" w:hAnsi="Times New Roman"/>
                <w:sz w:val="24"/>
                <w:szCs w:val="24"/>
              </w:rPr>
              <w:t xml:space="preserve"> de 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>Afazeres, Casos Reais e Desafios Acadêmicos</w:t>
            </w:r>
          </w:p>
        </w:tc>
      </w:tr>
      <w:tr w:rsidR="00A70107" w:rsidRPr="00AD0673" w:rsidTr="00544D0A">
        <w:tc>
          <w:tcPr>
            <w:tcW w:w="1701" w:type="dxa"/>
          </w:tcPr>
          <w:p w:rsidR="00A70107" w:rsidRPr="00AD0673" w:rsidRDefault="00544D0A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Aluno</w:t>
            </w:r>
          </w:p>
        </w:tc>
        <w:tc>
          <w:tcPr>
            <w:tcW w:w="7371" w:type="dxa"/>
          </w:tcPr>
          <w:p w:rsidR="00A70107" w:rsidRPr="00AD0673" w:rsidRDefault="005302F1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Perfil do usuário que responde e participa</w:t>
            </w:r>
            <w:r w:rsidR="00544D0A" w:rsidRPr="00AD067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>dos Afazeres, Casos reais e Desafios acadêmicos.</w:t>
            </w:r>
          </w:p>
        </w:tc>
      </w:tr>
      <w:tr w:rsidR="006C7ACF" w:rsidRPr="00AD0673" w:rsidTr="00544D0A">
        <w:tc>
          <w:tcPr>
            <w:tcW w:w="1701" w:type="dxa"/>
          </w:tcPr>
          <w:p w:rsidR="006C7ACF" w:rsidRPr="00AD0673" w:rsidRDefault="006C7ACF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Coordenador</w:t>
            </w:r>
          </w:p>
        </w:tc>
        <w:tc>
          <w:tcPr>
            <w:tcW w:w="7371" w:type="dxa"/>
          </w:tcPr>
          <w:p w:rsidR="006C7ACF" w:rsidRPr="00AD0673" w:rsidRDefault="005302F1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Perfil do usuário que acompanhará todas as atividades desenvolvidas pelo alunos, com permissão de gerar relatórios de desempenho.</w:t>
            </w:r>
          </w:p>
        </w:tc>
      </w:tr>
    </w:tbl>
    <w:p w:rsidR="00276988" w:rsidRPr="00AD0673" w:rsidRDefault="00276988" w:rsidP="00205E6A">
      <w:pPr>
        <w:spacing w:before="0" w:after="0" w:line="360" w:lineRule="auto"/>
        <w:rPr>
          <w:rFonts w:ascii="Times New Roman" w:hAnsi="Times New Roman"/>
          <w:sz w:val="24"/>
          <w:szCs w:val="24"/>
        </w:rPr>
      </w:pPr>
    </w:p>
    <w:p w:rsidR="00276988" w:rsidRPr="00AD0673" w:rsidRDefault="00CD192B" w:rsidP="0080227C">
      <w:pPr>
        <w:spacing w:before="0" w:after="0" w:line="360" w:lineRule="auto"/>
        <w:ind w:left="0" w:firstLine="426"/>
        <w:rPr>
          <w:rFonts w:ascii="Times New Roman" w:hAnsi="Times New Roman"/>
          <w:sz w:val="24"/>
          <w:szCs w:val="24"/>
        </w:rPr>
      </w:pPr>
      <w:r w:rsidRPr="00AD0673">
        <w:rPr>
          <w:rFonts w:ascii="Times New Roman" w:hAnsi="Times New Roman"/>
          <w:sz w:val="24"/>
          <w:szCs w:val="24"/>
        </w:rPr>
        <w:t>Levando em consideração que o sistema pode ser usado por outros cursos da faculdade UNIME, f</w:t>
      </w:r>
      <w:r w:rsidR="005302F1" w:rsidRPr="00AD0673">
        <w:rPr>
          <w:rFonts w:ascii="Times New Roman" w:hAnsi="Times New Roman"/>
          <w:sz w:val="24"/>
          <w:szCs w:val="24"/>
        </w:rPr>
        <w:t>ez-se necessário a criação do usuário Administrador, o qual estava sendo tr</w:t>
      </w:r>
      <w:r w:rsidRPr="00AD0673">
        <w:rPr>
          <w:rFonts w:ascii="Times New Roman" w:hAnsi="Times New Roman"/>
          <w:sz w:val="24"/>
          <w:szCs w:val="24"/>
        </w:rPr>
        <w:t>atado como Coordenador.</w:t>
      </w:r>
    </w:p>
    <w:p w:rsidR="00CD192B" w:rsidRDefault="00CD192B" w:rsidP="0080227C">
      <w:pPr>
        <w:spacing w:before="0" w:after="0" w:line="360" w:lineRule="auto"/>
        <w:ind w:left="0" w:firstLine="426"/>
        <w:rPr>
          <w:rFonts w:ascii="Times New Roman" w:hAnsi="Times New Roman"/>
          <w:sz w:val="24"/>
          <w:szCs w:val="24"/>
        </w:rPr>
      </w:pPr>
      <w:r w:rsidRPr="00AD0673">
        <w:rPr>
          <w:rFonts w:ascii="Times New Roman" w:hAnsi="Times New Roman"/>
          <w:sz w:val="24"/>
          <w:szCs w:val="24"/>
        </w:rPr>
        <w:t xml:space="preserve">Sendo assim, o usuário Administrador poderá criar novos usuários com o perfil de Coordenador e poderá atuar com resolução de problemas referentes à cadastro de alunos, disciplinas e outros. </w:t>
      </w:r>
    </w:p>
    <w:p w:rsidR="00454EFA" w:rsidRDefault="00454EFA" w:rsidP="0080227C">
      <w:pPr>
        <w:spacing w:before="0" w:after="0" w:line="360" w:lineRule="auto"/>
        <w:ind w:left="0" w:firstLine="426"/>
        <w:rPr>
          <w:rFonts w:ascii="Times New Roman" w:hAnsi="Times New Roman"/>
          <w:sz w:val="24"/>
          <w:szCs w:val="24"/>
        </w:rPr>
      </w:pPr>
    </w:p>
    <w:p w:rsidR="00454EFA" w:rsidRDefault="00454EFA">
      <w:pPr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276988" w:rsidRPr="00E12EBF" w:rsidRDefault="00276988" w:rsidP="00205E6A">
      <w:pPr>
        <w:pStyle w:val="Ttulo1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50" w:name="_Toc181675800"/>
      <w:r w:rsidRPr="00E12EBF">
        <w:rPr>
          <w:rFonts w:ascii="Times New Roman" w:hAnsi="Times New Roman"/>
          <w:sz w:val="28"/>
          <w:szCs w:val="28"/>
        </w:rPr>
        <w:lastRenderedPageBreak/>
        <w:t>Casos de Uso</w:t>
      </w:r>
      <w:bookmarkEnd w:id="37"/>
      <w:bookmarkEnd w:id="38"/>
      <w:bookmarkEnd w:id="50"/>
    </w:p>
    <w:p w:rsidR="00CD192B" w:rsidRPr="00AD0673" w:rsidRDefault="00CD192B" w:rsidP="00205E6A">
      <w:pPr>
        <w:spacing w:before="0" w:after="0" w:line="360" w:lineRule="auto"/>
        <w:rPr>
          <w:rFonts w:ascii="Times New Roman" w:hAnsi="Times New Roman"/>
          <w:sz w:val="24"/>
          <w:szCs w:val="24"/>
        </w:rPr>
      </w:pPr>
    </w:p>
    <w:p w:rsidR="00103F53" w:rsidRPr="00AD0673" w:rsidRDefault="00103F53" w:rsidP="00205E6A">
      <w:pPr>
        <w:spacing w:before="0" w:after="0" w:line="360" w:lineRule="auto"/>
        <w:rPr>
          <w:rFonts w:ascii="Times New Roman" w:hAnsi="Times New Roman"/>
          <w:sz w:val="24"/>
          <w:szCs w:val="24"/>
        </w:rPr>
      </w:pPr>
    </w:p>
    <w:p w:rsidR="00276988" w:rsidRPr="00AD0673" w:rsidRDefault="00B5685F" w:rsidP="00205E6A">
      <w:pPr>
        <w:pStyle w:val="PSCRequisito"/>
        <w:spacing w:before="0" w:after="0" w:line="360" w:lineRule="auto"/>
        <w:rPr>
          <w:rFonts w:ascii="Times New Roman" w:hAnsi="Times New Roman"/>
          <w:sz w:val="24"/>
          <w:szCs w:val="24"/>
        </w:rPr>
      </w:pPr>
      <w:r w:rsidRPr="00B5685F">
        <w:rPr>
          <w:rFonts w:ascii="Times New Roman" w:hAnsi="Times New Roman"/>
          <w:color w:val="FF0000"/>
          <w:sz w:val="24"/>
          <w:szCs w:val="24"/>
        </w:rPr>
        <w:t>UC001</w:t>
      </w:r>
      <w:r>
        <w:rPr>
          <w:rFonts w:ascii="Times New Roman" w:hAnsi="Times New Roman"/>
          <w:sz w:val="24"/>
          <w:szCs w:val="24"/>
        </w:rPr>
        <w:t xml:space="preserve"> - </w:t>
      </w:r>
      <w:r w:rsidR="00527426" w:rsidRPr="00AD0673">
        <w:rPr>
          <w:rFonts w:ascii="Times New Roman" w:hAnsi="Times New Roman"/>
          <w:sz w:val="24"/>
          <w:szCs w:val="24"/>
        </w:rPr>
        <w:t>CASO DE USO: LOGAR</w:t>
      </w:r>
    </w:p>
    <w:tbl>
      <w:tblPr>
        <w:tblStyle w:val="Tabelacomgrade"/>
        <w:tblW w:w="9747" w:type="dxa"/>
        <w:tblLook w:val="04A0"/>
      </w:tblPr>
      <w:tblGrid>
        <w:gridCol w:w="2093"/>
        <w:gridCol w:w="7654"/>
      </w:tblGrid>
      <w:tr w:rsidR="00544D0A" w:rsidRPr="00AD0673" w:rsidTr="00205E6A">
        <w:tc>
          <w:tcPr>
            <w:tcW w:w="9747" w:type="dxa"/>
            <w:gridSpan w:val="2"/>
          </w:tcPr>
          <w:p w:rsidR="00544D0A" w:rsidRPr="00AD0673" w:rsidRDefault="00544D0A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bookmarkStart w:id="51" w:name="_Toc467473452"/>
            <w:bookmarkStart w:id="52" w:name="_Toc467473993"/>
            <w:bookmarkStart w:id="53" w:name="_Toc467477732"/>
            <w:bookmarkStart w:id="54" w:name="_Toc467494885"/>
            <w:bookmarkStart w:id="55" w:name="_Toc467495251"/>
            <w:bookmarkStart w:id="56" w:name="_Toc468086057"/>
            <w:bookmarkStart w:id="57" w:name="_Toc467473986"/>
            <w:bookmarkStart w:id="58" w:name="_Toc467477725"/>
            <w:bookmarkStart w:id="59" w:name="_Toc467494877"/>
            <w:bookmarkStart w:id="60" w:name="_Toc467495247"/>
            <w:bookmarkStart w:id="61" w:name="_Toc468086055"/>
            <w:bookmarkStart w:id="62" w:name="_Toc475507408"/>
            <w:bookmarkStart w:id="63" w:name="_Toc475509014"/>
            <w:r w:rsidRPr="00AD0673">
              <w:rPr>
                <w:rFonts w:ascii="Times New Roman" w:hAnsi="Times New Roman"/>
                <w:sz w:val="24"/>
                <w:szCs w:val="24"/>
              </w:rPr>
              <w:t xml:space="preserve">Este caso de uso permite </w:t>
            </w:r>
            <w:r w:rsidR="009F1E12" w:rsidRPr="00AD0673">
              <w:rPr>
                <w:rFonts w:ascii="Times New Roman" w:hAnsi="Times New Roman"/>
                <w:sz w:val="24"/>
                <w:szCs w:val="24"/>
              </w:rPr>
              <w:t>a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>o</w:t>
            </w:r>
            <w:r w:rsidR="009F1E12" w:rsidRPr="00AD0673">
              <w:rPr>
                <w:rFonts w:ascii="Times New Roman" w:hAnsi="Times New Roman"/>
                <w:sz w:val="24"/>
                <w:szCs w:val="24"/>
              </w:rPr>
              <w:t>s usuários o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9F1E12" w:rsidRPr="00AD0673">
              <w:rPr>
                <w:rFonts w:ascii="Times New Roman" w:hAnsi="Times New Roman"/>
                <w:sz w:val="24"/>
                <w:szCs w:val="24"/>
              </w:rPr>
              <w:t>l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>ogin</w:t>
            </w:r>
            <w:proofErr w:type="spellEnd"/>
            <w:r w:rsidRPr="00AD0673">
              <w:rPr>
                <w:rFonts w:ascii="Times New Roman" w:hAnsi="Times New Roman"/>
                <w:sz w:val="24"/>
                <w:szCs w:val="24"/>
              </w:rPr>
              <w:t xml:space="preserve"> no Sistema</w:t>
            </w:r>
          </w:p>
        </w:tc>
      </w:tr>
      <w:tr w:rsidR="00544D0A" w:rsidRPr="00AD0673" w:rsidTr="00205E6A">
        <w:tc>
          <w:tcPr>
            <w:tcW w:w="2093" w:type="dxa"/>
          </w:tcPr>
          <w:p w:rsidR="00544D0A" w:rsidRPr="00AD0673" w:rsidRDefault="00544D0A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Ator</w:t>
            </w:r>
            <w:r w:rsidR="009F1E12" w:rsidRPr="00AD0673">
              <w:rPr>
                <w:rFonts w:ascii="Times New Roman" w:hAnsi="Times New Roman"/>
                <w:b/>
                <w:sz w:val="24"/>
                <w:szCs w:val="24"/>
              </w:rPr>
              <w:t>es</w:t>
            </w:r>
          </w:p>
        </w:tc>
        <w:tc>
          <w:tcPr>
            <w:tcW w:w="7654" w:type="dxa"/>
          </w:tcPr>
          <w:p w:rsidR="00312565" w:rsidRPr="00AD0673" w:rsidRDefault="00312565" w:rsidP="00443358">
            <w:pPr>
              <w:numPr>
                <w:ilvl w:val="0"/>
                <w:numId w:val="13"/>
              </w:numPr>
              <w:spacing w:before="0" w:after="0" w:line="36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Administrador</w:t>
            </w:r>
          </w:p>
          <w:p w:rsidR="009F1E12" w:rsidRPr="00AD0673" w:rsidRDefault="009F1E12" w:rsidP="00443358">
            <w:pPr>
              <w:numPr>
                <w:ilvl w:val="0"/>
                <w:numId w:val="13"/>
              </w:numPr>
              <w:spacing w:before="0" w:after="0" w:line="36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Coordenador</w:t>
            </w:r>
          </w:p>
          <w:p w:rsidR="00312565" w:rsidRPr="00AD0673" w:rsidRDefault="00544D0A" w:rsidP="00443358">
            <w:pPr>
              <w:numPr>
                <w:ilvl w:val="0"/>
                <w:numId w:val="13"/>
              </w:numPr>
              <w:spacing w:before="0" w:after="0" w:line="36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 xml:space="preserve">Professor </w:t>
            </w:r>
          </w:p>
          <w:p w:rsidR="00544D0A" w:rsidRPr="00AD0673" w:rsidRDefault="00544D0A" w:rsidP="00443358">
            <w:pPr>
              <w:numPr>
                <w:ilvl w:val="0"/>
                <w:numId w:val="13"/>
              </w:numPr>
              <w:spacing w:before="0" w:after="0" w:line="36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Aluno</w:t>
            </w:r>
          </w:p>
        </w:tc>
      </w:tr>
      <w:tr w:rsidR="00544D0A" w:rsidRPr="00AD0673" w:rsidTr="00205E6A">
        <w:tc>
          <w:tcPr>
            <w:tcW w:w="2093" w:type="dxa"/>
          </w:tcPr>
          <w:p w:rsidR="00544D0A" w:rsidRPr="00AD0673" w:rsidRDefault="00544D0A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7654" w:type="dxa"/>
          </w:tcPr>
          <w:p w:rsidR="00544D0A" w:rsidRPr="00AD0673" w:rsidRDefault="008B7EF3" w:rsidP="00205E6A">
            <w:pPr>
              <w:spacing w:before="0" w:after="0" w:line="36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Essencial</w:t>
            </w:r>
          </w:p>
        </w:tc>
      </w:tr>
      <w:tr w:rsidR="00544D0A" w:rsidRPr="00AD0673" w:rsidTr="00205E6A">
        <w:tc>
          <w:tcPr>
            <w:tcW w:w="2093" w:type="dxa"/>
          </w:tcPr>
          <w:p w:rsidR="00544D0A" w:rsidRPr="00AD0673" w:rsidRDefault="00544D0A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Pré Condição</w:t>
            </w:r>
          </w:p>
        </w:tc>
        <w:tc>
          <w:tcPr>
            <w:tcW w:w="7654" w:type="dxa"/>
          </w:tcPr>
          <w:p w:rsidR="00544D0A" w:rsidRPr="00AD0673" w:rsidRDefault="009F1E12" w:rsidP="00205E6A">
            <w:pPr>
              <w:spacing w:before="0" w:after="0" w:line="36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Ter cadastro no sistema.</w:t>
            </w:r>
          </w:p>
        </w:tc>
      </w:tr>
      <w:tr w:rsidR="008B7EF3" w:rsidRPr="00AD0673" w:rsidTr="00205E6A">
        <w:tc>
          <w:tcPr>
            <w:tcW w:w="2093" w:type="dxa"/>
          </w:tcPr>
          <w:p w:rsidR="008B7EF3" w:rsidRPr="00AD0673" w:rsidRDefault="008B7EF3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7654" w:type="dxa"/>
          </w:tcPr>
          <w:p w:rsidR="008B7EF3" w:rsidRPr="00AD0673" w:rsidRDefault="008B7EF3" w:rsidP="00205E6A">
            <w:pPr>
              <w:spacing w:before="0" w:after="0" w:line="36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D0673">
              <w:rPr>
                <w:rFonts w:ascii="Times New Roman" w:hAnsi="Times New Roman"/>
                <w:sz w:val="24"/>
                <w:szCs w:val="24"/>
              </w:rPr>
              <w:t>Login</w:t>
            </w:r>
            <w:proofErr w:type="spellEnd"/>
            <w:r w:rsidRPr="00AD0673">
              <w:rPr>
                <w:rFonts w:ascii="Times New Roman" w:hAnsi="Times New Roman"/>
                <w:sz w:val="24"/>
                <w:szCs w:val="24"/>
              </w:rPr>
              <w:t xml:space="preserve"> e senha do usuário cadastrado</w:t>
            </w:r>
          </w:p>
        </w:tc>
      </w:tr>
      <w:tr w:rsidR="00544D0A" w:rsidRPr="00AD0673" w:rsidTr="00205E6A">
        <w:tc>
          <w:tcPr>
            <w:tcW w:w="2093" w:type="dxa"/>
          </w:tcPr>
          <w:p w:rsidR="00544D0A" w:rsidRPr="00AD0673" w:rsidRDefault="00435186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Exceções</w:t>
            </w:r>
          </w:p>
        </w:tc>
        <w:tc>
          <w:tcPr>
            <w:tcW w:w="7654" w:type="dxa"/>
          </w:tcPr>
          <w:p w:rsidR="00544D0A" w:rsidRPr="00AD0673" w:rsidRDefault="00435186" w:rsidP="00205E6A">
            <w:pPr>
              <w:spacing w:before="0" w:after="0" w:line="36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O atores terem digitado dados incorret</w:t>
            </w:r>
            <w:r w:rsidR="00103F53" w:rsidRPr="00AD0673">
              <w:rPr>
                <w:rFonts w:ascii="Times New Roman" w:hAnsi="Times New Roman"/>
                <w:sz w:val="24"/>
                <w:szCs w:val="24"/>
              </w:rPr>
              <w:t>os.</w:t>
            </w:r>
          </w:p>
        </w:tc>
      </w:tr>
      <w:tr w:rsidR="0032009A" w:rsidRPr="00AD0673" w:rsidTr="00205E6A">
        <w:tc>
          <w:tcPr>
            <w:tcW w:w="2093" w:type="dxa"/>
          </w:tcPr>
          <w:p w:rsidR="0032009A" w:rsidRPr="00AD0673" w:rsidRDefault="0032009A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7654" w:type="dxa"/>
          </w:tcPr>
          <w:p w:rsidR="0032009A" w:rsidRPr="00AD0673" w:rsidRDefault="0032009A" w:rsidP="00205E6A">
            <w:pPr>
              <w:numPr>
                <w:ilvl w:val="0"/>
                <w:numId w:val="12"/>
              </w:numPr>
              <w:spacing w:before="0" w:after="0" w:line="36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 xml:space="preserve">O sistema exibe a tela de </w:t>
            </w:r>
            <w:proofErr w:type="spellStart"/>
            <w:r w:rsidRPr="00AD0673">
              <w:rPr>
                <w:rFonts w:ascii="Times New Roman" w:hAnsi="Times New Roman"/>
                <w:sz w:val="24"/>
                <w:szCs w:val="24"/>
              </w:rPr>
              <w:t>login</w:t>
            </w:r>
            <w:proofErr w:type="spellEnd"/>
            <w:r w:rsidRPr="00AD0673">
              <w:rPr>
                <w:rFonts w:ascii="Times New Roman" w:hAnsi="Times New Roman"/>
                <w:sz w:val="24"/>
                <w:szCs w:val="24"/>
              </w:rPr>
              <w:t xml:space="preserve"> com o cursor posicionado no campo </w:t>
            </w:r>
            <w:proofErr w:type="spellStart"/>
            <w:r w:rsidRPr="00AD0673">
              <w:rPr>
                <w:rFonts w:ascii="Times New Roman" w:hAnsi="Times New Roman"/>
                <w:sz w:val="24"/>
                <w:szCs w:val="24"/>
              </w:rPr>
              <w:t>Login</w:t>
            </w:r>
            <w:proofErr w:type="spellEnd"/>
            <w:r w:rsidRPr="00AD067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2009A" w:rsidRPr="00AD0673" w:rsidRDefault="0032009A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2009A" w:rsidRPr="00AD0673" w:rsidRDefault="0032009A" w:rsidP="00205E6A">
            <w:pPr>
              <w:numPr>
                <w:ilvl w:val="0"/>
                <w:numId w:val="12"/>
              </w:numPr>
              <w:spacing w:before="0" w:after="0" w:line="36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As opções disponíveis para o usuário são:</w:t>
            </w:r>
          </w:p>
          <w:p w:rsidR="0032009A" w:rsidRPr="00AD0673" w:rsidRDefault="0032009A" w:rsidP="00205E6A">
            <w:pPr>
              <w:numPr>
                <w:ilvl w:val="1"/>
                <w:numId w:val="12"/>
              </w:numPr>
              <w:tabs>
                <w:tab w:val="clear" w:pos="792"/>
                <w:tab w:val="num" w:pos="426"/>
              </w:tabs>
              <w:spacing w:before="0" w:after="0" w:line="36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D0673">
              <w:rPr>
                <w:rFonts w:ascii="Times New Roman" w:hAnsi="Times New Roman"/>
                <w:sz w:val="24"/>
                <w:szCs w:val="24"/>
              </w:rPr>
              <w:t>Login</w:t>
            </w:r>
            <w:proofErr w:type="spellEnd"/>
            <w:r w:rsidRPr="00AD067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[SF001 – Efetuar </w:t>
            </w:r>
            <w:proofErr w:type="spellStart"/>
            <w:r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Login</w:t>
            </w:r>
            <w:proofErr w:type="spellEnd"/>
            <w:r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]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2009A" w:rsidRPr="00AD0673" w:rsidRDefault="0032009A" w:rsidP="00205E6A">
            <w:pPr>
              <w:numPr>
                <w:ilvl w:val="1"/>
                <w:numId w:val="12"/>
              </w:numPr>
              <w:tabs>
                <w:tab w:val="clear" w:pos="792"/>
                <w:tab w:val="num" w:pos="426"/>
              </w:tabs>
              <w:spacing w:before="0" w:after="0" w:line="36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 xml:space="preserve">Lembrar Senha </w:t>
            </w:r>
            <w:r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[SF002 – Lembrar Senha]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21299" w:rsidRPr="00AD0673" w:rsidRDefault="00821299" w:rsidP="00205E6A">
            <w:pPr>
              <w:numPr>
                <w:ilvl w:val="1"/>
                <w:numId w:val="12"/>
              </w:numPr>
              <w:tabs>
                <w:tab w:val="clear" w:pos="792"/>
                <w:tab w:val="num" w:pos="426"/>
              </w:tabs>
              <w:spacing w:before="0" w:after="0" w:line="36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Cadastrar-se</w:t>
            </w:r>
          </w:p>
          <w:p w:rsidR="0032009A" w:rsidRPr="00AD0673" w:rsidRDefault="0032009A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2009A" w:rsidRPr="00AD0673" w:rsidRDefault="0032009A" w:rsidP="00205E6A">
            <w:pPr>
              <w:numPr>
                <w:ilvl w:val="0"/>
                <w:numId w:val="12"/>
              </w:num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O sistema atribui o valor zero ao número de tentativas de acesso</w:t>
            </w:r>
          </w:p>
          <w:p w:rsidR="0032009A" w:rsidRPr="00AD0673" w:rsidRDefault="0032009A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2009A" w:rsidRPr="00AD0673" w:rsidRDefault="0032009A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 xml:space="preserve">4. Usuário informa os dados necessários para efetuar o </w:t>
            </w:r>
            <w:proofErr w:type="spellStart"/>
            <w:r w:rsidRPr="00AD0673">
              <w:rPr>
                <w:rFonts w:ascii="Times New Roman" w:hAnsi="Times New Roman"/>
                <w:sz w:val="24"/>
                <w:szCs w:val="24"/>
              </w:rPr>
              <w:t>Login</w:t>
            </w:r>
            <w:proofErr w:type="spellEnd"/>
            <w:r w:rsidRPr="00AD0673">
              <w:rPr>
                <w:rFonts w:ascii="Times New Roman" w:hAnsi="Times New Roman"/>
                <w:sz w:val="24"/>
                <w:szCs w:val="24"/>
              </w:rPr>
              <w:t xml:space="preserve"> no sistema:</w:t>
            </w:r>
          </w:p>
          <w:p w:rsidR="0032009A" w:rsidRPr="00AD0673" w:rsidRDefault="0032009A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Cs/>
                <w:sz w:val="24"/>
                <w:szCs w:val="24"/>
              </w:rPr>
              <w:t>4.1.</w:t>
            </w:r>
            <w:r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Login</w:t>
            </w:r>
            <w:proofErr w:type="spellEnd"/>
            <w:r w:rsidRPr="00AD0673">
              <w:rPr>
                <w:rFonts w:ascii="Times New Roman" w:hAnsi="Times New Roman"/>
                <w:sz w:val="24"/>
                <w:szCs w:val="24"/>
              </w:rPr>
              <w:t xml:space="preserve"> e </w:t>
            </w:r>
            <w:r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Senha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 (obrigatórios) e pressiona o botão </w:t>
            </w: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Logar.</w:t>
            </w:r>
          </w:p>
        </w:tc>
      </w:tr>
      <w:tr w:rsidR="0032009A" w:rsidRPr="00AD0673" w:rsidTr="00205E6A">
        <w:tc>
          <w:tcPr>
            <w:tcW w:w="2093" w:type="dxa"/>
          </w:tcPr>
          <w:p w:rsidR="0032009A" w:rsidRPr="00AD0673" w:rsidRDefault="0032009A" w:rsidP="00205E6A">
            <w:pPr>
              <w:spacing w:before="0" w:after="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 xml:space="preserve">Saída e </w:t>
            </w:r>
            <w:r w:rsidRPr="00AD0673">
              <w:rPr>
                <w:rFonts w:ascii="Times New Roman" w:hAnsi="Times New Roman"/>
                <w:b/>
                <w:sz w:val="24"/>
                <w:szCs w:val="24"/>
              </w:rPr>
              <w:br/>
              <w:t>pós-condições</w:t>
            </w:r>
          </w:p>
        </w:tc>
        <w:tc>
          <w:tcPr>
            <w:tcW w:w="7654" w:type="dxa"/>
          </w:tcPr>
          <w:p w:rsidR="0032009A" w:rsidRPr="00AD0673" w:rsidRDefault="0032009A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 xml:space="preserve">O usuário terá feito o </w:t>
            </w:r>
            <w:proofErr w:type="spellStart"/>
            <w:r w:rsidRPr="00AD0673">
              <w:rPr>
                <w:rFonts w:ascii="Times New Roman" w:hAnsi="Times New Roman"/>
                <w:sz w:val="24"/>
                <w:szCs w:val="24"/>
              </w:rPr>
              <w:t>logon</w:t>
            </w:r>
            <w:proofErr w:type="spellEnd"/>
            <w:r w:rsidRPr="00AD0673">
              <w:rPr>
                <w:rFonts w:ascii="Times New Roman" w:hAnsi="Times New Roman"/>
                <w:sz w:val="24"/>
                <w:szCs w:val="24"/>
              </w:rPr>
              <w:t xml:space="preserve"> e então será exibida a página inicial do sistema.</w:t>
            </w:r>
          </w:p>
        </w:tc>
      </w:tr>
      <w:tr w:rsidR="008B7EF3" w:rsidRPr="00AD0673" w:rsidTr="00205E6A">
        <w:tc>
          <w:tcPr>
            <w:tcW w:w="2093" w:type="dxa"/>
          </w:tcPr>
          <w:p w:rsidR="008B7EF3" w:rsidRPr="00AD0673" w:rsidRDefault="008B7EF3" w:rsidP="00205E6A">
            <w:pPr>
              <w:spacing w:before="0" w:after="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 xml:space="preserve">Fluxo de </w:t>
            </w:r>
            <w:r w:rsidR="009706DA" w:rsidRPr="00AD0673">
              <w:rPr>
                <w:rFonts w:ascii="Times New Roman" w:hAnsi="Times New Roman"/>
                <w:b/>
                <w:sz w:val="24"/>
                <w:szCs w:val="24"/>
              </w:rPr>
              <w:t>Exceção</w:t>
            </w:r>
          </w:p>
        </w:tc>
        <w:tc>
          <w:tcPr>
            <w:tcW w:w="7654" w:type="dxa"/>
          </w:tcPr>
          <w:p w:rsidR="008B7EF3" w:rsidRPr="00AD0673" w:rsidRDefault="008B7EF3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Caso o usuário tenha digitado dados incorretos, uma mensagem será exibida "Usuário ou senha incorretos. Favor verificar"</w:t>
            </w:r>
          </w:p>
        </w:tc>
      </w:tr>
    </w:tbl>
    <w:p w:rsidR="00544D0A" w:rsidRPr="00AD0673" w:rsidRDefault="00544D0A" w:rsidP="00205E6A">
      <w:pPr>
        <w:spacing w:before="0" w:after="0" w:line="360" w:lineRule="auto"/>
        <w:rPr>
          <w:rFonts w:ascii="Times New Roman" w:hAnsi="Times New Roman"/>
          <w:sz w:val="24"/>
          <w:szCs w:val="24"/>
        </w:rPr>
      </w:pPr>
    </w:p>
    <w:p w:rsidR="00647BF2" w:rsidRPr="00AD0673" w:rsidRDefault="00647BF2" w:rsidP="00205E6A">
      <w:pPr>
        <w:spacing w:before="0"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9706DA" w:rsidRPr="00AD0673" w:rsidRDefault="00B5685F" w:rsidP="00205E6A">
      <w:pPr>
        <w:pStyle w:val="PSCRequisito"/>
        <w:spacing w:before="0" w:after="0" w:line="360" w:lineRule="auto"/>
        <w:rPr>
          <w:rFonts w:ascii="Times New Roman" w:hAnsi="Times New Roman"/>
          <w:sz w:val="24"/>
          <w:szCs w:val="24"/>
        </w:rPr>
      </w:pPr>
      <w:r w:rsidRPr="00B5685F">
        <w:rPr>
          <w:rFonts w:ascii="Times New Roman" w:hAnsi="Times New Roman"/>
          <w:color w:val="FF0000"/>
          <w:sz w:val="24"/>
          <w:szCs w:val="24"/>
        </w:rPr>
        <w:t>UC002</w:t>
      </w:r>
      <w:r>
        <w:rPr>
          <w:rFonts w:ascii="Times New Roman" w:hAnsi="Times New Roman"/>
          <w:sz w:val="24"/>
          <w:szCs w:val="24"/>
        </w:rPr>
        <w:t xml:space="preserve"> - </w:t>
      </w:r>
      <w:r w:rsidR="009706DA" w:rsidRPr="00AD0673">
        <w:rPr>
          <w:rFonts w:ascii="Times New Roman" w:hAnsi="Times New Roman"/>
          <w:sz w:val="24"/>
          <w:szCs w:val="24"/>
        </w:rPr>
        <w:t>CASO DE USO: CADASTRAR-SE</w:t>
      </w:r>
    </w:p>
    <w:tbl>
      <w:tblPr>
        <w:tblStyle w:val="Tabelacomgrade"/>
        <w:tblW w:w="9747" w:type="dxa"/>
        <w:tblLook w:val="04A0"/>
      </w:tblPr>
      <w:tblGrid>
        <w:gridCol w:w="2093"/>
        <w:gridCol w:w="7654"/>
      </w:tblGrid>
      <w:tr w:rsidR="009706DA" w:rsidRPr="00AD0673" w:rsidTr="00205E6A">
        <w:tc>
          <w:tcPr>
            <w:tcW w:w="9747" w:type="dxa"/>
            <w:gridSpan w:val="2"/>
          </w:tcPr>
          <w:p w:rsidR="009706DA" w:rsidRPr="00AD0673" w:rsidRDefault="009706DA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Este caso de uso permite ao usuário de perfil Aluno se cadastrar no sistema.</w:t>
            </w:r>
          </w:p>
        </w:tc>
      </w:tr>
      <w:tr w:rsidR="009706DA" w:rsidRPr="00AD0673" w:rsidTr="00205E6A">
        <w:tc>
          <w:tcPr>
            <w:tcW w:w="2093" w:type="dxa"/>
          </w:tcPr>
          <w:p w:rsidR="009706DA" w:rsidRPr="00AD0673" w:rsidRDefault="009706DA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7654" w:type="dxa"/>
          </w:tcPr>
          <w:p w:rsidR="009706DA" w:rsidRPr="00AD0673" w:rsidRDefault="009706DA" w:rsidP="00443358">
            <w:pPr>
              <w:numPr>
                <w:ilvl w:val="0"/>
                <w:numId w:val="13"/>
              </w:numPr>
              <w:spacing w:before="0" w:after="0" w:line="36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Aluno</w:t>
            </w:r>
          </w:p>
        </w:tc>
      </w:tr>
      <w:tr w:rsidR="009706DA" w:rsidRPr="00AD0673" w:rsidTr="00205E6A">
        <w:tc>
          <w:tcPr>
            <w:tcW w:w="2093" w:type="dxa"/>
          </w:tcPr>
          <w:p w:rsidR="009706DA" w:rsidRPr="00AD0673" w:rsidRDefault="009706DA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Prioridade</w:t>
            </w:r>
          </w:p>
        </w:tc>
        <w:tc>
          <w:tcPr>
            <w:tcW w:w="7654" w:type="dxa"/>
          </w:tcPr>
          <w:p w:rsidR="009706DA" w:rsidRPr="00AD0673" w:rsidRDefault="009706DA" w:rsidP="00205E6A">
            <w:pPr>
              <w:spacing w:before="0" w:after="0" w:line="36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Essencial</w:t>
            </w:r>
          </w:p>
        </w:tc>
      </w:tr>
      <w:tr w:rsidR="009706DA" w:rsidRPr="00AD0673" w:rsidTr="00205E6A">
        <w:tc>
          <w:tcPr>
            <w:tcW w:w="2093" w:type="dxa"/>
          </w:tcPr>
          <w:p w:rsidR="009706DA" w:rsidRPr="00AD0673" w:rsidRDefault="009706DA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Pré Condição</w:t>
            </w:r>
          </w:p>
        </w:tc>
        <w:tc>
          <w:tcPr>
            <w:tcW w:w="7654" w:type="dxa"/>
          </w:tcPr>
          <w:p w:rsidR="009706DA" w:rsidRPr="00AD0673" w:rsidRDefault="009706DA" w:rsidP="00205E6A">
            <w:pPr>
              <w:spacing w:before="0" w:after="0" w:line="36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 xml:space="preserve">Não </w:t>
            </w:r>
            <w:r w:rsidR="007C5CBE" w:rsidRPr="00AD0673">
              <w:rPr>
                <w:rFonts w:ascii="Times New Roman" w:hAnsi="Times New Roman"/>
                <w:sz w:val="24"/>
                <w:szCs w:val="24"/>
              </w:rPr>
              <w:t>há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9706DA" w:rsidRPr="00AD0673" w:rsidTr="00205E6A">
        <w:tc>
          <w:tcPr>
            <w:tcW w:w="2093" w:type="dxa"/>
          </w:tcPr>
          <w:p w:rsidR="009706DA" w:rsidRPr="00AD0673" w:rsidRDefault="009706DA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7654" w:type="dxa"/>
          </w:tcPr>
          <w:p w:rsidR="009706DA" w:rsidRPr="00AD0673" w:rsidRDefault="00821299" w:rsidP="00205E6A">
            <w:pPr>
              <w:spacing w:before="0" w:after="0" w:line="36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Matrícula, Nome</w:t>
            </w:r>
            <w:r w:rsidR="009706DA" w:rsidRPr="00AD0673">
              <w:rPr>
                <w:rFonts w:ascii="Times New Roman" w:hAnsi="Times New Roman"/>
                <w:sz w:val="24"/>
                <w:szCs w:val="24"/>
              </w:rPr>
              <w:t>, Email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 e Telefone do aluno</w:t>
            </w:r>
            <w:r w:rsidR="000A0E84" w:rsidRPr="00AD0673">
              <w:rPr>
                <w:rFonts w:ascii="Times New Roman" w:hAnsi="Times New Roman"/>
                <w:sz w:val="24"/>
                <w:szCs w:val="24"/>
              </w:rPr>
              <w:t xml:space="preserve"> e Disciplinas que serão cursadas.</w:t>
            </w:r>
          </w:p>
        </w:tc>
      </w:tr>
      <w:tr w:rsidR="009706DA" w:rsidRPr="00AD0673" w:rsidTr="00205E6A">
        <w:tc>
          <w:tcPr>
            <w:tcW w:w="2093" w:type="dxa"/>
          </w:tcPr>
          <w:p w:rsidR="009706DA" w:rsidRPr="00AD0673" w:rsidRDefault="009706DA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Exceções</w:t>
            </w:r>
          </w:p>
        </w:tc>
        <w:tc>
          <w:tcPr>
            <w:tcW w:w="7654" w:type="dxa"/>
          </w:tcPr>
          <w:p w:rsidR="009706DA" w:rsidRPr="00AD0673" w:rsidRDefault="00821299" w:rsidP="00205E6A">
            <w:pPr>
              <w:spacing w:before="0" w:after="0" w:line="36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Não há</w:t>
            </w:r>
            <w:r w:rsidR="007C5CBE" w:rsidRPr="00AD067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9706DA" w:rsidRPr="00AD0673" w:rsidTr="00205E6A">
        <w:tc>
          <w:tcPr>
            <w:tcW w:w="2093" w:type="dxa"/>
          </w:tcPr>
          <w:p w:rsidR="009706DA" w:rsidRPr="00AD0673" w:rsidRDefault="009706DA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7654" w:type="dxa"/>
          </w:tcPr>
          <w:p w:rsidR="009706DA" w:rsidRPr="00AD0673" w:rsidRDefault="00821299" w:rsidP="00443358">
            <w:pPr>
              <w:pStyle w:val="PargrafodaLista"/>
              <w:numPr>
                <w:ilvl w:val="0"/>
                <w:numId w:val="19"/>
              </w:numPr>
              <w:spacing w:after="0" w:line="360" w:lineRule="auto"/>
              <w:ind w:left="317" w:hanging="31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 xml:space="preserve">Em sua página inicial, uma das opções  disponibilizada é </w:t>
            </w:r>
            <w:r w:rsidRPr="00AD0673">
              <w:rPr>
                <w:rFonts w:ascii="Times New Roman" w:hAnsi="Times New Roman" w:cs="Times New Roman"/>
                <w:i/>
                <w:sz w:val="24"/>
                <w:szCs w:val="24"/>
              </w:rPr>
              <w:t>Cadastrar-se.</w:t>
            </w:r>
          </w:p>
          <w:p w:rsidR="00821299" w:rsidRPr="00AD0673" w:rsidRDefault="00821299" w:rsidP="00443358">
            <w:pPr>
              <w:pStyle w:val="PargrafodaLista"/>
              <w:numPr>
                <w:ilvl w:val="0"/>
                <w:numId w:val="19"/>
              </w:numPr>
              <w:spacing w:after="0" w:line="360" w:lineRule="auto"/>
              <w:ind w:left="317" w:hanging="31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>Clicando nesta opção, o usuário será redirecionado para outra página que solicitará as entradas.</w:t>
            </w:r>
          </w:p>
          <w:p w:rsidR="00821299" w:rsidRPr="00AD0673" w:rsidRDefault="007C5CBE" w:rsidP="00443358">
            <w:pPr>
              <w:pStyle w:val="PargrafodaLista"/>
              <w:numPr>
                <w:ilvl w:val="0"/>
                <w:numId w:val="19"/>
              </w:numPr>
              <w:spacing w:after="0" w:line="36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 xml:space="preserve">Feita o preenchimento dos campos, o Aluno deve pressionar o botão </w:t>
            </w:r>
            <w:r w:rsidRPr="00AD0673">
              <w:rPr>
                <w:rFonts w:ascii="Times New Roman" w:hAnsi="Times New Roman" w:cs="Times New Roman"/>
                <w:i/>
                <w:sz w:val="24"/>
                <w:szCs w:val="24"/>
              </w:rPr>
              <w:t>Cadastrar</w:t>
            </w: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06DA" w:rsidRPr="00AD0673" w:rsidTr="00205E6A">
        <w:tc>
          <w:tcPr>
            <w:tcW w:w="2093" w:type="dxa"/>
          </w:tcPr>
          <w:p w:rsidR="009706DA" w:rsidRPr="00AD0673" w:rsidRDefault="009706DA" w:rsidP="00205E6A">
            <w:pPr>
              <w:spacing w:before="0" w:after="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 xml:space="preserve">Saída e </w:t>
            </w:r>
            <w:r w:rsidRPr="00AD0673">
              <w:rPr>
                <w:rFonts w:ascii="Times New Roman" w:hAnsi="Times New Roman"/>
                <w:b/>
                <w:sz w:val="24"/>
                <w:szCs w:val="24"/>
              </w:rPr>
              <w:br/>
              <w:t>pós-condições</w:t>
            </w:r>
          </w:p>
        </w:tc>
        <w:tc>
          <w:tcPr>
            <w:tcW w:w="7654" w:type="dxa"/>
          </w:tcPr>
          <w:p w:rsidR="009706DA" w:rsidRPr="00AD0673" w:rsidRDefault="009706DA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O usu</w:t>
            </w:r>
            <w:r w:rsidR="007C5CBE" w:rsidRPr="00AD0673">
              <w:rPr>
                <w:rFonts w:ascii="Times New Roman" w:hAnsi="Times New Roman"/>
                <w:sz w:val="24"/>
                <w:szCs w:val="24"/>
              </w:rPr>
              <w:t xml:space="preserve">ário </w:t>
            </w:r>
            <w:r w:rsidR="00652AAE" w:rsidRPr="00AD0673">
              <w:rPr>
                <w:rFonts w:ascii="Times New Roman" w:hAnsi="Times New Roman"/>
                <w:sz w:val="24"/>
                <w:szCs w:val="24"/>
              </w:rPr>
              <w:t xml:space="preserve">deve receber </w:t>
            </w:r>
            <w:r w:rsidR="007C5CBE" w:rsidRPr="00AD0673">
              <w:rPr>
                <w:rFonts w:ascii="Times New Roman" w:hAnsi="Times New Roman"/>
                <w:sz w:val="24"/>
                <w:szCs w:val="24"/>
              </w:rPr>
              <w:t xml:space="preserve">um email de confirmação de cadastro e será redirecionado para a página principal, onde deve ser feito o </w:t>
            </w:r>
            <w:proofErr w:type="spellStart"/>
            <w:r w:rsidR="007C5CBE" w:rsidRPr="00AD0673">
              <w:rPr>
                <w:rFonts w:ascii="Times New Roman" w:hAnsi="Times New Roman"/>
                <w:sz w:val="24"/>
                <w:szCs w:val="24"/>
              </w:rPr>
              <w:t>login</w:t>
            </w:r>
            <w:proofErr w:type="spellEnd"/>
            <w:r w:rsidRPr="00AD067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9706DA" w:rsidRPr="00AD0673" w:rsidTr="00205E6A">
        <w:tc>
          <w:tcPr>
            <w:tcW w:w="2093" w:type="dxa"/>
          </w:tcPr>
          <w:p w:rsidR="009706DA" w:rsidRPr="00AD0673" w:rsidRDefault="009706DA" w:rsidP="00205E6A">
            <w:pPr>
              <w:spacing w:before="0" w:after="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Fluxo de Exceção</w:t>
            </w:r>
          </w:p>
        </w:tc>
        <w:tc>
          <w:tcPr>
            <w:tcW w:w="7654" w:type="dxa"/>
          </w:tcPr>
          <w:p w:rsidR="009706DA" w:rsidRPr="00AD0673" w:rsidRDefault="009706DA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 xml:space="preserve">Caso o usuário tenha digitado </w:t>
            </w:r>
            <w:r w:rsidR="007C5CBE" w:rsidRPr="00AD0673">
              <w:rPr>
                <w:rFonts w:ascii="Times New Roman" w:hAnsi="Times New Roman"/>
                <w:sz w:val="24"/>
                <w:szCs w:val="24"/>
              </w:rPr>
              <w:t>um email inválido, o sistema emitirá uma mensagem "Email inválido"</w:t>
            </w:r>
          </w:p>
        </w:tc>
      </w:tr>
    </w:tbl>
    <w:p w:rsidR="009706DA" w:rsidRPr="00AD0673" w:rsidRDefault="009706DA" w:rsidP="00205E6A">
      <w:pPr>
        <w:spacing w:before="0" w:after="0" w:line="360" w:lineRule="auto"/>
        <w:rPr>
          <w:rFonts w:ascii="Times New Roman" w:hAnsi="Times New Roman"/>
          <w:sz w:val="24"/>
          <w:szCs w:val="24"/>
        </w:rPr>
      </w:pPr>
    </w:p>
    <w:p w:rsidR="009706DA" w:rsidRPr="00AD0673" w:rsidRDefault="009706DA" w:rsidP="00205E6A">
      <w:pPr>
        <w:spacing w:before="0"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7C5CBE" w:rsidRPr="00AD0673" w:rsidRDefault="007C5CBE" w:rsidP="00205E6A">
      <w:pPr>
        <w:spacing w:before="0"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7C5CBE" w:rsidRPr="00AD0673" w:rsidRDefault="00B5685F" w:rsidP="00205E6A">
      <w:pPr>
        <w:pStyle w:val="PSCRequisito"/>
        <w:spacing w:before="0" w:after="0" w:line="360" w:lineRule="auto"/>
        <w:rPr>
          <w:rFonts w:ascii="Times New Roman" w:hAnsi="Times New Roman"/>
          <w:sz w:val="24"/>
          <w:szCs w:val="24"/>
        </w:rPr>
      </w:pPr>
      <w:r w:rsidRPr="00B5685F">
        <w:rPr>
          <w:rFonts w:ascii="Times New Roman" w:hAnsi="Times New Roman"/>
          <w:color w:val="FF0000"/>
          <w:sz w:val="24"/>
          <w:szCs w:val="24"/>
        </w:rPr>
        <w:t>UC003</w:t>
      </w:r>
      <w:r>
        <w:rPr>
          <w:rFonts w:ascii="Times New Roman" w:hAnsi="Times New Roman"/>
          <w:sz w:val="24"/>
          <w:szCs w:val="24"/>
        </w:rPr>
        <w:t xml:space="preserve"> - </w:t>
      </w:r>
      <w:r w:rsidR="007C5CBE" w:rsidRPr="00AD0673">
        <w:rPr>
          <w:rFonts w:ascii="Times New Roman" w:hAnsi="Times New Roman"/>
          <w:sz w:val="24"/>
          <w:szCs w:val="24"/>
        </w:rPr>
        <w:t>CASO DE USO: RECUPERAR USUÁRIO/SENHA</w:t>
      </w:r>
    </w:p>
    <w:tbl>
      <w:tblPr>
        <w:tblStyle w:val="Tabelacomgrade"/>
        <w:tblW w:w="9747" w:type="dxa"/>
        <w:tblLook w:val="04A0"/>
      </w:tblPr>
      <w:tblGrid>
        <w:gridCol w:w="2093"/>
        <w:gridCol w:w="7654"/>
      </w:tblGrid>
      <w:tr w:rsidR="007C5CBE" w:rsidRPr="00AD0673" w:rsidTr="00205E6A">
        <w:tc>
          <w:tcPr>
            <w:tcW w:w="9747" w:type="dxa"/>
            <w:gridSpan w:val="2"/>
          </w:tcPr>
          <w:p w:rsidR="007C5CBE" w:rsidRPr="00AD0673" w:rsidRDefault="007C5CBE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Este caso de uso permite ao</w:t>
            </w:r>
            <w:r w:rsidR="00D231B1" w:rsidRPr="00AD0673">
              <w:rPr>
                <w:rFonts w:ascii="Times New Roman" w:hAnsi="Times New Roman"/>
                <w:sz w:val="24"/>
                <w:szCs w:val="24"/>
              </w:rPr>
              <w:t>s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 usuário</w:t>
            </w:r>
            <w:r w:rsidR="00D231B1" w:rsidRPr="00AD0673">
              <w:rPr>
                <w:rFonts w:ascii="Times New Roman" w:hAnsi="Times New Roman"/>
                <w:sz w:val="24"/>
                <w:szCs w:val="24"/>
              </w:rPr>
              <w:t>s recuperar usuários e/ou senha perdida.</w:t>
            </w:r>
          </w:p>
        </w:tc>
      </w:tr>
      <w:tr w:rsidR="007C5CBE" w:rsidRPr="00AD0673" w:rsidTr="00205E6A">
        <w:tc>
          <w:tcPr>
            <w:tcW w:w="2093" w:type="dxa"/>
          </w:tcPr>
          <w:p w:rsidR="007C5CBE" w:rsidRPr="00AD0673" w:rsidRDefault="007C5CBE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7654" w:type="dxa"/>
          </w:tcPr>
          <w:p w:rsidR="007C5CBE" w:rsidRPr="00AD0673" w:rsidRDefault="007C5CBE" w:rsidP="00443358">
            <w:pPr>
              <w:numPr>
                <w:ilvl w:val="0"/>
                <w:numId w:val="13"/>
              </w:numPr>
              <w:spacing w:before="0" w:after="0" w:line="36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Administrador</w:t>
            </w:r>
          </w:p>
          <w:p w:rsidR="007C5CBE" w:rsidRPr="00AD0673" w:rsidRDefault="007C5CBE" w:rsidP="00443358">
            <w:pPr>
              <w:numPr>
                <w:ilvl w:val="0"/>
                <w:numId w:val="13"/>
              </w:numPr>
              <w:spacing w:before="0" w:after="0" w:line="36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Coordenador</w:t>
            </w:r>
          </w:p>
          <w:p w:rsidR="007C5CBE" w:rsidRPr="00AD0673" w:rsidRDefault="007C5CBE" w:rsidP="00443358">
            <w:pPr>
              <w:numPr>
                <w:ilvl w:val="0"/>
                <w:numId w:val="13"/>
              </w:numPr>
              <w:spacing w:before="0" w:after="0" w:line="36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 xml:space="preserve">Professor </w:t>
            </w:r>
          </w:p>
          <w:p w:rsidR="007C5CBE" w:rsidRPr="00AD0673" w:rsidRDefault="007C5CBE" w:rsidP="00443358">
            <w:pPr>
              <w:numPr>
                <w:ilvl w:val="0"/>
                <w:numId w:val="13"/>
              </w:numPr>
              <w:spacing w:before="0" w:after="0" w:line="36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Aluno</w:t>
            </w:r>
          </w:p>
        </w:tc>
      </w:tr>
      <w:tr w:rsidR="007C5CBE" w:rsidRPr="00AD0673" w:rsidTr="00205E6A">
        <w:tc>
          <w:tcPr>
            <w:tcW w:w="2093" w:type="dxa"/>
          </w:tcPr>
          <w:p w:rsidR="007C5CBE" w:rsidRPr="00AD0673" w:rsidRDefault="007C5CBE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7654" w:type="dxa"/>
          </w:tcPr>
          <w:p w:rsidR="007C5CBE" w:rsidRPr="00AD0673" w:rsidRDefault="007C5CBE" w:rsidP="00205E6A">
            <w:pPr>
              <w:spacing w:before="0" w:after="0" w:line="36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Eventual</w:t>
            </w:r>
          </w:p>
        </w:tc>
      </w:tr>
      <w:tr w:rsidR="007C5CBE" w:rsidRPr="00AD0673" w:rsidTr="00205E6A">
        <w:tc>
          <w:tcPr>
            <w:tcW w:w="2093" w:type="dxa"/>
          </w:tcPr>
          <w:p w:rsidR="007C5CBE" w:rsidRPr="00AD0673" w:rsidRDefault="007C5CBE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Pré Condição</w:t>
            </w:r>
          </w:p>
        </w:tc>
        <w:tc>
          <w:tcPr>
            <w:tcW w:w="7654" w:type="dxa"/>
          </w:tcPr>
          <w:p w:rsidR="007C5CBE" w:rsidRPr="00AD0673" w:rsidRDefault="00652AAE" w:rsidP="00205E6A">
            <w:pPr>
              <w:spacing w:before="0" w:after="0" w:line="36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Já ter sido cadastrado</w:t>
            </w:r>
            <w:r w:rsidR="007C5CBE" w:rsidRPr="00AD067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C5CBE" w:rsidRPr="00AD0673" w:rsidTr="00205E6A">
        <w:tc>
          <w:tcPr>
            <w:tcW w:w="2093" w:type="dxa"/>
          </w:tcPr>
          <w:p w:rsidR="007C5CBE" w:rsidRPr="00AD0673" w:rsidRDefault="007C5CBE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7654" w:type="dxa"/>
          </w:tcPr>
          <w:p w:rsidR="007C5CBE" w:rsidRPr="00AD0673" w:rsidRDefault="007C5CBE" w:rsidP="00205E6A">
            <w:pPr>
              <w:spacing w:before="0" w:after="0" w:line="36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 xml:space="preserve">Email </w:t>
            </w:r>
            <w:r w:rsidR="00652AAE" w:rsidRPr="00AD0673">
              <w:rPr>
                <w:rFonts w:ascii="Times New Roman" w:hAnsi="Times New Roman"/>
                <w:sz w:val="24"/>
                <w:szCs w:val="24"/>
              </w:rPr>
              <w:t>do usuário cadastrado.</w:t>
            </w:r>
          </w:p>
        </w:tc>
      </w:tr>
      <w:tr w:rsidR="007C5CBE" w:rsidRPr="00AD0673" w:rsidTr="00205E6A">
        <w:tc>
          <w:tcPr>
            <w:tcW w:w="2093" w:type="dxa"/>
          </w:tcPr>
          <w:p w:rsidR="007C5CBE" w:rsidRPr="00AD0673" w:rsidRDefault="007C5CBE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Exceções</w:t>
            </w:r>
          </w:p>
        </w:tc>
        <w:tc>
          <w:tcPr>
            <w:tcW w:w="7654" w:type="dxa"/>
          </w:tcPr>
          <w:p w:rsidR="007C5CBE" w:rsidRPr="00AD0673" w:rsidRDefault="007C5CBE" w:rsidP="00205E6A">
            <w:pPr>
              <w:spacing w:before="0" w:after="0" w:line="36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Não há.</w:t>
            </w:r>
          </w:p>
        </w:tc>
      </w:tr>
      <w:tr w:rsidR="007C5CBE" w:rsidRPr="00AD0673" w:rsidTr="00205E6A">
        <w:tc>
          <w:tcPr>
            <w:tcW w:w="2093" w:type="dxa"/>
          </w:tcPr>
          <w:p w:rsidR="007C5CBE" w:rsidRPr="00AD0673" w:rsidRDefault="007C5CBE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7654" w:type="dxa"/>
          </w:tcPr>
          <w:p w:rsidR="007C5CBE" w:rsidRPr="00AD0673" w:rsidRDefault="007C5CBE" w:rsidP="00443358">
            <w:pPr>
              <w:pStyle w:val="PargrafodaLista"/>
              <w:numPr>
                <w:ilvl w:val="0"/>
                <w:numId w:val="39"/>
              </w:numPr>
              <w:spacing w:after="0" w:line="360" w:lineRule="auto"/>
              <w:ind w:left="459" w:hanging="4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 xml:space="preserve">Em sua página inicial, uma das opções  disponibilizada é </w:t>
            </w:r>
            <w:r w:rsidR="00652AAE" w:rsidRPr="00AD0673">
              <w:rPr>
                <w:rFonts w:ascii="Times New Roman" w:hAnsi="Times New Roman" w:cs="Times New Roman"/>
                <w:i/>
                <w:sz w:val="24"/>
                <w:szCs w:val="24"/>
              </w:rPr>
              <w:t>Lembrar senha</w:t>
            </w:r>
            <w:r w:rsidRPr="00AD0673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7C5CBE" w:rsidRPr="00AD0673" w:rsidRDefault="007C5CBE" w:rsidP="00443358">
            <w:pPr>
              <w:pStyle w:val="PargrafodaLista"/>
              <w:numPr>
                <w:ilvl w:val="0"/>
                <w:numId w:val="39"/>
              </w:numPr>
              <w:spacing w:after="0" w:line="360" w:lineRule="auto"/>
              <w:ind w:left="459" w:hanging="4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>Clicando nesta opção, o usuário será redirecionado para outra página que solicitará a entrada.</w:t>
            </w:r>
          </w:p>
          <w:p w:rsidR="007C5CBE" w:rsidRPr="00AD0673" w:rsidRDefault="007C5CBE" w:rsidP="00443358">
            <w:pPr>
              <w:pStyle w:val="PargrafodaLista"/>
              <w:numPr>
                <w:ilvl w:val="0"/>
                <w:numId w:val="39"/>
              </w:numPr>
              <w:spacing w:after="0" w:line="360" w:lineRule="auto"/>
              <w:ind w:left="459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>Feita o preenchimento dos campos</w:t>
            </w:r>
            <w:r w:rsidR="00652AAE" w:rsidRPr="00AD0673">
              <w:rPr>
                <w:rFonts w:ascii="Times New Roman" w:hAnsi="Times New Roman" w:cs="Times New Roman"/>
                <w:sz w:val="24"/>
                <w:szCs w:val="24"/>
              </w:rPr>
              <w:t xml:space="preserve"> com o email do usuário</w:t>
            </w: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 xml:space="preserve">, o Aluno deve pressionar o botão </w:t>
            </w:r>
            <w:r w:rsidR="00652AAE" w:rsidRPr="00AD0673">
              <w:rPr>
                <w:rFonts w:ascii="Times New Roman" w:hAnsi="Times New Roman" w:cs="Times New Roman"/>
                <w:i/>
                <w:sz w:val="24"/>
                <w:szCs w:val="24"/>
              </w:rPr>
              <w:t>Lembrar</w:t>
            </w: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C5CBE" w:rsidRPr="00AD0673" w:rsidTr="00205E6A">
        <w:tc>
          <w:tcPr>
            <w:tcW w:w="2093" w:type="dxa"/>
          </w:tcPr>
          <w:p w:rsidR="007C5CBE" w:rsidRPr="00AD0673" w:rsidRDefault="007C5CBE" w:rsidP="00205E6A">
            <w:pPr>
              <w:spacing w:before="0" w:after="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 xml:space="preserve">Saída e </w:t>
            </w:r>
            <w:r w:rsidRPr="00AD0673">
              <w:rPr>
                <w:rFonts w:ascii="Times New Roman" w:hAnsi="Times New Roman"/>
                <w:b/>
                <w:sz w:val="24"/>
                <w:szCs w:val="24"/>
              </w:rPr>
              <w:br/>
            </w:r>
            <w:r w:rsidRPr="00AD0673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pós-condições</w:t>
            </w:r>
          </w:p>
        </w:tc>
        <w:tc>
          <w:tcPr>
            <w:tcW w:w="7654" w:type="dxa"/>
          </w:tcPr>
          <w:p w:rsidR="007C5CBE" w:rsidRPr="00AD0673" w:rsidRDefault="007C5CBE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O usuário </w:t>
            </w:r>
            <w:r w:rsidR="00652AAE" w:rsidRPr="00AD0673">
              <w:rPr>
                <w:rFonts w:ascii="Times New Roman" w:hAnsi="Times New Roman"/>
                <w:sz w:val="24"/>
                <w:szCs w:val="24"/>
              </w:rPr>
              <w:t xml:space="preserve">deve receber em seu 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email </w:t>
            </w:r>
            <w:r w:rsidR="00652AAE" w:rsidRPr="00AD0673">
              <w:rPr>
                <w:rFonts w:ascii="Times New Roman" w:hAnsi="Times New Roman"/>
                <w:sz w:val="24"/>
                <w:szCs w:val="24"/>
              </w:rPr>
              <w:t xml:space="preserve">um lembrete com o usuário e senha </w:t>
            </w:r>
            <w:r w:rsidR="00652AAE" w:rsidRPr="00AD0673">
              <w:rPr>
                <w:rFonts w:ascii="Times New Roman" w:hAnsi="Times New Roman"/>
                <w:sz w:val="24"/>
                <w:szCs w:val="24"/>
              </w:rPr>
              <w:lastRenderedPageBreak/>
              <w:t>cadastrados.</w:t>
            </w:r>
          </w:p>
        </w:tc>
      </w:tr>
      <w:tr w:rsidR="007C5CBE" w:rsidRPr="00AD0673" w:rsidTr="00205E6A">
        <w:tc>
          <w:tcPr>
            <w:tcW w:w="2093" w:type="dxa"/>
          </w:tcPr>
          <w:p w:rsidR="007C5CBE" w:rsidRPr="00AD0673" w:rsidRDefault="007C5CBE" w:rsidP="00205E6A">
            <w:pPr>
              <w:spacing w:before="0" w:after="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Fluxo de Exceção</w:t>
            </w:r>
          </w:p>
        </w:tc>
        <w:tc>
          <w:tcPr>
            <w:tcW w:w="7654" w:type="dxa"/>
          </w:tcPr>
          <w:p w:rsidR="007C5CBE" w:rsidRPr="00AD0673" w:rsidRDefault="007C5CBE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 xml:space="preserve">Caso o usuário tenha digitado dados um email </w:t>
            </w:r>
            <w:r w:rsidR="00652AAE" w:rsidRPr="00AD0673">
              <w:rPr>
                <w:rFonts w:ascii="Times New Roman" w:hAnsi="Times New Roman"/>
                <w:sz w:val="24"/>
                <w:szCs w:val="24"/>
              </w:rPr>
              <w:t>não cadastrado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, o sistema emitirá uma mensagem "Email </w:t>
            </w:r>
            <w:r w:rsidR="00652AAE" w:rsidRPr="00AD0673">
              <w:rPr>
                <w:rFonts w:ascii="Times New Roman" w:hAnsi="Times New Roman"/>
                <w:sz w:val="24"/>
                <w:szCs w:val="24"/>
              </w:rPr>
              <w:t>não cadastrado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>"</w:t>
            </w:r>
            <w:r w:rsidR="00652AAE" w:rsidRPr="00AD067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:rsidR="007C5CBE" w:rsidRPr="00AD0673" w:rsidRDefault="007C5CBE" w:rsidP="00205E6A">
      <w:pPr>
        <w:spacing w:before="0" w:after="0" w:line="360" w:lineRule="auto"/>
        <w:rPr>
          <w:rFonts w:ascii="Times New Roman" w:hAnsi="Times New Roman"/>
          <w:sz w:val="24"/>
          <w:szCs w:val="24"/>
        </w:rPr>
      </w:pPr>
    </w:p>
    <w:p w:rsidR="007C5CBE" w:rsidRPr="00AD0673" w:rsidRDefault="007C5CBE" w:rsidP="00205E6A">
      <w:pPr>
        <w:spacing w:before="0"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652AAE" w:rsidRPr="00AD0673" w:rsidRDefault="00652AAE" w:rsidP="00205E6A">
      <w:pPr>
        <w:spacing w:before="0"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652AAE" w:rsidRPr="00AD0673" w:rsidRDefault="00B5685F" w:rsidP="00205E6A">
      <w:pPr>
        <w:pStyle w:val="PSCRequisito"/>
        <w:spacing w:before="0" w:after="0" w:line="360" w:lineRule="auto"/>
        <w:rPr>
          <w:rFonts w:ascii="Times New Roman" w:hAnsi="Times New Roman"/>
          <w:sz w:val="24"/>
          <w:szCs w:val="24"/>
        </w:rPr>
      </w:pPr>
      <w:r w:rsidRPr="00B5685F">
        <w:rPr>
          <w:rFonts w:ascii="Times New Roman" w:hAnsi="Times New Roman"/>
          <w:color w:val="FF0000"/>
          <w:sz w:val="24"/>
          <w:szCs w:val="24"/>
        </w:rPr>
        <w:t>UC004</w:t>
      </w:r>
      <w:r>
        <w:rPr>
          <w:rFonts w:ascii="Times New Roman" w:hAnsi="Times New Roman"/>
          <w:sz w:val="24"/>
          <w:szCs w:val="24"/>
        </w:rPr>
        <w:t xml:space="preserve"> - </w:t>
      </w:r>
      <w:r w:rsidR="00652AAE" w:rsidRPr="00AD0673">
        <w:rPr>
          <w:rFonts w:ascii="Times New Roman" w:hAnsi="Times New Roman"/>
          <w:sz w:val="24"/>
          <w:szCs w:val="24"/>
        </w:rPr>
        <w:t xml:space="preserve">CASO DE USO: </w:t>
      </w:r>
      <w:r w:rsidR="000A0E84" w:rsidRPr="00AD0673">
        <w:rPr>
          <w:rFonts w:ascii="Times New Roman" w:hAnsi="Times New Roman"/>
          <w:sz w:val="24"/>
          <w:szCs w:val="24"/>
        </w:rPr>
        <w:t>MANTER PROFESSORES</w:t>
      </w:r>
    </w:p>
    <w:tbl>
      <w:tblPr>
        <w:tblStyle w:val="Tabelacomgrade"/>
        <w:tblW w:w="9606" w:type="dxa"/>
        <w:tblLook w:val="04A0"/>
      </w:tblPr>
      <w:tblGrid>
        <w:gridCol w:w="2093"/>
        <w:gridCol w:w="7513"/>
      </w:tblGrid>
      <w:tr w:rsidR="00652AAE" w:rsidRPr="00AD0673" w:rsidTr="00205E6A">
        <w:tc>
          <w:tcPr>
            <w:tcW w:w="9606" w:type="dxa"/>
            <w:gridSpan w:val="2"/>
          </w:tcPr>
          <w:p w:rsidR="00652AAE" w:rsidRPr="00AD0673" w:rsidRDefault="00D231B1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Este caso de uso permite verificar as atribuições do professor.</w:t>
            </w:r>
          </w:p>
        </w:tc>
      </w:tr>
      <w:tr w:rsidR="00652AAE" w:rsidRPr="00AD0673" w:rsidTr="00205E6A">
        <w:tc>
          <w:tcPr>
            <w:tcW w:w="2093" w:type="dxa"/>
          </w:tcPr>
          <w:p w:rsidR="00652AAE" w:rsidRPr="00AD0673" w:rsidRDefault="00652AAE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7513" w:type="dxa"/>
          </w:tcPr>
          <w:p w:rsidR="00652AAE" w:rsidRPr="00AD0673" w:rsidRDefault="00652AAE" w:rsidP="00443358">
            <w:pPr>
              <w:numPr>
                <w:ilvl w:val="0"/>
                <w:numId w:val="13"/>
              </w:numPr>
              <w:spacing w:before="0" w:after="0" w:line="36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Administrador</w:t>
            </w:r>
          </w:p>
          <w:p w:rsidR="00652AAE" w:rsidRPr="00AD0673" w:rsidRDefault="00652AAE" w:rsidP="00443358">
            <w:pPr>
              <w:numPr>
                <w:ilvl w:val="0"/>
                <w:numId w:val="13"/>
              </w:numPr>
              <w:spacing w:before="0" w:after="0" w:line="36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Coordenador</w:t>
            </w:r>
          </w:p>
        </w:tc>
      </w:tr>
      <w:tr w:rsidR="00652AAE" w:rsidRPr="00AD0673" w:rsidTr="00205E6A">
        <w:tc>
          <w:tcPr>
            <w:tcW w:w="2093" w:type="dxa"/>
          </w:tcPr>
          <w:p w:rsidR="00652AAE" w:rsidRPr="00AD0673" w:rsidRDefault="00652AAE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7513" w:type="dxa"/>
          </w:tcPr>
          <w:p w:rsidR="00652AAE" w:rsidRPr="00AD0673" w:rsidRDefault="000A0E84" w:rsidP="00205E6A">
            <w:pPr>
              <w:spacing w:before="0" w:after="0" w:line="36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Importante</w:t>
            </w:r>
          </w:p>
        </w:tc>
      </w:tr>
      <w:tr w:rsidR="00652AAE" w:rsidRPr="00AD0673" w:rsidTr="00205E6A">
        <w:tc>
          <w:tcPr>
            <w:tcW w:w="2093" w:type="dxa"/>
          </w:tcPr>
          <w:p w:rsidR="00652AAE" w:rsidRPr="00AD0673" w:rsidRDefault="00652AAE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Pré Condição</w:t>
            </w:r>
          </w:p>
        </w:tc>
        <w:tc>
          <w:tcPr>
            <w:tcW w:w="7513" w:type="dxa"/>
          </w:tcPr>
          <w:p w:rsidR="00652AAE" w:rsidRPr="00AD0673" w:rsidRDefault="000A0E84" w:rsidP="00205E6A">
            <w:pPr>
              <w:spacing w:before="0" w:after="0" w:line="36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Não há</w:t>
            </w:r>
          </w:p>
        </w:tc>
      </w:tr>
      <w:tr w:rsidR="00652AAE" w:rsidRPr="00AD0673" w:rsidTr="00205E6A">
        <w:tc>
          <w:tcPr>
            <w:tcW w:w="2093" w:type="dxa"/>
          </w:tcPr>
          <w:p w:rsidR="00652AAE" w:rsidRPr="00AD0673" w:rsidRDefault="00652AAE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7513" w:type="dxa"/>
          </w:tcPr>
          <w:p w:rsidR="00652AAE" w:rsidRPr="00AD0673" w:rsidRDefault="00572983" w:rsidP="00205E6A">
            <w:pPr>
              <w:spacing w:before="0" w:after="0" w:line="36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Descritas em Fluxo Secundário</w:t>
            </w:r>
          </w:p>
        </w:tc>
      </w:tr>
      <w:tr w:rsidR="00652AAE" w:rsidRPr="00AD0673" w:rsidTr="00205E6A">
        <w:tc>
          <w:tcPr>
            <w:tcW w:w="2093" w:type="dxa"/>
          </w:tcPr>
          <w:p w:rsidR="00652AAE" w:rsidRPr="00AD0673" w:rsidRDefault="00652AAE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Exceções</w:t>
            </w:r>
          </w:p>
        </w:tc>
        <w:tc>
          <w:tcPr>
            <w:tcW w:w="7513" w:type="dxa"/>
          </w:tcPr>
          <w:p w:rsidR="00652AAE" w:rsidRPr="00AD0673" w:rsidRDefault="00973212" w:rsidP="00443358">
            <w:pPr>
              <w:pStyle w:val="PargrafodaLista"/>
              <w:numPr>
                <w:ilvl w:val="0"/>
                <w:numId w:val="20"/>
              </w:numPr>
              <w:spacing w:after="0" w:line="360" w:lineRule="auto"/>
              <w:ind w:left="601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231B1" w:rsidRPr="00AD0673">
              <w:rPr>
                <w:rFonts w:ascii="Times New Roman" w:hAnsi="Times New Roman" w:cs="Times New Roman"/>
                <w:sz w:val="24"/>
                <w:szCs w:val="24"/>
              </w:rPr>
              <w:t>ampo obrigatório não tenha sido preenchido</w:t>
            </w:r>
            <w:r w:rsidR="00B5685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</w:t>
            </w:r>
            <w:r w:rsidR="00B5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5685F" w:rsidRPr="00B5685F">
              <w:rPr>
                <w:rFonts w:ascii="Times New Roman" w:hAnsi="Times New Roman" w:cs="Times New Roman"/>
                <w:bCs/>
                <w:sz w:val="24"/>
                <w:szCs w:val="24"/>
              </w:rPr>
              <w:t>e</w:t>
            </w:r>
            <w:r w:rsidR="00B5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  <w:r w:rsidR="00B5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</w:t>
            </w:r>
            <w:r w:rsidR="00B5685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C11D80" w:rsidRPr="00AD06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11D80" w:rsidRPr="00AD0673" w:rsidRDefault="00C11D80" w:rsidP="00443358">
            <w:pPr>
              <w:pStyle w:val="PargrafodaLista"/>
              <w:numPr>
                <w:ilvl w:val="0"/>
                <w:numId w:val="20"/>
              </w:numPr>
              <w:spacing w:after="0" w:line="360" w:lineRule="auto"/>
              <w:ind w:left="601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>Nome do professor informado incorretamente na pesquisa</w:t>
            </w:r>
            <w:r w:rsidR="00B5685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  <w:r w:rsidR="00B5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03</w:t>
            </w:r>
            <w:r w:rsidR="00B5685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52AAE" w:rsidRPr="00AD0673" w:rsidTr="00205E6A">
        <w:tc>
          <w:tcPr>
            <w:tcW w:w="2093" w:type="dxa"/>
          </w:tcPr>
          <w:p w:rsidR="00652AAE" w:rsidRPr="00AD0673" w:rsidRDefault="00652AAE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7513" w:type="dxa"/>
          </w:tcPr>
          <w:p w:rsidR="00D231B1" w:rsidRPr="00AD0673" w:rsidRDefault="00D231B1" w:rsidP="00443358">
            <w:pPr>
              <w:numPr>
                <w:ilvl w:val="0"/>
                <w:numId w:val="14"/>
              </w:numPr>
              <w:spacing w:before="0" w:after="0" w:line="360" w:lineRule="auto"/>
              <w:ind w:left="317" w:hanging="284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O caso de uso inicia quando o usuário requisita a manutenção de professor.</w:t>
            </w:r>
          </w:p>
          <w:p w:rsidR="00D231B1" w:rsidRPr="00AD0673" w:rsidRDefault="00D231B1" w:rsidP="00443358">
            <w:pPr>
              <w:numPr>
                <w:ilvl w:val="0"/>
                <w:numId w:val="14"/>
              </w:numPr>
              <w:spacing w:before="0" w:after="0" w:line="360" w:lineRule="auto"/>
              <w:ind w:left="317" w:hanging="284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O sistema exibe formulário de registros com as opções: inserir, alterar, excluir e c</w:t>
            </w:r>
            <w:r w:rsidR="00C11D80" w:rsidRPr="00AD0673">
              <w:rPr>
                <w:rFonts w:ascii="Times New Roman" w:hAnsi="Times New Roman"/>
                <w:sz w:val="24"/>
                <w:szCs w:val="24"/>
              </w:rPr>
              <w:t>onsultar.</w:t>
            </w:r>
          </w:p>
          <w:p w:rsidR="00D231B1" w:rsidRPr="00AD0673" w:rsidRDefault="00D231B1" w:rsidP="00443358">
            <w:pPr>
              <w:numPr>
                <w:ilvl w:val="0"/>
                <w:numId w:val="14"/>
              </w:numPr>
              <w:spacing w:before="0" w:after="0" w:line="360" w:lineRule="auto"/>
              <w:ind w:left="317" w:hanging="284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 xml:space="preserve">O sistema exibe uma listagem dos professores pelo código e nome, apresentando as operações que podem ser realizadas: incluir, alterar, excluir e pesquisar os dados </w:t>
            </w:r>
            <w:r w:rsidR="00C11D80" w:rsidRPr="00AD0673">
              <w:rPr>
                <w:rFonts w:ascii="Times New Roman" w:hAnsi="Times New Roman"/>
                <w:sz w:val="24"/>
                <w:szCs w:val="24"/>
              </w:rPr>
              <w:t>de um professor cadastrado.</w:t>
            </w:r>
          </w:p>
          <w:p w:rsidR="00652AAE" w:rsidRPr="00AD0673" w:rsidRDefault="00D231B1" w:rsidP="00443358">
            <w:pPr>
              <w:numPr>
                <w:ilvl w:val="0"/>
                <w:numId w:val="14"/>
              </w:numPr>
              <w:spacing w:before="0" w:after="0" w:line="360" w:lineRule="auto"/>
              <w:ind w:left="317" w:hanging="284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Uma vez que o usuário solicite executar uma das operações desejadas (incluir, alterar, excluir ou pesquisar professor), um dos seguintes fluxos alternativos é executado.</w:t>
            </w:r>
          </w:p>
        </w:tc>
      </w:tr>
      <w:tr w:rsidR="00D231B1" w:rsidRPr="00AD0673" w:rsidTr="00205E6A">
        <w:tc>
          <w:tcPr>
            <w:tcW w:w="2093" w:type="dxa"/>
          </w:tcPr>
          <w:p w:rsidR="00D231B1" w:rsidRPr="00AD0673" w:rsidRDefault="00D231B1" w:rsidP="00205E6A">
            <w:pPr>
              <w:spacing w:before="0" w:after="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Fluxo Secundário</w:t>
            </w:r>
          </w:p>
        </w:tc>
        <w:tc>
          <w:tcPr>
            <w:tcW w:w="7513" w:type="dxa"/>
          </w:tcPr>
          <w:p w:rsidR="00D231B1" w:rsidRPr="00AD0673" w:rsidRDefault="00D231B1" w:rsidP="00205E6A">
            <w:pPr>
              <w:spacing w:before="0" w:after="0" w:line="360" w:lineRule="auto"/>
              <w:ind w:left="317" w:firstLine="0"/>
              <w:rPr>
                <w:rFonts w:ascii="Times New Roman" w:hAnsi="Times New Roman"/>
                <w:i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[FS0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  <w:r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01]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 w:rsidRPr="00AD0673">
              <w:rPr>
                <w:rFonts w:ascii="Times New Roman" w:hAnsi="Times New Roman"/>
                <w:i/>
                <w:sz w:val="24"/>
                <w:szCs w:val="24"/>
              </w:rPr>
              <w:t>Incluir Professor</w:t>
            </w:r>
          </w:p>
          <w:p w:rsidR="00D231B1" w:rsidRPr="00AD0673" w:rsidRDefault="00D231B1" w:rsidP="00443358">
            <w:pPr>
              <w:numPr>
                <w:ilvl w:val="0"/>
                <w:numId w:val="15"/>
              </w:numPr>
              <w:spacing w:before="0" w:after="0" w:line="360" w:lineRule="auto"/>
              <w:ind w:left="317" w:hanging="283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Este fluxo secundário se inicia quando o usuário deseja incluir um novo registro.</w:t>
            </w:r>
          </w:p>
          <w:p w:rsidR="00D231B1" w:rsidRPr="00AD0673" w:rsidRDefault="00D231B1" w:rsidP="00443358">
            <w:pPr>
              <w:numPr>
                <w:ilvl w:val="0"/>
                <w:numId w:val="15"/>
              </w:numPr>
              <w:spacing w:before="0" w:after="0" w:line="360" w:lineRule="auto"/>
              <w:ind w:left="317" w:hanging="283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exibe um formulário em branco, para que o coordenador/administrador possa inserir os devidos registros.</w:t>
            </w:r>
          </w:p>
          <w:p w:rsidR="00D231B1" w:rsidRPr="00AD0673" w:rsidRDefault="00D231B1" w:rsidP="00443358">
            <w:pPr>
              <w:numPr>
                <w:ilvl w:val="0"/>
                <w:numId w:val="15"/>
              </w:numPr>
              <w:spacing w:before="0" w:after="0" w:line="360" w:lineRule="auto"/>
              <w:ind w:left="317" w:hanging="283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válida os dados preenchidos</w:t>
            </w:r>
            <w:r w:rsidR="00C11D80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.</w:t>
            </w:r>
          </w:p>
          <w:p w:rsidR="00D231B1" w:rsidRPr="00AD0673" w:rsidRDefault="00D231B1" w:rsidP="00443358">
            <w:pPr>
              <w:numPr>
                <w:ilvl w:val="0"/>
                <w:numId w:val="15"/>
              </w:numPr>
              <w:spacing w:before="0" w:after="0" w:line="360" w:lineRule="auto"/>
              <w:ind w:left="317" w:hanging="283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exibe a mensagem “Registro incluído com sucesso”</w:t>
            </w:r>
            <w:r w:rsidR="00C11D80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.</w:t>
            </w:r>
          </w:p>
          <w:p w:rsidR="00D231B1" w:rsidRPr="00AD0673" w:rsidRDefault="00D231B1" w:rsidP="00205E6A">
            <w:pPr>
              <w:spacing w:before="0" w:after="0" w:line="360" w:lineRule="auto"/>
              <w:ind w:left="317" w:hanging="283"/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  <w:p w:rsidR="00D231B1" w:rsidRPr="00AD0673" w:rsidRDefault="00D231B1" w:rsidP="00205E6A">
            <w:pPr>
              <w:spacing w:before="0" w:after="0" w:line="360" w:lineRule="auto"/>
              <w:ind w:left="317" w:firstLine="0"/>
              <w:rPr>
                <w:rFonts w:ascii="Times New Roman" w:hAnsi="Times New Roman"/>
                <w:i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[FS0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  <w:r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02]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 w:rsidRPr="00AD0673">
              <w:rPr>
                <w:rFonts w:ascii="Times New Roman" w:hAnsi="Times New Roman"/>
                <w:i/>
                <w:sz w:val="24"/>
                <w:szCs w:val="24"/>
              </w:rPr>
              <w:t>Alterar Professor</w:t>
            </w:r>
          </w:p>
          <w:p w:rsidR="00D231B1" w:rsidRPr="00AD0673" w:rsidRDefault="00D231B1" w:rsidP="00443358">
            <w:pPr>
              <w:numPr>
                <w:ilvl w:val="0"/>
                <w:numId w:val="16"/>
              </w:numPr>
              <w:spacing w:before="0" w:after="0" w:line="360" w:lineRule="auto"/>
              <w:ind w:left="317" w:hanging="283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lastRenderedPageBreak/>
              <w:t>Este fluxo secundário se inicia quando o usuário deseja alterar um registro.</w:t>
            </w:r>
          </w:p>
          <w:p w:rsidR="00D231B1" w:rsidRPr="00AD0673" w:rsidRDefault="00D231B1" w:rsidP="00443358">
            <w:pPr>
              <w:numPr>
                <w:ilvl w:val="0"/>
                <w:numId w:val="16"/>
              </w:numPr>
              <w:spacing w:before="0" w:after="0" w:line="360" w:lineRule="auto"/>
              <w:ind w:left="317" w:hanging="283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exibe um formulário, com os registros selecionados.</w:t>
            </w:r>
          </w:p>
          <w:p w:rsidR="00D231B1" w:rsidRPr="00AD0673" w:rsidRDefault="00D231B1" w:rsidP="00443358">
            <w:pPr>
              <w:numPr>
                <w:ilvl w:val="0"/>
                <w:numId w:val="16"/>
              </w:numPr>
              <w:spacing w:before="0" w:after="0" w:line="360" w:lineRule="auto"/>
              <w:ind w:left="317" w:hanging="283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O </w:t>
            </w:r>
            <w:r w:rsidR="00973212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usuário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altera o registro ou campo desejado</w:t>
            </w:r>
            <w:r w:rsidR="00C11D80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.</w:t>
            </w:r>
          </w:p>
          <w:p w:rsidR="00D231B1" w:rsidRPr="00AD0673" w:rsidRDefault="00D231B1" w:rsidP="00443358">
            <w:pPr>
              <w:numPr>
                <w:ilvl w:val="0"/>
                <w:numId w:val="16"/>
              </w:numPr>
              <w:spacing w:before="0" w:after="0" w:line="360" w:lineRule="auto"/>
              <w:ind w:left="317" w:hanging="283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válida os dados preenchidos</w:t>
            </w:r>
            <w:r w:rsidR="00C11D80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.</w:t>
            </w:r>
          </w:p>
          <w:p w:rsidR="00D231B1" w:rsidRPr="00AD0673" w:rsidRDefault="00D231B1" w:rsidP="00443358">
            <w:pPr>
              <w:numPr>
                <w:ilvl w:val="0"/>
                <w:numId w:val="16"/>
              </w:numPr>
              <w:spacing w:before="0" w:after="0" w:line="360" w:lineRule="auto"/>
              <w:ind w:left="317" w:hanging="283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faz a alteração (</w:t>
            </w:r>
            <w:proofErr w:type="spellStart"/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update</w:t>
            </w:r>
            <w:proofErr w:type="spellEnd"/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) no banco de dados com os novos registros.</w:t>
            </w:r>
          </w:p>
          <w:p w:rsidR="00D231B1" w:rsidRPr="00AD0673" w:rsidRDefault="00D231B1" w:rsidP="00443358">
            <w:pPr>
              <w:numPr>
                <w:ilvl w:val="0"/>
                <w:numId w:val="16"/>
              </w:numPr>
              <w:spacing w:before="0" w:after="0" w:line="360" w:lineRule="auto"/>
              <w:ind w:left="317" w:hanging="283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exibe a mensagem “Registro alterado com sucesso”</w:t>
            </w:r>
          </w:p>
          <w:p w:rsidR="00D231B1" w:rsidRPr="00AD0673" w:rsidRDefault="00D231B1" w:rsidP="00205E6A">
            <w:pPr>
              <w:spacing w:before="0" w:after="0" w:line="360" w:lineRule="auto"/>
              <w:ind w:left="317" w:hanging="283"/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  <w:p w:rsidR="00D231B1" w:rsidRPr="00AD0673" w:rsidRDefault="00D231B1" w:rsidP="00205E6A">
            <w:pPr>
              <w:spacing w:before="0" w:after="0" w:line="360" w:lineRule="auto"/>
              <w:ind w:left="317" w:firstLine="0"/>
              <w:rPr>
                <w:rFonts w:ascii="Times New Roman" w:hAnsi="Times New Roman"/>
                <w:i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[FS0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  <w:r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03]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 w:rsidRPr="00AD0673">
              <w:rPr>
                <w:rFonts w:ascii="Times New Roman" w:hAnsi="Times New Roman"/>
                <w:i/>
                <w:sz w:val="24"/>
                <w:szCs w:val="24"/>
              </w:rPr>
              <w:t xml:space="preserve">Excluir Professor </w:t>
            </w:r>
          </w:p>
          <w:p w:rsidR="00D231B1" w:rsidRPr="00AD0673" w:rsidRDefault="00D231B1" w:rsidP="00443358">
            <w:pPr>
              <w:numPr>
                <w:ilvl w:val="0"/>
                <w:numId w:val="17"/>
              </w:numPr>
              <w:spacing w:before="0" w:after="0" w:line="360" w:lineRule="auto"/>
              <w:ind w:left="317" w:hanging="283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Este fluxo secundário se inicia quando o usuário deseja excluir um registro.</w:t>
            </w:r>
          </w:p>
          <w:p w:rsidR="00D231B1" w:rsidRPr="00AD0673" w:rsidRDefault="00D231B1" w:rsidP="00443358">
            <w:pPr>
              <w:numPr>
                <w:ilvl w:val="0"/>
                <w:numId w:val="17"/>
              </w:numPr>
              <w:spacing w:before="0" w:after="0" w:line="360" w:lineRule="auto"/>
              <w:ind w:left="317" w:hanging="283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O sistema </w:t>
            </w:r>
            <w:r w:rsidR="00973212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lista 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em um </w:t>
            </w:r>
            <w:proofErr w:type="spellStart"/>
            <w:r w:rsidRPr="00AD0673">
              <w:rPr>
                <w:rStyle w:val="a"/>
                <w:rFonts w:ascii="Times New Roman" w:hAnsi="Times New Roman"/>
                <w:bCs/>
                <w:i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combobox</w:t>
            </w:r>
            <w:proofErr w:type="spellEnd"/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ou em um </w:t>
            </w:r>
            <w:proofErr w:type="spellStart"/>
            <w:r w:rsidRPr="00AD0673">
              <w:rPr>
                <w:rStyle w:val="a"/>
                <w:rFonts w:ascii="Times New Roman" w:hAnsi="Times New Roman"/>
                <w:bCs/>
                <w:i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listbox</w:t>
            </w:r>
            <w:proofErr w:type="spellEnd"/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os registros cadastrados.</w:t>
            </w:r>
          </w:p>
          <w:p w:rsidR="00D231B1" w:rsidRPr="00AD0673" w:rsidRDefault="00D231B1" w:rsidP="00443358">
            <w:pPr>
              <w:numPr>
                <w:ilvl w:val="0"/>
                <w:numId w:val="17"/>
              </w:numPr>
              <w:spacing w:before="0" w:after="0" w:line="360" w:lineRule="auto"/>
              <w:ind w:left="317" w:hanging="283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O usuário seleciona o registro desejado e clica em </w:t>
            </w:r>
            <w:proofErr w:type="spellStart"/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exlcuir</w:t>
            </w:r>
            <w:proofErr w:type="spellEnd"/>
          </w:p>
          <w:p w:rsidR="00D231B1" w:rsidRPr="00AD0673" w:rsidRDefault="00D231B1" w:rsidP="00443358">
            <w:pPr>
              <w:numPr>
                <w:ilvl w:val="0"/>
                <w:numId w:val="17"/>
              </w:numPr>
              <w:spacing w:before="0" w:after="0" w:line="360" w:lineRule="auto"/>
              <w:ind w:left="317" w:hanging="283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exclui o registro cadastrado (ou desativa o registro cadastrado)</w:t>
            </w:r>
          </w:p>
          <w:p w:rsidR="00D231B1" w:rsidRPr="00AD0673" w:rsidRDefault="00D231B1" w:rsidP="00443358">
            <w:pPr>
              <w:numPr>
                <w:ilvl w:val="0"/>
                <w:numId w:val="17"/>
              </w:numPr>
              <w:spacing w:before="0" w:after="0" w:line="360" w:lineRule="auto"/>
              <w:ind w:left="317" w:hanging="283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exibe a mensagem “Registro excluído com sucesso”</w:t>
            </w:r>
          </w:p>
          <w:p w:rsidR="00D231B1" w:rsidRPr="00AD0673" w:rsidRDefault="00D231B1" w:rsidP="00205E6A">
            <w:pPr>
              <w:spacing w:before="0" w:after="0" w:line="360" w:lineRule="auto"/>
              <w:ind w:left="317" w:firstLine="0"/>
              <w:rPr>
                <w:rFonts w:ascii="Times New Roman" w:hAnsi="Times New Roman"/>
                <w:sz w:val="24"/>
                <w:szCs w:val="24"/>
              </w:rPr>
            </w:pPr>
          </w:p>
          <w:p w:rsidR="00D231B1" w:rsidRPr="00AD0673" w:rsidRDefault="00D231B1" w:rsidP="00205E6A">
            <w:pPr>
              <w:spacing w:before="0" w:after="0" w:line="360" w:lineRule="auto"/>
              <w:ind w:left="317" w:firstLine="0"/>
              <w:rPr>
                <w:rFonts w:ascii="Times New Roman" w:hAnsi="Times New Roman"/>
                <w:i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[FS0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  <w:r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04]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 w:rsidRPr="00AD0673">
              <w:rPr>
                <w:rFonts w:ascii="Times New Roman" w:hAnsi="Times New Roman"/>
                <w:i/>
                <w:sz w:val="24"/>
                <w:szCs w:val="24"/>
              </w:rPr>
              <w:t>Pesquisar Registro.</w:t>
            </w:r>
          </w:p>
          <w:p w:rsidR="00D231B1" w:rsidRPr="00AD0673" w:rsidRDefault="00D231B1" w:rsidP="00443358">
            <w:pPr>
              <w:numPr>
                <w:ilvl w:val="0"/>
                <w:numId w:val="18"/>
              </w:numPr>
              <w:spacing w:before="0" w:after="0" w:line="360" w:lineRule="auto"/>
              <w:ind w:left="317" w:hanging="283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Este fluxo secundário se inicia quando o usuário deseja efetuar uma pesquisa em um registro especifico pelo código</w:t>
            </w:r>
            <w:r w:rsidR="00973212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ou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nome do registro.</w:t>
            </w:r>
          </w:p>
          <w:p w:rsidR="00D231B1" w:rsidRPr="00AD0673" w:rsidRDefault="00D231B1" w:rsidP="00443358">
            <w:pPr>
              <w:numPr>
                <w:ilvl w:val="0"/>
                <w:numId w:val="18"/>
              </w:numPr>
              <w:spacing w:before="0" w:after="0" w:line="360" w:lineRule="auto"/>
              <w:ind w:left="317" w:hanging="283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O sistema deverá apresentar um </w:t>
            </w:r>
            <w:proofErr w:type="spellStart"/>
            <w:r w:rsidRPr="00AD0673">
              <w:rPr>
                <w:rStyle w:val="a"/>
                <w:rFonts w:ascii="Times New Roman" w:hAnsi="Times New Roman"/>
                <w:bCs/>
                <w:i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combobox</w:t>
            </w:r>
            <w:proofErr w:type="spellEnd"/>
            <w:r w:rsidRPr="00AD0673">
              <w:rPr>
                <w:rStyle w:val="a"/>
                <w:rFonts w:ascii="Times New Roman" w:hAnsi="Times New Roman"/>
                <w:bCs/>
                <w:i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com as opções: iniciando com, terminando com, e contendo. (Exemplo: pesquisa registro contendo a palavra “</w:t>
            </w:r>
            <w:r w:rsidR="00AD0673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Carlos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”)</w:t>
            </w:r>
          </w:p>
          <w:p w:rsidR="00D231B1" w:rsidRPr="00AD0673" w:rsidRDefault="00D231B1" w:rsidP="00443358">
            <w:pPr>
              <w:numPr>
                <w:ilvl w:val="0"/>
                <w:numId w:val="18"/>
              </w:numPr>
              <w:spacing w:before="0" w:after="0" w:line="360" w:lineRule="auto"/>
              <w:ind w:left="317" w:hanging="283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O sistema pesquisa na base de dados e retorna os registros, que satisfaçam as condições do item </w:t>
            </w:r>
            <w:r w:rsidR="00AD0673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citado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.</w:t>
            </w:r>
          </w:p>
          <w:p w:rsidR="00D231B1" w:rsidRPr="00AD0673" w:rsidRDefault="00D231B1" w:rsidP="00443358">
            <w:pPr>
              <w:numPr>
                <w:ilvl w:val="0"/>
                <w:numId w:val="18"/>
              </w:numPr>
              <w:spacing w:before="0" w:after="0" w:line="360" w:lineRule="auto"/>
              <w:ind w:left="317" w:hanging="283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apresenta o registro ao Coordenador/Administrador.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D231B1" w:rsidRPr="00AD0673" w:rsidRDefault="00D231B1" w:rsidP="00205E6A">
            <w:pPr>
              <w:spacing w:before="0" w:after="0" w:line="360" w:lineRule="auto"/>
              <w:ind w:left="317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52AAE" w:rsidRPr="00AD0673" w:rsidTr="00205E6A">
        <w:tc>
          <w:tcPr>
            <w:tcW w:w="2093" w:type="dxa"/>
          </w:tcPr>
          <w:p w:rsidR="00652AAE" w:rsidRPr="00AD0673" w:rsidRDefault="00652AAE" w:rsidP="00205E6A">
            <w:pPr>
              <w:spacing w:before="0" w:after="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Saída e </w:t>
            </w:r>
            <w:r w:rsidRPr="00AD0673">
              <w:rPr>
                <w:rFonts w:ascii="Times New Roman" w:hAnsi="Times New Roman"/>
                <w:b/>
                <w:sz w:val="24"/>
                <w:szCs w:val="24"/>
              </w:rPr>
              <w:br/>
              <w:t>pós-condições</w:t>
            </w:r>
          </w:p>
        </w:tc>
        <w:tc>
          <w:tcPr>
            <w:tcW w:w="7513" w:type="dxa"/>
          </w:tcPr>
          <w:p w:rsidR="00652AAE" w:rsidRPr="00AD0673" w:rsidRDefault="00C11D80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Apresentação do registro cadastrado, pesquisado ou editado.</w:t>
            </w:r>
          </w:p>
          <w:p w:rsidR="00C11D80" w:rsidRPr="00AD0673" w:rsidRDefault="00C11D80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Confirmação do registro apa</w:t>
            </w:r>
            <w:r w:rsidR="00572983" w:rsidRPr="00AD0673">
              <w:rPr>
                <w:rFonts w:ascii="Times New Roman" w:hAnsi="Times New Roman"/>
                <w:sz w:val="24"/>
                <w:szCs w:val="24"/>
              </w:rPr>
              <w:t>g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>a</w:t>
            </w:r>
            <w:r w:rsidR="00572983" w:rsidRPr="00AD0673">
              <w:rPr>
                <w:rFonts w:ascii="Times New Roman" w:hAnsi="Times New Roman"/>
                <w:sz w:val="24"/>
                <w:szCs w:val="24"/>
              </w:rPr>
              <w:t>d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>o.</w:t>
            </w:r>
          </w:p>
        </w:tc>
      </w:tr>
      <w:tr w:rsidR="00652AAE" w:rsidRPr="00AD0673" w:rsidTr="00205E6A">
        <w:tc>
          <w:tcPr>
            <w:tcW w:w="2093" w:type="dxa"/>
          </w:tcPr>
          <w:p w:rsidR="00652AAE" w:rsidRPr="00AD0673" w:rsidRDefault="00652AAE" w:rsidP="00205E6A">
            <w:pPr>
              <w:spacing w:before="0" w:after="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Fluxo de Exceção</w:t>
            </w:r>
          </w:p>
        </w:tc>
        <w:tc>
          <w:tcPr>
            <w:tcW w:w="7513" w:type="dxa"/>
          </w:tcPr>
          <w:p w:rsidR="00652AAE" w:rsidRPr="00AD0673" w:rsidRDefault="00652AAE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 xml:space="preserve">Caso o usuário tenha digitado </w:t>
            </w:r>
            <w:r w:rsidR="00C11D80" w:rsidRPr="00AD0673">
              <w:rPr>
                <w:rFonts w:ascii="Times New Roman" w:hAnsi="Times New Roman"/>
                <w:sz w:val="24"/>
                <w:szCs w:val="24"/>
              </w:rPr>
              <w:t>o nome de um professor inexistente, uma mensagem será exibida "Registro não encontrado"</w:t>
            </w:r>
            <w:r w:rsidR="00B5685F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B5685F"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  <w:r w:rsidR="00B5685F"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  <w:r w:rsidR="00B5685F">
              <w:rPr>
                <w:rFonts w:ascii="Times New Roman" w:hAnsi="Times New Roman"/>
                <w:sz w:val="24"/>
                <w:szCs w:val="24"/>
              </w:rPr>
              <w:t>)</w:t>
            </w:r>
            <w:r w:rsidR="00C11D80" w:rsidRPr="00AD067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C11D80" w:rsidRPr="00AD0673" w:rsidRDefault="00572983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 xml:space="preserve">Em caso do não preenchimento do campo obrigatório, </w:t>
            </w:r>
            <w:r w:rsidR="00C11D80" w:rsidRPr="00AD0673">
              <w:rPr>
                <w:rFonts w:ascii="Times New Roman" w:hAnsi="Times New Roman"/>
                <w:sz w:val="24"/>
                <w:szCs w:val="24"/>
              </w:rPr>
              <w:t xml:space="preserve">o sistema 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>deve retornar</w:t>
            </w:r>
            <w:r w:rsidR="00C11D80" w:rsidRPr="00AD0673">
              <w:rPr>
                <w:rFonts w:ascii="Times New Roman" w:hAnsi="Times New Roman"/>
                <w:sz w:val="24"/>
                <w:szCs w:val="24"/>
              </w:rPr>
              <w:t xml:space="preserve"> para a página do formulário de cadastro, descrevendo o erro </w:t>
            </w:r>
            <w:r w:rsidR="00C11D80" w:rsidRPr="00AD0673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com o cursor do mouse no campo do erro, mantendo os registros já preenchidos anteriormente salvo, após o </w:t>
            </w:r>
            <w:proofErr w:type="spellStart"/>
            <w:r w:rsidR="00C11D80" w:rsidRPr="00AD0673">
              <w:rPr>
                <w:rFonts w:ascii="Times New Roman" w:hAnsi="Times New Roman"/>
                <w:sz w:val="24"/>
                <w:szCs w:val="24"/>
              </w:rPr>
              <w:t>refresh</w:t>
            </w:r>
            <w:proofErr w:type="spellEnd"/>
            <w:r w:rsidR="00C11D80" w:rsidRPr="00AD0673">
              <w:rPr>
                <w:rFonts w:ascii="Times New Roman" w:hAnsi="Times New Roman"/>
                <w:sz w:val="24"/>
                <w:szCs w:val="24"/>
              </w:rPr>
              <w:t xml:space="preserve"> na página</w:t>
            </w:r>
            <w:r w:rsidR="00B5685F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B5685F"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  <w:r w:rsidR="00B5685F"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1 </w:t>
            </w:r>
            <w:r w:rsidR="00B5685F" w:rsidRPr="00B5685F">
              <w:rPr>
                <w:rFonts w:ascii="Times New Roman" w:hAnsi="Times New Roman"/>
                <w:bCs/>
                <w:sz w:val="24"/>
                <w:szCs w:val="24"/>
              </w:rPr>
              <w:t>e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B5685F"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  <w:r w:rsidR="00B5685F"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 w:rsidR="00B5685F">
              <w:rPr>
                <w:rFonts w:ascii="Times New Roman" w:hAnsi="Times New Roman"/>
                <w:sz w:val="24"/>
                <w:szCs w:val="24"/>
              </w:rPr>
              <w:t>)</w:t>
            </w:r>
            <w:r w:rsidR="00C11D80" w:rsidRPr="00AD067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:rsidR="00652AAE" w:rsidRPr="00AD0673" w:rsidRDefault="00652AAE" w:rsidP="00205E6A">
      <w:pPr>
        <w:spacing w:before="0" w:after="0" w:line="360" w:lineRule="auto"/>
        <w:rPr>
          <w:rFonts w:ascii="Times New Roman" w:hAnsi="Times New Roman"/>
          <w:sz w:val="24"/>
          <w:szCs w:val="24"/>
        </w:rPr>
      </w:pPr>
    </w:p>
    <w:p w:rsidR="00572983" w:rsidRPr="00AD0673" w:rsidRDefault="00572983" w:rsidP="00205E6A">
      <w:pPr>
        <w:spacing w:before="0"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572983" w:rsidRPr="00AD0673" w:rsidRDefault="00572983" w:rsidP="00205E6A">
      <w:pPr>
        <w:spacing w:before="0"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572983" w:rsidRPr="00AD0673" w:rsidRDefault="00B5685F" w:rsidP="00205E6A">
      <w:pPr>
        <w:pStyle w:val="PSCRequisito"/>
        <w:spacing w:before="0" w:after="0" w:line="360" w:lineRule="auto"/>
        <w:rPr>
          <w:rFonts w:ascii="Times New Roman" w:hAnsi="Times New Roman"/>
          <w:sz w:val="24"/>
          <w:szCs w:val="24"/>
        </w:rPr>
      </w:pPr>
      <w:r w:rsidRPr="00B5685F">
        <w:rPr>
          <w:rFonts w:ascii="Times New Roman" w:hAnsi="Times New Roman"/>
          <w:color w:val="FF0000"/>
          <w:sz w:val="24"/>
          <w:szCs w:val="24"/>
        </w:rPr>
        <w:t>UC005</w:t>
      </w:r>
      <w:r>
        <w:rPr>
          <w:rFonts w:ascii="Times New Roman" w:hAnsi="Times New Roman"/>
          <w:sz w:val="24"/>
          <w:szCs w:val="24"/>
        </w:rPr>
        <w:t xml:space="preserve"> - </w:t>
      </w:r>
      <w:r w:rsidR="00572983" w:rsidRPr="00AD0673">
        <w:rPr>
          <w:rFonts w:ascii="Times New Roman" w:hAnsi="Times New Roman"/>
          <w:sz w:val="24"/>
          <w:szCs w:val="24"/>
        </w:rPr>
        <w:t>CASO DE USO: MANTER DISCIPLINAS</w:t>
      </w:r>
    </w:p>
    <w:tbl>
      <w:tblPr>
        <w:tblStyle w:val="Tabelacomgrade"/>
        <w:tblW w:w="9606" w:type="dxa"/>
        <w:tblLook w:val="04A0"/>
      </w:tblPr>
      <w:tblGrid>
        <w:gridCol w:w="2093"/>
        <w:gridCol w:w="7513"/>
      </w:tblGrid>
      <w:tr w:rsidR="00572983" w:rsidRPr="00AD0673" w:rsidTr="00205E6A">
        <w:tc>
          <w:tcPr>
            <w:tcW w:w="9606" w:type="dxa"/>
            <w:gridSpan w:val="2"/>
          </w:tcPr>
          <w:p w:rsidR="00572983" w:rsidRPr="00AD0673" w:rsidRDefault="00572983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Este caso de uso permite verificar as atribuições das disciplinas.</w:t>
            </w:r>
          </w:p>
        </w:tc>
      </w:tr>
      <w:tr w:rsidR="00572983" w:rsidRPr="00AD0673" w:rsidTr="00205E6A">
        <w:tc>
          <w:tcPr>
            <w:tcW w:w="2093" w:type="dxa"/>
          </w:tcPr>
          <w:p w:rsidR="00572983" w:rsidRPr="00AD0673" w:rsidRDefault="00572983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7513" w:type="dxa"/>
          </w:tcPr>
          <w:p w:rsidR="00572983" w:rsidRPr="00AD0673" w:rsidRDefault="00572983" w:rsidP="00443358">
            <w:pPr>
              <w:numPr>
                <w:ilvl w:val="0"/>
                <w:numId w:val="13"/>
              </w:numPr>
              <w:spacing w:before="0" w:after="0" w:line="36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Administrador</w:t>
            </w:r>
          </w:p>
          <w:p w:rsidR="00572983" w:rsidRPr="00AD0673" w:rsidRDefault="00572983" w:rsidP="00443358">
            <w:pPr>
              <w:numPr>
                <w:ilvl w:val="0"/>
                <w:numId w:val="13"/>
              </w:numPr>
              <w:spacing w:before="0" w:after="0" w:line="36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Coordenador</w:t>
            </w:r>
          </w:p>
        </w:tc>
      </w:tr>
      <w:tr w:rsidR="00572983" w:rsidRPr="00AD0673" w:rsidTr="00205E6A">
        <w:tc>
          <w:tcPr>
            <w:tcW w:w="2093" w:type="dxa"/>
          </w:tcPr>
          <w:p w:rsidR="00572983" w:rsidRPr="00AD0673" w:rsidRDefault="00572983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7513" w:type="dxa"/>
          </w:tcPr>
          <w:p w:rsidR="00572983" w:rsidRPr="00AD0673" w:rsidRDefault="00572983" w:rsidP="00205E6A">
            <w:pPr>
              <w:spacing w:before="0" w:after="0" w:line="36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Importante</w:t>
            </w:r>
          </w:p>
        </w:tc>
      </w:tr>
      <w:tr w:rsidR="00572983" w:rsidRPr="00AD0673" w:rsidTr="00205E6A">
        <w:tc>
          <w:tcPr>
            <w:tcW w:w="2093" w:type="dxa"/>
          </w:tcPr>
          <w:p w:rsidR="00572983" w:rsidRPr="00AD0673" w:rsidRDefault="00572983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Pré Condição</w:t>
            </w:r>
          </w:p>
        </w:tc>
        <w:tc>
          <w:tcPr>
            <w:tcW w:w="7513" w:type="dxa"/>
          </w:tcPr>
          <w:p w:rsidR="00572983" w:rsidRPr="00AD0673" w:rsidRDefault="00572983" w:rsidP="00205E6A">
            <w:pPr>
              <w:spacing w:before="0" w:after="0" w:line="36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Não há</w:t>
            </w:r>
          </w:p>
        </w:tc>
      </w:tr>
      <w:tr w:rsidR="00572983" w:rsidRPr="00AD0673" w:rsidTr="00205E6A">
        <w:tc>
          <w:tcPr>
            <w:tcW w:w="2093" w:type="dxa"/>
          </w:tcPr>
          <w:p w:rsidR="00572983" w:rsidRPr="00AD0673" w:rsidRDefault="00572983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7513" w:type="dxa"/>
          </w:tcPr>
          <w:p w:rsidR="00572983" w:rsidRPr="00AD0673" w:rsidRDefault="00572983" w:rsidP="00205E6A">
            <w:pPr>
              <w:spacing w:before="0" w:after="0" w:line="36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Descritas no Fluxo Secundário</w:t>
            </w:r>
          </w:p>
        </w:tc>
      </w:tr>
      <w:tr w:rsidR="00572983" w:rsidRPr="00AD0673" w:rsidTr="00205E6A">
        <w:tc>
          <w:tcPr>
            <w:tcW w:w="2093" w:type="dxa"/>
          </w:tcPr>
          <w:p w:rsidR="00572983" w:rsidRPr="00AD0673" w:rsidRDefault="00572983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Exceções</w:t>
            </w:r>
          </w:p>
        </w:tc>
        <w:tc>
          <w:tcPr>
            <w:tcW w:w="7513" w:type="dxa"/>
          </w:tcPr>
          <w:p w:rsidR="00572983" w:rsidRPr="00AD0673" w:rsidRDefault="00973212" w:rsidP="00443358">
            <w:pPr>
              <w:pStyle w:val="PargrafodaLista"/>
              <w:numPr>
                <w:ilvl w:val="0"/>
                <w:numId w:val="20"/>
              </w:numPr>
              <w:spacing w:after="0" w:line="360" w:lineRule="auto"/>
              <w:ind w:left="601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>Campo</w:t>
            </w:r>
            <w:r w:rsidR="00572983" w:rsidRPr="00AD0673">
              <w:rPr>
                <w:rFonts w:ascii="Times New Roman" w:hAnsi="Times New Roman" w:cs="Times New Roman"/>
                <w:sz w:val="24"/>
                <w:szCs w:val="24"/>
              </w:rPr>
              <w:t xml:space="preserve"> obrigatório não tenha sido preenchido</w:t>
            </w:r>
            <w:r w:rsidR="00B5685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B5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  <w:r w:rsidR="00B5685F" w:rsidRPr="00B5685F">
              <w:rPr>
                <w:rFonts w:ascii="Times New Roman" w:hAnsi="Times New Roman" w:cs="Times New Roman"/>
                <w:bCs/>
                <w:sz w:val="24"/>
                <w:szCs w:val="24"/>
              </w:rPr>
              <w:t>e</w:t>
            </w:r>
            <w:r w:rsidR="00B5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B5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5685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572983" w:rsidRPr="00AD06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72983" w:rsidRPr="00AD0673" w:rsidRDefault="00973212" w:rsidP="00443358">
            <w:pPr>
              <w:pStyle w:val="PargrafodaLista"/>
              <w:numPr>
                <w:ilvl w:val="0"/>
                <w:numId w:val="20"/>
              </w:numPr>
              <w:spacing w:after="0" w:line="360" w:lineRule="auto"/>
              <w:ind w:left="601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 xml:space="preserve">Nome da disciplina informada </w:t>
            </w:r>
            <w:r w:rsidR="00572983" w:rsidRPr="00AD0673">
              <w:rPr>
                <w:rFonts w:ascii="Times New Roman" w:hAnsi="Times New Roman" w:cs="Times New Roman"/>
                <w:sz w:val="24"/>
                <w:szCs w:val="24"/>
              </w:rPr>
              <w:t>incorretamente na pesquisa</w:t>
            </w:r>
            <w:r w:rsidR="00B5685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B5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B5685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572983" w:rsidRPr="00AD06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72983" w:rsidRPr="00AD0673" w:rsidTr="00205E6A">
        <w:tc>
          <w:tcPr>
            <w:tcW w:w="2093" w:type="dxa"/>
          </w:tcPr>
          <w:p w:rsidR="00572983" w:rsidRPr="00AD0673" w:rsidRDefault="00572983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7513" w:type="dxa"/>
          </w:tcPr>
          <w:p w:rsidR="00572983" w:rsidRPr="00AD0673" w:rsidRDefault="00572983" w:rsidP="00443358">
            <w:pPr>
              <w:numPr>
                <w:ilvl w:val="0"/>
                <w:numId w:val="38"/>
              </w:numPr>
              <w:spacing w:before="0" w:after="0" w:line="360" w:lineRule="auto"/>
              <w:ind w:left="459" w:hanging="459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O caso de uso inicia quando o usuário requisita a manutenção de professor.</w:t>
            </w:r>
          </w:p>
          <w:p w:rsidR="00572983" w:rsidRPr="00AD0673" w:rsidRDefault="00572983" w:rsidP="00443358">
            <w:pPr>
              <w:numPr>
                <w:ilvl w:val="0"/>
                <w:numId w:val="38"/>
              </w:numPr>
              <w:spacing w:before="0" w:after="0" w:line="360" w:lineRule="auto"/>
              <w:ind w:left="459" w:hanging="459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O sistema exibe formulário de registros com as opções: inserir, alterar, excluir e consultar.</w:t>
            </w:r>
          </w:p>
          <w:p w:rsidR="00572983" w:rsidRPr="00AD0673" w:rsidRDefault="00572983" w:rsidP="00443358">
            <w:pPr>
              <w:numPr>
                <w:ilvl w:val="0"/>
                <w:numId w:val="38"/>
              </w:numPr>
              <w:spacing w:before="0" w:after="0" w:line="360" w:lineRule="auto"/>
              <w:ind w:left="459" w:hanging="459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O sistema exibe uma listagem d</w:t>
            </w:r>
            <w:r w:rsidR="00973212" w:rsidRPr="00AD0673">
              <w:rPr>
                <w:rFonts w:ascii="Times New Roman" w:hAnsi="Times New Roman"/>
                <w:sz w:val="24"/>
                <w:szCs w:val="24"/>
              </w:rPr>
              <w:t xml:space="preserve">as disciplinas 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pelo código e nome, apresentando as operações que podem ser realizadas: incluir, alterar, excluir e pesquisar os dados </w:t>
            </w:r>
            <w:r w:rsidR="00973212" w:rsidRPr="00AD0673">
              <w:rPr>
                <w:rFonts w:ascii="Times New Roman" w:hAnsi="Times New Roman"/>
                <w:sz w:val="24"/>
                <w:szCs w:val="24"/>
              </w:rPr>
              <w:t>de uma disciplina cadastrada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72983" w:rsidRPr="00AD0673" w:rsidRDefault="00572983" w:rsidP="00443358">
            <w:pPr>
              <w:numPr>
                <w:ilvl w:val="0"/>
                <w:numId w:val="38"/>
              </w:numPr>
              <w:spacing w:before="0" w:after="0" w:line="360" w:lineRule="auto"/>
              <w:ind w:left="459" w:hanging="459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 xml:space="preserve">Uma vez que o usuário solicite executar uma das operações desejadas (incluir, alterar, excluir ou pesquisar </w:t>
            </w:r>
            <w:r w:rsidR="00973212" w:rsidRPr="00AD0673">
              <w:rPr>
                <w:rFonts w:ascii="Times New Roman" w:hAnsi="Times New Roman"/>
                <w:sz w:val="24"/>
                <w:szCs w:val="24"/>
              </w:rPr>
              <w:t>disciplina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>), um dos seguintes fluxos alternativos é executado.</w:t>
            </w:r>
          </w:p>
        </w:tc>
      </w:tr>
      <w:tr w:rsidR="00572983" w:rsidRPr="00AD0673" w:rsidTr="00205E6A">
        <w:tc>
          <w:tcPr>
            <w:tcW w:w="2093" w:type="dxa"/>
          </w:tcPr>
          <w:p w:rsidR="00572983" w:rsidRPr="00AD0673" w:rsidRDefault="00572983" w:rsidP="00205E6A">
            <w:pPr>
              <w:spacing w:before="0" w:after="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Fluxo Secundário</w:t>
            </w:r>
          </w:p>
        </w:tc>
        <w:tc>
          <w:tcPr>
            <w:tcW w:w="7513" w:type="dxa"/>
          </w:tcPr>
          <w:p w:rsidR="00572983" w:rsidRPr="00AD0673" w:rsidRDefault="00572983" w:rsidP="00205E6A">
            <w:pPr>
              <w:spacing w:before="0" w:after="0" w:line="360" w:lineRule="auto"/>
              <w:ind w:left="317" w:firstLine="0"/>
              <w:rPr>
                <w:rFonts w:ascii="Times New Roman" w:hAnsi="Times New Roman"/>
                <w:i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[FS0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  <w:r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01]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 w:rsidRPr="00AD0673">
              <w:rPr>
                <w:rFonts w:ascii="Times New Roman" w:hAnsi="Times New Roman"/>
                <w:i/>
                <w:sz w:val="24"/>
                <w:szCs w:val="24"/>
              </w:rPr>
              <w:t xml:space="preserve">Incluir </w:t>
            </w:r>
            <w:r w:rsidR="00973212" w:rsidRPr="00AD0673">
              <w:rPr>
                <w:rFonts w:ascii="Times New Roman" w:hAnsi="Times New Roman"/>
                <w:i/>
                <w:sz w:val="24"/>
                <w:szCs w:val="24"/>
              </w:rPr>
              <w:t>Disciplina</w:t>
            </w:r>
          </w:p>
          <w:p w:rsidR="00572983" w:rsidRPr="00AD0673" w:rsidRDefault="00572983" w:rsidP="00443358">
            <w:pPr>
              <w:numPr>
                <w:ilvl w:val="0"/>
                <w:numId w:val="37"/>
              </w:numPr>
              <w:spacing w:before="0" w:after="0" w:line="360" w:lineRule="auto"/>
              <w:ind w:left="317" w:hanging="283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Este fluxo secundário se inicia quando o usuário deseja incluir um novo registro.</w:t>
            </w:r>
          </w:p>
          <w:p w:rsidR="00572983" w:rsidRPr="00AD0673" w:rsidRDefault="00572983" w:rsidP="00443358">
            <w:pPr>
              <w:numPr>
                <w:ilvl w:val="0"/>
                <w:numId w:val="37"/>
              </w:numPr>
              <w:spacing w:before="0" w:after="0" w:line="360" w:lineRule="auto"/>
              <w:ind w:left="317" w:hanging="283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exibe um formulário em branco, para que o coordenador/administrador possa inserir os devidos registros.</w:t>
            </w:r>
          </w:p>
          <w:p w:rsidR="00572983" w:rsidRPr="00AD0673" w:rsidRDefault="00572983" w:rsidP="00443358">
            <w:pPr>
              <w:numPr>
                <w:ilvl w:val="0"/>
                <w:numId w:val="37"/>
              </w:numPr>
              <w:spacing w:before="0" w:after="0" w:line="360" w:lineRule="auto"/>
              <w:ind w:left="317" w:hanging="283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válida os dados preenchidos.</w:t>
            </w:r>
          </w:p>
          <w:p w:rsidR="00572983" w:rsidRPr="00AD0673" w:rsidRDefault="00572983" w:rsidP="00443358">
            <w:pPr>
              <w:numPr>
                <w:ilvl w:val="0"/>
                <w:numId w:val="37"/>
              </w:numPr>
              <w:spacing w:before="0" w:after="0" w:line="360" w:lineRule="auto"/>
              <w:ind w:left="317" w:hanging="283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exibe a mensagem “</w:t>
            </w:r>
            <w:r w:rsidR="00973212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Disciplina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incluíd</w:t>
            </w:r>
            <w:r w:rsidR="00973212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a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com sucesso”.</w:t>
            </w:r>
          </w:p>
          <w:p w:rsidR="00572983" w:rsidRPr="00AD0673" w:rsidRDefault="00572983" w:rsidP="00205E6A">
            <w:pPr>
              <w:spacing w:before="0" w:after="0" w:line="360" w:lineRule="auto"/>
              <w:ind w:left="317" w:hanging="283"/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  <w:p w:rsidR="00572983" w:rsidRPr="00AD0673" w:rsidRDefault="00572983" w:rsidP="00205E6A">
            <w:pPr>
              <w:spacing w:before="0" w:after="0" w:line="360" w:lineRule="auto"/>
              <w:ind w:left="317" w:firstLine="0"/>
              <w:rPr>
                <w:rFonts w:ascii="Times New Roman" w:hAnsi="Times New Roman"/>
                <w:i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[FS0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  <w:r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02]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 w:rsidRPr="00AD0673">
              <w:rPr>
                <w:rFonts w:ascii="Times New Roman" w:hAnsi="Times New Roman"/>
                <w:i/>
                <w:sz w:val="24"/>
                <w:szCs w:val="24"/>
              </w:rPr>
              <w:t xml:space="preserve">Alterar </w:t>
            </w:r>
            <w:r w:rsidR="00973212" w:rsidRPr="00AD0673">
              <w:rPr>
                <w:rFonts w:ascii="Times New Roman" w:hAnsi="Times New Roman"/>
                <w:i/>
                <w:sz w:val="24"/>
                <w:szCs w:val="24"/>
              </w:rPr>
              <w:t>Disciplina</w:t>
            </w:r>
          </w:p>
          <w:p w:rsidR="00572983" w:rsidRPr="00AD0673" w:rsidRDefault="00572983" w:rsidP="00443358">
            <w:pPr>
              <w:numPr>
                <w:ilvl w:val="0"/>
                <w:numId w:val="36"/>
              </w:numPr>
              <w:spacing w:before="0" w:after="0" w:line="360" w:lineRule="auto"/>
              <w:ind w:left="317" w:hanging="283"/>
              <w:jc w:val="left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lastRenderedPageBreak/>
              <w:t>Este fluxo secundário se inicia quando o usuário deseja alterar um registro.</w:t>
            </w:r>
          </w:p>
          <w:p w:rsidR="00572983" w:rsidRPr="00AD0673" w:rsidRDefault="00572983" w:rsidP="00443358">
            <w:pPr>
              <w:numPr>
                <w:ilvl w:val="0"/>
                <w:numId w:val="36"/>
              </w:numPr>
              <w:spacing w:before="0" w:after="0" w:line="360" w:lineRule="auto"/>
              <w:ind w:left="317" w:hanging="283"/>
              <w:jc w:val="left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exibe um formulário, com os registros selecionados.</w:t>
            </w:r>
          </w:p>
          <w:p w:rsidR="00A910E5" w:rsidRPr="00AD0673" w:rsidRDefault="00572983" w:rsidP="00443358">
            <w:pPr>
              <w:numPr>
                <w:ilvl w:val="0"/>
                <w:numId w:val="36"/>
              </w:numPr>
              <w:spacing w:before="0" w:after="0" w:line="360" w:lineRule="auto"/>
              <w:ind w:left="317" w:hanging="283"/>
              <w:jc w:val="left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O </w:t>
            </w:r>
            <w:r w:rsidR="00973212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usuário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altera o registro ou campo desejado.</w:t>
            </w:r>
          </w:p>
          <w:p w:rsidR="00572983" w:rsidRPr="00AD0673" w:rsidRDefault="00572983" w:rsidP="00443358">
            <w:pPr>
              <w:numPr>
                <w:ilvl w:val="0"/>
                <w:numId w:val="36"/>
              </w:numPr>
              <w:spacing w:before="0" w:after="0" w:line="360" w:lineRule="auto"/>
              <w:ind w:left="317" w:hanging="283"/>
              <w:jc w:val="left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válida os dados preenchidos.</w:t>
            </w:r>
          </w:p>
          <w:p w:rsidR="00572983" w:rsidRPr="00AD0673" w:rsidRDefault="00572983" w:rsidP="00443358">
            <w:pPr>
              <w:numPr>
                <w:ilvl w:val="0"/>
                <w:numId w:val="36"/>
              </w:numPr>
              <w:spacing w:before="0" w:after="0" w:line="360" w:lineRule="auto"/>
              <w:ind w:left="317" w:hanging="283"/>
              <w:jc w:val="left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faz a alteração (</w:t>
            </w:r>
            <w:proofErr w:type="spellStart"/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update</w:t>
            </w:r>
            <w:proofErr w:type="spellEnd"/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) no banco de dados com os novos registros.</w:t>
            </w:r>
          </w:p>
          <w:p w:rsidR="00572983" w:rsidRPr="00AD0673" w:rsidRDefault="00572983" w:rsidP="00443358">
            <w:pPr>
              <w:numPr>
                <w:ilvl w:val="0"/>
                <w:numId w:val="36"/>
              </w:numPr>
              <w:spacing w:before="0" w:after="0" w:line="360" w:lineRule="auto"/>
              <w:ind w:left="317" w:hanging="283"/>
              <w:jc w:val="left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exibe a mensagem “</w:t>
            </w:r>
            <w:r w:rsidR="00973212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Disciplina alterada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com</w:t>
            </w:r>
            <w:r w:rsidR="00A910E5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sucesso”</w:t>
            </w:r>
            <w:r w:rsidR="00973212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.</w:t>
            </w:r>
          </w:p>
          <w:p w:rsidR="00572983" w:rsidRPr="00AD0673" w:rsidRDefault="00572983" w:rsidP="00205E6A">
            <w:pPr>
              <w:spacing w:before="0" w:after="0" w:line="360" w:lineRule="auto"/>
              <w:ind w:left="317" w:hanging="283"/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  <w:p w:rsidR="00572983" w:rsidRPr="00AD0673" w:rsidRDefault="00572983" w:rsidP="00205E6A">
            <w:pPr>
              <w:spacing w:before="0" w:after="0" w:line="360" w:lineRule="auto"/>
              <w:ind w:left="317" w:firstLine="0"/>
              <w:rPr>
                <w:rFonts w:ascii="Times New Roman" w:hAnsi="Times New Roman"/>
                <w:i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[FS0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  <w:r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03]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 w:rsidRPr="00AD0673">
              <w:rPr>
                <w:rFonts w:ascii="Times New Roman" w:hAnsi="Times New Roman"/>
                <w:i/>
                <w:sz w:val="24"/>
                <w:szCs w:val="24"/>
              </w:rPr>
              <w:t xml:space="preserve">Excluir </w:t>
            </w:r>
            <w:r w:rsidR="00973212" w:rsidRPr="00AD0673">
              <w:rPr>
                <w:rFonts w:ascii="Times New Roman" w:hAnsi="Times New Roman"/>
                <w:i/>
                <w:sz w:val="24"/>
                <w:szCs w:val="24"/>
              </w:rPr>
              <w:t>Disciplina</w:t>
            </w:r>
            <w:r w:rsidRPr="00AD0673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  <w:p w:rsidR="00572983" w:rsidRPr="00AD0673" w:rsidRDefault="00572983" w:rsidP="00443358">
            <w:pPr>
              <w:numPr>
                <w:ilvl w:val="0"/>
                <w:numId w:val="35"/>
              </w:numPr>
              <w:spacing w:before="0" w:after="0" w:line="360" w:lineRule="auto"/>
              <w:ind w:left="317" w:hanging="283"/>
              <w:jc w:val="left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Este fluxo secundário se inicia quando o usuário deseja excluir um</w:t>
            </w:r>
            <w:r w:rsidR="00973212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a disciplina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.</w:t>
            </w:r>
          </w:p>
          <w:p w:rsidR="00572983" w:rsidRPr="00AD0673" w:rsidRDefault="00572983" w:rsidP="00443358">
            <w:pPr>
              <w:numPr>
                <w:ilvl w:val="0"/>
                <w:numId w:val="35"/>
              </w:numPr>
              <w:spacing w:before="0" w:after="0" w:line="360" w:lineRule="auto"/>
              <w:ind w:left="317" w:hanging="283"/>
              <w:jc w:val="left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O sistema </w:t>
            </w:r>
            <w:r w:rsidR="00973212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lista 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em um </w:t>
            </w:r>
            <w:proofErr w:type="spellStart"/>
            <w:r w:rsidRPr="00AD0673">
              <w:rPr>
                <w:rStyle w:val="a"/>
                <w:rFonts w:ascii="Times New Roman" w:hAnsi="Times New Roman"/>
                <w:bCs/>
                <w:i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combobox</w:t>
            </w:r>
            <w:proofErr w:type="spellEnd"/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ou em um </w:t>
            </w:r>
            <w:proofErr w:type="spellStart"/>
            <w:r w:rsidRPr="00AD0673">
              <w:rPr>
                <w:rStyle w:val="a"/>
                <w:rFonts w:ascii="Times New Roman" w:hAnsi="Times New Roman"/>
                <w:bCs/>
                <w:i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listbox</w:t>
            </w:r>
            <w:proofErr w:type="spellEnd"/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os registros cadastrados.</w:t>
            </w:r>
          </w:p>
          <w:p w:rsidR="00572983" w:rsidRPr="00AD0673" w:rsidRDefault="00572983" w:rsidP="00443358">
            <w:pPr>
              <w:numPr>
                <w:ilvl w:val="0"/>
                <w:numId w:val="35"/>
              </w:numPr>
              <w:spacing w:before="0" w:after="0" w:line="360" w:lineRule="auto"/>
              <w:ind w:left="317" w:hanging="283"/>
              <w:jc w:val="left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O usuário seleciona o registro desejado e clica em </w:t>
            </w:r>
            <w:proofErr w:type="spellStart"/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exlcuir</w:t>
            </w:r>
            <w:proofErr w:type="spellEnd"/>
          </w:p>
          <w:p w:rsidR="00572983" w:rsidRPr="00AD0673" w:rsidRDefault="00572983" w:rsidP="00443358">
            <w:pPr>
              <w:numPr>
                <w:ilvl w:val="0"/>
                <w:numId w:val="35"/>
              </w:numPr>
              <w:spacing w:before="0" w:after="0" w:line="360" w:lineRule="auto"/>
              <w:ind w:left="317" w:hanging="283"/>
              <w:jc w:val="left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exclui o registro cadastrado (ou desativa o registro cadastrado)</w:t>
            </w:r>
          </w:p>
          <w:p w:rsidR="00572983" w:rsidRPr="00AD0673" w:rsidRDefault="00572983" w:rsidP="00443358">
            <w:pPr>
              <w:numPr>
                <w:ilvl w:val="0"/>
                <w:numId w:val="35"/>
              </w:numPr>
              <w:spacing w:before="0" w:after="0" w:line="360" w:lineRule="auto"/>
              <w:ind w:left="317" w:hanging="283"/>
              <w:jc w:val="left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exibe a mensagem “</w:t>
            </w:r>
            <w:r w:rsidR="00973212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Disciplina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excluíd</w:t>
            </w:r>
            <w:r w:rsidR="00973212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a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com sucesso”</w:t>
            </w:r>
          </w:p>
          <w:p w:rsidR="00572983" w:rsidRPr="00AD0673" w:rsidRDefault="00572983" w:rsidP="00205E6A">
            <w:pPr>
              <w:spacing w:before="0" w:after="0" w:line="360" w:lineRule="auto"/>
              <w:ind w:left="317" w:firstLine="0"/>
              <w:rPr>
                <w:rFonts w:ascii="Times New Roman" w:hAnsi="Times New Roman"/>
                <w:sz w:val="24"/>
                <w:szCs w:val="24"/>
              </w:rPr>
            </w:pPr>
          </w:p>
          <w:p w:rsidR="00572983" w:rsidRPr="00AD0673" w:rsidRDefault="00572983" w:rsidP="00205E6A">
            <w:pPr>
              <w:spacing w:before="0" w:after="0" w:line="360" w:lineRule="auto"/>
              <w:ind w:left="317" w:firstLine="0"/>
              <w:rPr>
                <w:rFonts w:ascii="Times New Roman" w:hAnsi="Times New Roman"/>
                <w:i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[FS0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  <w:r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04]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 w:rsidRPr="00AD0673">
              <w:rPr>
                <w:rFonts w:ascii="Times New Roman" w:hAnsi="Times New Roman"/>
                <w:i/>
                <w:sz w:val="24"/>
                <w:szCs w:val="24"/>
              </w:rPr>
              <w:t xml:space="preserve">Pesquisar </w:t>
            </w:r>
            <w:r w:rsidR="00973212" w:rsidRPr="00AD0673">
              <w:rPr>
                <w:rFonts w:ascii="Times New Roman" w:hAnsi="Times New Roman"/>
                <w:i/>
                <w:sz w:val="24"/>
                <w:szCs w:val="24"/>
              </w:rPr>
              <w:t>Disciplina</w:t>
            </w:r>
            <w:r w:rsidRPr="00AD0673"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973212" w:rsidRPr="00AD0673" w:rsidRDefault="00572983" w:rsidP="00443358">
            <w:pPr>
              <w:numPr>
                <w:ilvl w:val="0"/>
                <w:numId w:val="34"/>
              </w:numPr>
              <w:spacing w:before="0" w:after="0" w:line="360" w:lineRule="auto"/>
              <w:ind w:left="459" w:hanging="425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Este fluxo secundário se inicia quando o usuário deseja efetuar uma pesquisa em um regist</w:t>
            </w:r>
            <w:r w:rsidR="00973212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ro especifico pelo código ou nome.</w:t>
            </w:r>
          </w:p>
          <w:p w:rsidR="00572983" w:rsidRPr="00AD0673" w:rsidRDefault="00973212" w:rsidP="00443358">
            <w:pPr>
              <w:numPr>
                <w:ilvl w:val="0"/>
                <w:numId w:val="34"/>
              </w:numPr>
              <w:spacing w:before="0" w:after="0" w:line="360" w:lineRule="auto"/>
              <w:ind w:left="459" w:hanging="425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deve</w:t>
            </w:r>
            <w:r w:rsidR="00572983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apresentar um </w:t>
            </w:r>
            <w:proofErr w:type="spellStart"/>
            <w:r w:rsidR="00572983" w:rsidRPr="00AD0673">
              <w:rPr>
                <w:rStyle w:val="a"/>
                <w:rFonts w:ascii="Times New Roman" w:hAnsi="Times New Roman"/>
                <w:bCs/>
                <w:i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combobox</w:t>
            </w:r>
            <w:proofErr w:type="spellEnd"/>
            <w:r w:rsidR="00572983" w:rsidRPr="00AD0673">
              <w:rPr>
                <w:rStyle w:val="a"/>
                <w:rFonts w:ascii="Times New Roman" w:hAnsi="Times New Roman"/>
                <w:bCs/>
                <w:i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="00572983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com as opções: iniciando com, terminando com, e contendo. (Exemplo: pesquisa registro contendo a palavra “</w:t>
            </w:r>
            <w:r w:rsidR="00AD0673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Tópicos</w:t>
            </w:r>
            <w:r w:rsidR="00572983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”)</w:t>
            </w:r>
          </w:p>
          <w:p w:rsidR="00572983" w:rsidRPr="00AD0673" w:rsidRDefault="00572983" w:rsidP="00443358">
            <w:pPr>
              <w:numPr>
                <w:ilvl w:val="0"/>
                <w:numId w:val="34"/>
              </w:numPr>
              <w:spacing w:before="0" w:after="0" w:line="360" w:lineRule="auto"/>
              <w:ind w:left="459" w:hanging="425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O sistema pesquisa na base de dados e retorna os registros, que satisfaçam as condições do item </w:t>
            </w:r>
            <w:r w:rsidR="00AD0673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citado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.</w:t>
            </w:r>
          </w:p>
          <w:p w:rsidR="00572983" w:rsidRPr="00AD0673" w:rsidRDefault="00572983" w:rsidP="00443358">
            <w:pPr>
              <w:numPr>
                <w:ilvl w:val="0"/>
                <w:numId w:val="34"/>
              </w:numPr>
              <w:spacing w:before="0" w:after="0" w:line="360" w:lineRule="auto"/>
              <w:ind w:left="459" w:hanging="425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apresenta o registro ao Coordenador/Administrador.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572983" w:rsidRPr="00AD0673" w:rsidRDefault="00572983" w:rsidP="00205E6A">
            <w:pPr>
              <w:spacing w:before="0" w:after="0" w:line="360" w:lineRule="auto"/>
              <w:ind w:left="317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2983" w:rsidRPr="00AD0673" w:rsidTr="00205E6A">
        <w:tc>
          <w:tcPr>
            <w:tcW w:w="2093" w:type="dxa"/>
          </w:tcPr>
          <w:p w:rsidR="00572983" w:rsidRPr="00AD0673" w:rsidRDefault="00572983" w:rsidP="00205E6A">
            <w:pPr>
              <w:spacing w:before="0" w:after="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Saída e </w:t>
            </w:r>
            <w:r w:rsidRPr="00AD0673">
              <w:rPr>
                <w:rFonts w:ascii="Times New Roman" w:hAnsi="Times New Roman"/>
                <w:b/>
                <w:sz w:val="24"/>
                <w:szCs w:val="24"/>
              </w:rPr>
              <w:br/>
              <w:t>pós-condições</w:t>
            </w:r>
          </w:p>
        </w:tc>
        <w:tc>
          <w:tcPr>
            <w:tcW w:w="7513" w:type="dxa"/>
          </w:tcPr>
          <w:p w:rsidR="00572983" w:rsidRPr="00AD0673" w:rsidRDefault="00572983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Apresentação do registro cadastrado, pesquisado ou editado.</w:t>
            </w:r>
          </w:p>
          <w:p w:rsidR="00572983" w:rsidRPr="00AD0673" w:rsidRDefault="00572983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Confirmação do registro apagado.</w:t>
            </w:r>
          </w:p>
        </w:tc>
      </w:tr>
      <w:tr w:rsidR="00572983" w:rsidRPr="00AD0673" w:rsidTr="00205E6A">
        <w:tc>
          <w:tcPr>
            <w:tcW w:w="2093" w:type="dxa"/>
          </w:tcPr>
          <w:p w:rsidR="00572983" w:rsidRPr="00AD0673" w:rsidRDefault="00572983" w:rsidP="00205E6A">
            <w:pPr>
              <w:spacing w:before="0" w:after="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Fluxo de Exceção</w:t>
            </w:r>
          </w:p>
        </w:tc>
        <w:tc>
          <w:tcPr>
            <w:tcW w:w="7513" w:type="dxa"/>
          </w:tcPr>
          <w:p w:rsidR="00572983" w:rsidRPr="00AD0673" w:rsidRDefault="00572983" w:rsidP="00443358">
            <w:pPr>
              <w:pStyle w:val="PargrafodaLista"/>
              <w:numPr>
                <w:ilvl w:val="0"/>
                <w:numId w:val="21"/>
              </w:numPr>
              <w:spacing w:after="0" w:line="360" w:lineRule="auto"/>
              <w:ind w:left="175" w:hanging="175"/>
              <w:rPr>
                <w:rFonts w:ascii="Times New Roman" w:hAnsi="Times New Roman" w:cs="Times New Roman"/>
                <w:sz w:val="24"/>
                <w:szCs w:val="24"/>
              </w:rPr>
            </w:pP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>Caso o usuário tenha digitado o nome de um</w:t>
            </w:r>
            <w:r w:rsidR="00973212" w:rsidRPr="00AD0673">
              <w:rPr>
                <w:rFonts w:ascii="Times New Roman" w:hAnsi="Times New Roman" w:cs="Times New Roman"/>
                <w:sz w:val="24"/>
                <w:szCs w:val="24"/>
              </w:rPr>
              <w:t xml:space="preserve">a disciplina </w:t>
            </w: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>inexistente, uma mensagem será exibida "Registro não encontrado"</w:t>
            </w:r>
            <w:r w:rsidR="00B5685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B5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B5685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72983" w:rsidRPr="00AD0673" w:rsidRDefault="00572983" w:rsidP="00443358">
            <w:pPr>
              <w:pStyle w:val="PargrafodaLista"/>
              <w:numPr>
                <w:ilvl w:val="0"/>
                <w:numId w:val="21"/>
              </w:numPr>
              <w:spacing w:after="0" w:line="360" w:lineRule="auto"/>
              <w:ind w:left="175" w:hanging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 xml:space="preserve">Em caso do não preenchimento do campo obrigatório, o sistema deve retornar para a página do formulário de cadastro, descrevendo o erro com </w:t>
            </w:r>
            <w:r w:rsidRPr="00AD06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o cursor do mouse no campo do erro, mantendo os registros já preenchidos anteriormente salvo, após o </w:t>
            </w:r>
            <w:proofErr w:type="spellStart"/>
            <w:r w:rsidRPr="00AD0673">
              <w:rPr>
                <w:rFonts w:ascii="Times New Roman" w:hAnsi="Times New Roman" w:cs="Times New Roman"/>
                <w:sz w:val="24"/>
                <w:szCs w:val="24"/>
              </w:rPr>
              <w:t>refresh</w:t>
            </w:r>
            <w:proofErr w:type="spellEnd"/>
            <w:r w:rsidRPr="00AD0673">
              <w:rPr>
                <w:rFonts w:ascii="Times New Roman" w:hAnsi="Times New Roman" w:cs="Times New Roman"/>
                <w:sz w:val="24"/>
                <w:szCs w:val="24"/>
              </w:rPr>
              <w:t xml:space="preserve"> na página</w:t>
            </w:r>
            <w:r w:rsidR="00B5685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</w:t>
            </w:r>
            <w:r w:rsidR="00B5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5685F" w:rsidRPr="00B5685F">
              <w:rPr>
                <w:rFonts w:ascii="Times New Roman" w:hAnsi="Times New Roman" w:cs="Times New Roman"/>
                <w:bCs/>
                <w:sz w:val="24"/>
                <w:szCs w:val="24"/>
              </w:rPr>
              <w:t>e</w:t>
            </w:r>
            <w:r w:rsidR="00B5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B5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B5685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572983" w:rsidRPr="00AD0673" w:rsidRDefault="00572983" w:rsidP="00205E6A">
      <w:pPr>
        <w:spacing w:before="0" w:after="0" w:line="360" w:lineRule="auto"/>
        <w:rPr>
          <w:rFonts w:ascii="Times New Roman" w:hAnsi="Times New Roman"/>
          <w:sz w:val="24"/>
          <w:szCs w:val="24"/>
        </w:rPr>
      </w:pPr>
    </w:p>
    <w:p w:rsidR="00A45672" w:rsidRPr="00AD0673" w:rsidRDefault="00A45672" w:rsidP="00205E6A">
      <w:pPr>
        <w:pStyle w:val="PargrafodaLista"/>
        <w:spacing w:after="0"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</w:p>
    <w:p w:rsidR="00A910E5" w:rsidRPr="00AD0673" w:rsidRDefault="00A910E5" w:rsidP="00205E6A">
      <w:pPr>
        <w:spacing w:before="0"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A910E5" w:rsidRPr="00AD0673" w:rsidRDefault="00B5685F" w:rsidP="00205E6A">
      <w:pPr>
        <w:pStyle w:val="PSCRequisito"/>
        <w:spacing w:before="0" w:after="0" w:line="360" w:lineRule="auto"/>
        <w:rPr>
          <w:rFonts w:ascii="Times New Roman" w:hAnsi="Times New Roman"/>
          <w:sz w:val="24"/>
          <w:szCs w:val="24"/>
        </w:rPr>
      </w:pPr>
      <w:r w:rsidRPr="00B5685F">
        <w:rPr>
          <w:rFonts w:ascii="Times New Roman" w:hAnsi="Times New Roman"/>
          <w:color w:val="FF0000"/>
          <w:sz w:val="24"/>
          <w:szCs w:val="24"/>
        </w:rPr>
        <w:t>UC006</w:t>
      </w:r>
      <w:r>
        <w:rPr>
          <w:rFonts w:ascii="Times New Roman" w:hAnsi="Times New Roman"/>
          <w:sz w:val="24"/>
          <w:szCs w:val="24"/>
        </w:rPr>
        <w:t xml:space="preserve"> - </w:t>
      </w:r>
      <w:r w:rsidR="00A910E5" w:rsidRPr="00AD0673">
        <w:rPr>
          <w:rFonts w:ascii="Times New Roman" w:hAnsi="Times New Roman"/>
          <w:sz w:val="24"/>
          <w:szCs w:val="24"/>
        </w:rPr>
        <w:t>CASO DE USO: MANTER PESSOAS</w:t>
      </w:r>
    </w:p>
    <w:tbl>
      <w:tblPr>
        <w:tblStyle w:val="Tabelacomgrade"/>
        <w:tblW w:w="9606" w:type="dxa"/>
        <w:tblLook w:val="04A0"/>
      </w:tblPr>
      <w:tblGrid>
        <w:gridCol w:w="2093"/>
        <w:gridCol w:w="7513"/>
      </w:tblGrid>
      <w:tr w:rsidR="00A910E5" w:rsidRPr="00AD0673" w:rsidTr="00205E6A">
        <w:tc>
          <w:tcPr>
            <w:tcW w:w="9606" w:type="dxa"/>
            <w:gridSpan w:val="2"/>
          </w:tcPr>
          <w:p w:rsidR="00A910E5" w:rsidRPr="00AD0673" w:rsidRDefault="00A910E5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Este caso de uso permite verificar as atribuições de todos os usuários.</w:t>
            </w:r>
          </w:p>
        </w:tc>
      </w:tr>
      <w:tr w:rsidR="00A910E5" w:rsidRPr="00AD0673" w:rsidTr="00205E6A">
        <w:tc>
          <w:tcPr>
            <w:tcW w:w="2093" w:type="dxa"/>
          </w:tcPr>
          <w:p w:rsidR="00A910E5" w:rsidRPr="00AD0673" w:rsidRDefault="00A910E5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7513" w:type="dxa"/>
          </w:tcPr>
          <w:p w:rsidR="00A910E5" w:rsidRPr="00AD0673" w:rsidRDefault="00A910E5" w:rsidP="00443358">
            <w:pPr>
              <w:numPr>
                <w:ilvl w:val="0"/>
                <w:numId w:val="13"/>
              </w:numPr>
              <w:spacing w:before="0" w:after="0" w:line="36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Administrador</w:t>
            </w:r>
          </w:p>
        </w:tc>
      </w:tr>
      <w:tr w:rsidR="00A910E5" w:rsidRPr="00AD0673" w:rsidTr="00205E6A">
        <w:tc>
          <w:tcPr>
            <w:tcW w:w="2093" w:type="dxa"/>
          </w:tcPr>
          <w:p w:rsidR="00A910E5" w:rsidRPr="00AD0673" w:rsidRDefault="00A910E5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7513" w:type="dxa"/>
          </w:tcPr>
          <w:p w:rsidR="00A910E5" w:rsidRPr="00AD0673" w:rsidRDefault="00A910E5" w:rsidP="00205E6A">
            <w:pPr>
              <w:spacing w:before="0" w:after="0" w:line="36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Importante</w:t>
            </w:r>
          </w:p>
        </w:tc>
      </w:tr>
      <w:tr w:rsidR="00A910E5" w:rsidRPr="00AD0673" w:rsidTr="00205E6A">
        <w:tc>
          <w:tcPr>
            <w:tcW w:w="2093" w:type="dxa"/>
          </w:tcPr>
          <w:p w:rsidR="00A910E5" w:rsidRPr="00AD0673" w:rsidRDefault="00A910E5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Pré Condição</w:t>
            </w:r>
          </w:p>
        </w:tc>
        <w:tc>
          <w:tcPr>
            <w:tcW w:w="7513" w:type="dxa"/>
          </w:tcPr>
          <w:p w:rsidR="00A910E5" w:rsidRPr="00AD0673" w:rsidRDefault="00A910E5" w:rsidP="00205E6A">
            <w:pPr>
              <w:spacing w:before="0" w:after="0" w:line="36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 xml:space="preserve">Estar </w:t>
            </w:r>
            <w:proofErr w:type="spellStart"/>
            <w:r w:rsidRPr="00AD0673">
              <w:rPr>
                <w:rFonts w:ascii="Times New Roman" w:hAnsi="Times New Roman"/>
                <w:sz w:val="24"/>
                <w:szCs w:val="24"/>
              </w:rPr>
              <w:t>logado</w:t>
            </w:r>
            <w:proofErr w:type="spellEnd"/>
            <w:r w:rsidRPr="00AD0673">
              <w:rPr>
                <w:rFonts w:ascii="Times New Roman" w:hAnsi="Times New Roman"/>
                <w:sz w:val="24"/>
                <w:szCs w:val="24"/>
              </w:rPr>
              <w:t xml:space="preserve"> como administrador</w:t>
            </w:r>
          </w:p>
        </w:tc>
      </w:tr>
      <w:tr w:rsidR="00A910E5" w:rsidRPr="00AD0673" w:rsidTr="00205E6A">
        <w:tc>
          <w:tcPr>
            <w:tcW w:w="2093" w:type="dxa"/>
          </w:tcPr>
          <w:p w:rsidR="00A910E5" w:rsidRPr="00AD0673" w:rsidRDefault="00A910E5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7513" w:type="dxa"/>
          </w:tcPr>
          <w:p w:rsidR="00A910E5" w:rsidRPr="00AD0673" w:rsidRDefault="00A910E5" w:rsidP="00205E6A">
            <w:pPr>
              <w:spacing w:before="0" w:after="0" w:line="36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Descritas em Fluxo Secundário</w:t>
            </w:r>
          </w:p>
        </w:tc>
      </w:tr>
      <w:tr w:rsidR="00A910E5" w:rsidRPr="00AD0673" w:rsidTr="00205E6A">
        <w:tc>
          <w:tcPr>
            <w:tcW w:w="2093" w:type="dxa"/>
          </w:tcPr>
          <w:p w:rsidR="00A910E5" w:rsidRPr="00AD0673" w:rsidRDefault="00A910E5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Exceções</w:t>
            </w:r>
          </w:p>
        </w:tc>
        <w:tc>
          <w:tcPr>
            <w:tcW w:w="7513" w:type="dxa"/>
          </w:tcPr>
          <w:p w:rsidR="00A910E5" w:rsidRPr="00AD0673" w:rsidRDefault="00A910E5" w:rsidP="00443358">
            <w:pPr>
              <w:pStyle w:val="PargrafodaLista"/>
              <w:numPr>
                <w:ilvl w:val="0"/>
                <w:numId w:val="20"/>
              </w:numPr>
              <w:spacing w:after="0" w:line="360" w:lineRule="auto"/>
              <w:ind w:left="601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>Campo obrigatório não tenha sido preenchido</w:t>
            </w:r>
            <w:r w:rsidR="00B5685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</w:t>
            </w:r>
            <w:r w:rsidR="00B5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5685F" w:rsidRPr="00B5685F">
              <w:rPr>
                <w:rFonts w:ascii="Times New Roman" w:hAnsi="Times New Roman" w:cs="Times New Roman"/>
                <w:bCs/>
                <w:sz w:val="24"/>
                <w:szCs w:val="24"/>
              </w:rPr>
              <w:t>e</w:t>
            </w:r>
            <w:r w:rsidR="00B5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="00B5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</w:t>
            </w:r>
            <w:r w:rsidR="00B5685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910E5" w:rsidRPr="00AD0673" w:rsidRDefault="00A910E5" w:rsidP="00443358">
            <w:pPr>
              <w:pStyle w:val="PargrafodaLista"/>
              <w:numPr>
                <w:ilvl w:val="0"/>
                <w:numId w:val="20"/>
              </w:numPr>
              <w:spacing w:after="0" w:line="360" w:lineRule="auto"/>
              <w:ind w:left="601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>Nome do usuário informado incorretamente na pesquisa</w:t>
            </w:r>
            <w:r w:rsidR="00B5685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="00B5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03</w:t>
            </w:r>
            <w:r w:rsidR="00B5685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910E5" w:rsidRPr="00AD0673" w:rsidTr="00205E6A">
        <w:tc>
          <w:tcPr>
            <w:tcW w:w="2093" w:type="dxa"/>
          </w:tcPr>
          <w:p w:rsidR="00A910E5" w:rsidRPr="00AD0673" w:rsidRDefault="00A910E5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7513" w:type="dxa"/>
          </w:tcPr>
          <w:p w:rsidR="00A910E5" w:rsidRPr="00AD0673" w:rsidRDefault="00A910E5" w:rsidP="00443358">
            <w:pPr>
              <w:numPr>
                <w:ilvl w:val="0"/>
                <w:numId w:val="33"/>
              </w:numPr>
              <w:spacing w:before="0" w:after="0" w:line="360" w:lineRule="auto"/>
              <w:ind w:left="459" w:hanging="459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O caso de uso inicia quando o administrador requisita a manutenção de alguém.</w:t>
            </w:r>
          </w:p>
          <w:p w:rsidR="00A910E5" w:rsidRPr="00AD0673" w:rsidRDefault="00A910E5" w:rsidP="00443358">
            <w:pPr>
              <w:numPr>
                <w:ilvl w:val="0"/>
                <w:numId w:val="33"/>
              </w:numPr>
              <w:spacing w:before="0" w:after="0" w:line="360" w:lineRule="auto"/>
              <w:ind w:left="459" w:hanging="459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O sistema exibe formulário de registros com as opções: inserir, alterar, excluir e consultar.</w:t>
            </w:r>
          </w:p>
          <w:p w:rsidR="00A910E5" w:rsidRPr="00AD0673" w:rsidRDefault="00A910E5" w:rsidP="00443358">
            <w:pPr>
              <w:numPr>
                <w:ilvl w:val="0"/>
                <w:numId w:val="33"/>
              </w:numPr>
              <w:spacing w:before="0" w:after="0" w:line="360" w:lineRule="auto"/>
              <w:ind w:left="459" w:hanging="459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O sistema exibe uma listagem dos usuários pelo código e nome, apresentando as operações que podem ser realizadas: incluir, alterar, excluir e pesquisar.</w:t>
            </w:r>
          </w:p>
          <w:p w:rsidR="00A910E5" w:rsidRPr="00AD0673" w:rsidRDefault="00A910E5" w:rsidP="00443358">
            <w:pPr>
              <w:numPr>
                <w:ilvl w:val="0"/>
                <w:numId w:val="33"/>
              </w:numPr>
              <w:spacing w:before="0" w:after="0" w:line="360" w:lineRule="auto"/>
              <w:ind w:left="459" w:hanging="459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Uma vez que o administrador solicite executar uma das operações desejadas (incluir, alterar, excluir ou pesquisar professor), um dos seguintes fluxos alternativos é executado.</w:t>
            </w:r>
          </w:p>
        </w:tc>
      </w:tr>
      <w:tr w:rsidR="00A910E5" w:rsidRPr="00AD0673" w:rsidTr="00205E6A">
        <w:tc>
          <w:tcPr>
            <w:tcW w:w="2093" w:type="dxa"/>
          </w:tcPr>
          <w:p w:rsidR="00A910E5" w:rsidRPr="00AD0673" w:rsidRDefault="00A910E5" w:rsidP="00205E6A">
            <w:pPr>
              <w:spacing w:before="0" w:after="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Fluxo Secundário</w:t>
            </w:r>
          </w:p>
        </w:tc>
        <w:tc>
          <w:tcPr>
            <w:tcW w:w="7513" w:type="dxa"/>
          </w:tcPr>
          <w:p w:rsidR="00A910E5" w:rsidRPr="00AD0673" w:rsidRDefault="00A910E5" w:rsidP="00205E6A">
            <w:pPr>
              <w:spacing w:before="0" w:after="0" w:line="360" w:lineRule="auto"/>
              <w:ind w:left="317" w:hanging="283"/>
              <w:rPr>
                <w:rFonts w:ascii="Times New Roman" w:hAnsi="Times New Roman"/>
                <w:i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[FS0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01]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 w:rsidRPr="00AD0673">
              <w:rPr>
                <w:rFonts w:ascii="Times New Roman" w:hAnsi="Times New Roman"/>
                <w:i/>
                <w:sz w:val="24"/>
                <w:szCs w:val="24"/>
              </w:rPr>
              <w:t>Incluir Pessoa</w:t>
            </w:r>
          </w:p>
          <w:p w:rsidR="00A910E5" w:rsidRPr="00AD0673" w:rsidRDefault="00A910E5" w:rsidP="00443358">
            <w:pPr>
              <w:numPr>
                <w:ilvl w:val="0"/>
                <w:numId w:val="32"/>
              </w:numPr>
              <w:spacing w:before="0" w:after="0" w:line="360" w:lineRule="auto"/>
              <w:ind w:left="459" w:hanging="459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Este fluxo secundário se inicia quando o administrador deseja incluir uma nova pessoa.</w:t>
            </w:r>
          </w:p>
          <w:p w:rsidR="00A910E5" w:rsidRPr="00AD0673" w:rsidRDefault="00A910E5" w:rsidP="00443358">
            <w:pPr>
              <w:numPr>
                <w:ilvl w:val="0"/>
                <w:numId w:val="32"/>
              </w:numPr>
              <w:spacing w:before="0" w:after="0" w:line="360" w:lineRule="auto"/>
              <w:ind w:left="459" w:hanging="459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exibe um formulário em branco, para que o administrador possa inserir os devidos registros.</w:t>
            </w:r>
          </w:p>
          <w:p w:rsidR="00A910E5" w:rsidRPr="00AD0673" w:rsidRDefault="00A910E5" w:rsidP="00443358">
            <w:pPr>
              <w:numPr>
                <w:ilvl w:val="0"/>
                <w:numId w:val="32"/>
              </w:numPr>
              <w:spacing w:before="0" w:after="0" w:line="360" w:lineRule="auto"/>
              <w:ind w:left="459" w:hanging="459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válida os dados preenchidos.</w:t>
            </w:r>
          </w:p>
          <w:p w:rsidR="00A910E5" w:rsidRPr="00AD0673" w:rsidRDefault="00A910E5" w:rsidP="00443358">
            <w:pPr>
              <w:numPr>
                <w:ilvl w:val="0"/>
                <w:numId w:val="32"/>
              </w:numPr>
              <w:spacing w:before="0" w:after="0" w:line="360" w:lineRule="auto"/>
              <w:ind w:left="459" w:hanging="459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exibe a mensagem “Usuário cadastrada com sucesso”.</w:t>
            </w:r>
          </w:p>
          <w:p w:rsidR="00A910E5" w:rsidRPr="00AD0673" w:rsidRDefault="00A910E5" w:rsidP="00205E6A">
            <w:pPr>
              <w:spacing w:before="0" w:after="0" w:line="360" w:lineRule="auto"/>
              <w:ind w:left="317" w:hanging="283"/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  <w:p w:rsidR="00A910E5" w:rsidRPr="00AD0673" w:rsidRDefault="00A910E5" w:rsidP="00205E6A">
            <w:pPr>
              <w:spacing w:before="0" w:after="0" w:line="360" w:lineRule="auto"/>
              <w:ind w:left="317" w:firstLine="0"/>
              <w:rPr>
                <w:rFonts w:ascii="Times New Roman" w:hAnsi="Times New Roman"/>
                <w:i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[FS0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02]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 w:rsidRPr="00AD0673">
              <w:rPr>
                <w:rFonts w:ascii="Times New Roman" w:hAnsi="Times New Roman"/>
                <w:i/>
                <w:sz w:val="24"/>
                <w:szCs w:val="24"/>
              </w:rPr>
              <w:t>Alterar Pessoa</w:t>
            </w:r>
          </w:p>
          <w:p w:rsidR="00A910E5" w:rsidRPr="00AD0673" w:rsidRDefault="00A910E5" w:rsidP="00443358">
            <w:pPr>
              <w:numPr>
                <w:ilvl w:val="0"/>
                <w:numId w:val="31"/>
              </w:numPr>
              <w:spacing w:before="0" w:after="0" w:line="360" w:lineRule="auto"/>
              <w:ind w:left="459" w:hanging="425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Este fluxo secundário se inicia quando o administrador deseja alterar 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lastRenderedPageBreak/>
              <w:t>um registro.</w:t>
            </w:r>
          </w:p>
          <w:p w:rsidR="00A910E5" w:rsidRPr="00AD0673" w:rsidRDefault="00A910E5" w:rsidP="00443358">
            <w:pPr>
              <w:numPr>
                <w:ilvl w:val="0"/>
                <w:numId w:val="31"/>
              </w:numPr>
              <w:spacing w:before="0" w:after="0" w:line="360" w:lineRule="auto"/>
              <w:ind w:left="459" w:hanging="425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exibe um formulário, com os registros selecionados.</w:t>
            </w:r>
          </w:p>
          <w:p w:rsidR="00A910E5" w:rsidRPr="00AD0673" w:rsidRDefault="00A910E5" w:rsidP="00443358">
            <w:pPr>
              <w:numPr>
                <w:ilvl w:val="0"/>
                <w:numId w:val="31"/>
              </w:numPr>
              <w:spacing w:before="0" w:after="0" w:line="360" w:lineRule="auto"/>
              <w:ind w:left="459" w:hanging="425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administrador altera o registro ou campo desejado.</w:t>
            </w:r>
          </w:p>
          <w:p w:rsidR="00A910E5" w:rsidRPr="00AD0673" w:rsidRDefault="00A910E5" w:rsidP="00443358">
            <w:pPr>
              <w:numPr>
                <w:ilvl w:val="0"/>
                <w:numId w:val="31"/>
              </w:numPr>
              <w:spacing w:before="0" w:after="0" w:line="360" w:lineRule="auto"/>
              <w:ind w:left="459" w:hanging="425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válida os dados preenchidos.</w:t>
            </w:r>
          </w:p>
          <w:p w:rsidR="00A910E5" w:rsidRPr="00AD0673" w:rsidRDefault="00A910E5" w:rsidP="00443358">
            <w:pPr>
              <w:numPr>
                <w:ilvl w:val="0"/>
                <w:numId w:val="31"/>
              </w:numPr>
              <w:spacing w:before="0" w:after="0" w:line="360" w:lineRule="auto"/>
              <w:ind w:left="459" w:hanging="425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faz a alteração (</w:t>
            </w:r>
            <w:proofErr w:type="spellStart"/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update</w:t>
            </w:r>
            <w:proofErr w:type="spellEnd"/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) no banco de dados com os novos registros.</w:t>
            </w:r>
          </w:p>
          <w:p w:rsidR="00A910E5" w:rsidRPr="00AD0673" w:rsidRDefault="00A910E5" w:rsidP="00443358">
            <w:pPr>
              <w:numPr>
                <w:ilvl w:val="0"/>
                <w:numId w:val="31"/>
              </w:numPr>
              <w:spacing w:before="0" w:after="0" w:line="360" w:lineRule="auto"/>
              <w:ind w:left="459" w:hanging="425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exibe a mensagem “Usuário alterado com sucesso”</w:t>
            </w:r>
          </w:p>
          <w:p w:rsidR="00A910E5" w:rsidRPr="00AD0673" w:rsidRDefault="00A910E5" w:rsidP="00205E6A">
            <w:pPr>
              <w:spacing w:before="0" w:after="0" w:line="360" w:lineRule="auto"/>
              <w:ind w:left="317" w:hanging="283"/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  <w:p w:rsidR="00A910E5" w:rsidRPr="00AD0673" w:rsidRDefault="00A910E5" w:rsidP="00205E6A">
            <w:pPr>
              <w:spacing w:before="0" w:after="0" w:line="360" w:lineRule="auto"/>
              <w:ind w:left="317" w:firstLine="0"/>
              <w:rPr>
                <w:rFonts w:ascii="Times New Roman" w:hAnsi="Times New Roman"/>
                <w:i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[FS0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03]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 w:rsidRPr="00AD0673">
              <w:rPr>
                <w:rFonts w:ascii="Times New Roman" w:hAnsi="Times New Roman"/>
                <w:i/>
                <w:sz w:val="24"/>
                <w:szCs w:val="24"/>
              </w:rPr>
              <w:t xml:space="preserve">Excluir Pessoa </w:t>
            </w:r>
          </w:p>
          <w:p w:rsidR="00A910E5" w:rsidRPr="00AD0673" w:rsidRDefault="00A910E5" w:rsidP="00443358">
            <w:pPr>
              <w:numPr>
                <w:ilvl w:val="0"/>
                <w:numId w:val="30"/>
              </w:numPr>
              <w:spacing w:before="0" w:after="0" w:line="360" w:lineRule="auto"/>
              <w:ind w:left="459" w:hanging="425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Este fluxo secundário se inicia quando o administrador deseja excluir um usuário.</w:t>
            </w:r>
          </w:p>
          <w:p w:rsidR="00A910E5" w:rsidRPr="00AD0673" w:rsidRDefault="00A910E5" w:rsidP="00443358">
            <w:pPr>
              <w:numPr>
                <w:ilvl w:val="0"/>
                <w:numId w:val="30"/>
              </w:numPr>
              <w:spacing w:before="0" w:after="0" w:line="360" w:lineRule="auto"/>
              <w:ind w:left="459" w:hanging="425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O sistema lista em um </w:t>
            </w:r>
            <w:proofErr w:type="spellStart"/>
            <w:r w:rsidRPr="00AD0673">
              <w:rPr>
                <w:rStyle w:val="a"/>
                <w:rFonts w:ascii="Times New Roman" w:hAnsi="Times New Roman"/>
                <w:bCs/>
                <w:i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combobox</w:t>
            </w:r>
            <w:proofErr w:type="spellEnd"/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ou em um </w:t>
            </w:r>
            <w:proofErr w:type="spellStart"/>
            <w:r w:rsidRPr="00AD0673">
              <w:rPr>
                <w:rStyle w:val="a"/>
                <w:rFonts w:ascii="Times New Roman" w:hAnsi="Times New Roman"/>
                <w:bCs/>
                <w:i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listbox</w:t>
            </w:r>
            <w:proofErr w:type="spellEnd"/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os registros cadastrados.</w:t>
            </w:r>
          </w:p>
          <w:p w:rsidR="00A910E5" w:rsidRPr="00AD0673" w:rsidRDefault="00A910E5" w:rsidP="00443358">
            <w:pPr>
              <w:numPr>
                <w:ilvl w:val="0"/>
                <w:numId w:val="30"/>
              </w:numPr>
              <w:spacing w:before="0" w:after="0" w:line="360" w:lineRule="auto"/>
              <w:ind w:left="459" w:hanging="425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administrador seleciona o registro desejado e clica em excluir.</w:t>
            </w:r>
          </w:p>
          <w:p w:rsidR="00A910E5" w:rsidRPr="00AD0673" w:rsidRDefault="00A910E5" w:rsidP="00443358">
            <w:pPr>
              <w:numPr>
                <w:ilvl w:val="0"/>
                <w:numId w:val="30"/>
              </w:numPr>
              <w:spacing w:before="0" w:after="0" w:line="360" w:lineRule="auto"/>
              <w:ind w:left="459" w:hanging="425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exclui o registro cadastrado (ou desativa o registro cadastrado)</w:t>
            </w:r>
          </w:p>
          <w:p w:rsidR="00A910E5" w:rsidRPr="00AD0673" w:rsidRDefault="00A910E5" w:rsidP="00443358">
            <w:pPr>
              <w:numPr>
                <w:ilvl w:val="0"/>
                <w:numId w:val="30"/>
              </w:numPr>
              <w:spacing w:before="0" w:after="0" w:line="360" w:lineRule="auto"/>
              <w:ind w:left="459" w:hanging="425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exibe a mensagem “Usuário excluído com sucesso”</w:t>
            </w:r>
            <w:r w:rsidRPr="00AD0673">
              <w:rPr>
                <w:rStyle w:val="a"/>
                <w:rFonts w:ascii="Times New Roman" w:hAnsi="Times New Roman"/>
                <w:sz w:val="24"/>
                <w:szCs w:val="24"/>
              </w:rPr>
              <w:t>.</w:t>
            </w:r>
          </w:p>
          <w:p w:rsidR="00A910E5" w:rsidRPr="00AD0673" w:rsidRDefault="00A910E5" w:rsidP="00205E6A">
            <w:pPr>
              <w:spacing w:before="0" w:after="0" w:line="360" w:lineRule="auto"/>
              <w:ind w:left="317" w:firstLine="0"/>
              <w:rPr>
                <w:rFonts w:ascii="Times New Roman" w:hAnsi="Times New Roman"/>
                <w:sz w:val="24"/>
                <w:szCs w:val="24"/>
              </w:rPr>
            </w:pPr>
          </w:p>
          <w:p w:rsidR="00A910E5" w:rsidRPr="00AD0673" w:rsidRDefault="00A910E5" w:rsidP="00205E6A">
            <w:pPr>
              <w:spacing w:before="0" w:after="0" w:line="360" w:lineRule="auto"/>
              <w:ind w:left="317" w:firstLine="0"/>
              <w:rPr>
                <w:rFonts w:ascii="Times New Roman" w:hAnsi="Times New Roman"/>
                <w:i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[FS0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04]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 w:rsidRPr="00AD0673">
              <w:rPr>
                <w:rFonts w:ascii="Times New Roman" w:hAnsi="Times New Roman"/>
                <w:i/>
                <w:sz w:val="24"/>
                <w:szCs w:val="24"/>
              </w:rPr>
              <w:t>Pesquisar Pessoa.</w:t>
            </w:r>
          </w:p>
          <w:p w:rsidR="00A910E5" w:rsidRPr="00AD0673" w:rsidRDefault="00A910E5" w:rsidP="00443358">
            <w:pPr>
              <w:numPr>
                <w:ilvl w:val="0"/>
                <w:numId w:val="29"/>
              </w:numPr>
              <w:spacing w:before="0" w:after="0" w:line="360" w:lineRule="auto"/>
              <w:ind w:left="459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Este fluxo secundário se inicia quando o administrador deseja efetuar uma pesquisa em um registro especifico pelo código ou nome do registro.</w:t>
            </w:r>
          </w:p>
          <w:p w:rsidR="00A910E5" w:rsidRPr="00AD0673" w:rsidRDefault="00A910E5" w:rsidP="00443358">
            <w:pPr>
              <w:numPr>
                <w:ilvl w:val="0"/>
                <w:numId w:val="29"/>
              </w:numPr>
              <w:spacing w:before="0" w:after="0" w:line="360" w:lineRule="auto"/>
              <w:ind w:left="459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O sistema deverá apresentar um </w:t>
            </w:r>
            <w:proofErr w:type="spellStart"/>
            <w:r w:rsidRPr="00AD0673">
              <w:rPr>
                <w:rStyle w:val="a"/>
                <w:rFonts w:ascii="Times New Roman" w:hAnsi="Times New Roman"/>
                <w:bCs/>
                <w:i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combobox</w:t>
            </w:r>
            <w:proofErr w:type="spellEnd"/>
            <w:r w:rsidRPr="00AD0673">
              <w:rPr>
                <w:rStyle w:val="a"/>
                <w:rFonts w:ascii="Times New Roman" w:hAnsi="Times New Roman"/>
                <w:bCs/>
                <w:i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com as opções: iniciando com, terminando com, e contendo. (Exemplo: pesquisa registro contendo a palavra “</w:t>
            </w:r>
            <w:r w:rsidR="00273285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Jorge Farias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”)</w:t>
            </w:r>
          </w:p>
          <w:p w:rsidR="00A910E5" w:rsidRPr="00AD0673" w:rsidRDefault="00A910E5" w:rsidP="00443358">
            <w:pPr>
              <w:numPr>
                <w:ilvl w:val="0"/>
                <w:numId w:val="29"/>
              </w:numPr>
              <w:spacing w:before="0" w:after="0" w:line="360" w:lineRule="auto"/>
              <w:ind w:left="459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pesquisa na base de dados e retorna os registros, que s</w:t>
            </w:r>
            <w:r w:rsidR="00AD0673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atisfaçam as condições do item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.</w:t>
            </w:r>
          </w:p>
          <w:p w:rsidR="00A910E5" w:rsidRPr="00AD0673" w:rsidRDefault="00A910E5" w:rsidP="00443358">
            <w:pPr>
              <w:numPr>
                <w:ilvl w:val="0"/>
                <w:numId w:val="29"/>
              </w:numPr>
              <w:spacing w:before="0" w:after="0" w:line="360" w:lineRule="auto"/>
              <w:ind w:left="459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apresenta o registro ao Administrador.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A910E5" w:rsidRPr="00AD0673" w:rsidRDefault="00A910E5" w:rsidP="00205E6A">
            <w:pPr>
              <w:spacing w:before="0" w:after="0" w:line="360" w:lineRule="auto"/>
              <w:ind w:left="317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910E5" w:rsidRPr="00AD0673" w:rsidTr="00205E6A">
        <w:tc>
          <w:tcPr>
            <w:tcW w:w="2093" w:type="dxa"/>
          </w:tcPr>
          <w:p w:rsidR="00A910E5" w:rsidRPr="00AD0673" w:rsidRDefault="00A910E5" w:rsidP="00205E6A">
            <w:pPr>
              <w:spacing w:before="0" w:after="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Saída e </w:t>
            </w:r>
            <w:r w:rsidRPr="00AD0673">
              <w:rPr>
                <w:rFonts w:ascii="Times New Roman" w:hAnsi="Times New Roman"/>
                <w:b/>
                <w:sz w:val="24"/>
                <w:szCs w:val="24"/>
              </w:rPr>
              <w:br/>
              <w:t>pós-condições</w:t>
            </w:r>
          </w:p>
        </w:tc>
        <w:tc>
          <w:tcPr>
            <w:tcW w:w="7513" w:type="dxa"/>
          </w:tcPr>
          <w:p w:rsidR="00A910E5" w:rsidRPr="00AD0673" w:rsidRDefault="00A910E5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Apresentação do registro cadastrado, pesquisado ou editado.</w:t>
            </w:r>
          </w:p>
          <w:p w:rsidR="00A910E5" w:rsidRPr="00AD0673" w:rsidRDefault="00A910E5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Confirmação do registro apagado.</w:t>
            </w:r>
          </w:p>
        </w:tc>
      </w:tr>
      <w:tr w:rsidR="00A910E5" w:rsidRPr="00AD0673" w:rsidTr="00205E6A">
        <w:tc>
          <w:tcPr>
            <w:tcW w:w="2093" w:type="dxa"/>
          </w:tcPr>
          <w:p w:rsidR="00A910E5" w:rsidRPr="00AD0673" w:rsidRDefault="00A910E5" w:rsidP="00205E6A">
            <w:pPr>
              <w:spacing w:before="0" w:after="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Fluxo de Exceção</w:t>
            </w:r>
          </w:p>
        </w:tc>
        <w:tc>
          <w:tcPr>
            <w:tcW w:w="7513" w:type="dxa"/>
          </w:tcPr>
          <w:p w:rsidR="00A910E5" w:rsidRPr="00AD0673" w:rsidRDefault="00A910E5" w:rsidP="00443358">
            <w:pPr>
              <w:pStyle w:val="PargrafodaLista"/>
              <w:numPr>
                <w:ilvl w:val="0"/>
                <w:numId w:val="22"/>
              </w:numPr>
              <w:spacing w:after="0" w:line="36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 xml:space="preserve">Caso o usuário tenha digitado </w:t>
            </w:r>
            <w:r w:rsidR="00B5685F">
              <w:rPr>
                <w:rFonts w:ascii="Times New Roman" w:hAnsi="Times New Roman" w:cs="Times New Roman"/>
                <w:sz w:val="24"/>
                <w:szCs w:val="24"/>
              </w:rPr>
              <w:t xml:space="preserve">o nome de um professor </w:t>
            </w:r>
            <w:proofErr w:type="spellStart"/>
            <w:r w:rsidR="00B5685F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>xistente</w:t>
            </w:r>
            <w:proofErr w:type="spellEnd"/>
            <w:r w:rsidRPr="00AD0673">
              <w:rPr>
                <w:rFonts w:ascii="Times New Roman" w:hAnsi="Times New Roman" w:cs="Times New Roman"/>
                <w:sz w:val="24"/>
                <w:szCs w:val="24"/>
              </w:rPr>
              <w:t>, uma mensagem será exibida "Registro não encontrado"</w:t>
            </w:r>
            <w:r w:rsidR="00B5685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B5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B5685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910E5" w:rsidRPr="00AD0673" w:rsidRDefault="00A910E5" w:rsidP="00443358">
            <w:pPr>
              <w:pStyle w:val="PargrafodaLista"/>
              <w:numPr>
                <w:ilvl w:val="0"/>
                <w:numId w:val="22"/>
              </w:numPr>
              <w:spacing w:after="0" w:line="36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 xml:space="preserve">Em caso do não preenchimento do campo obrigatório, o sistema deve retornar para a página do formulário de cadastro, descrevendo o erro </w:t>
            </w:r>
            <w:r w:rsidRPr="00AD06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com o cursor do mouse no campo do erro, mantendo os registros já preenchidos anteriormente salvo, após o </w:t>
            </w:r>
            <w:proofErr w:type="spellStart"/>
            <w:r w:rsidRPr="00AD0673">
              <w:rPr>
                <w:rFonts w:ascii="Times New Roman" w:hAnsi="Times New Roman" w:cs="Times New Roman"/>
                <w:sz w:val="24"/>
                <w:szCs w:val="24"/>
              </w:rPr>
              <w:t>refresh</w:t>
            </w:r>
            <w:proofErr w:type="spellEnd"/>
            <w:r w:rsidRPr="00AD0673">
              <w:rPr>
                <w:rFonts w:ascii="Times New Roman" w:hAnsi="Times New Roman" w:cs="Times New Roman"/>
                <w:sz w:val="24"/>
                <w:szCs w:val="24"/>
              </w:rPr>
              <w:t xml:space="preserve"> na página</w:t>
            </w:r>
            <w:r w:rsidR="00B5685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</w:t>
            </w:r>
            <w:r w:rsidR="00B5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5685F" w:rsidRPr="00B5685F">
              <w:rPr>
                <w:rFonts w:ascii="Times New Roman" w:hAnsi="Times New Roman" w:cs="Times New Roman"/>
                <w:bCs/>
                <w:sz w:val="24"/>
                <w:szCs w:val="24"/>
              </w:rPr>
              <w:t>e</w:t>
            </w:r>
            <w:r w:rsidR="00B5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="00B5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</w:t>
            </w:r>
            <w:r w:rsidR="00B5685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A910E5" w:rsidRPr="00AD0673" w:rsidRDefault="00A910E5" w:rsidP="00205E6A">
      <w:pPr>
        <w:spacing w:before="0" w:after="0" w:line="360" w:lineRule="auto"/>
        <w:rPr>
          <w:rFonts w:ascii="Times New Roman" w:hAnsi="Times New Roman"/>
          <w:sz w:val="24"/>
          <w:szCs w:val="24"/>
        </w:rPr>
      </w:pPr>
    </w:p>
    <w:p w:rsidR="00A910E5" w:rsidRPr="00AD0673" w:rsidRDefault="00A910E5" w:rsidP="00205E6A">
      <w:pPr>
        <w:spacing w:before="0"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273285" w:rsidRPr="00AD0673" w:rsidRDefault="00273285" w:rsidP="00205E6A">
      <w:pPr>
        <w:spacing w:before="0"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273285" w:rsidRPr="00AD0673" w:rsidRDefault="00B5685F" w:rsidP="00205E6A">
      <w:pPr>
        <w:pStyle w:val="PSCRequisito"/>
        <w:spacing w:before="0" w:after="0" w:line="360" w:lineRule="auto"/>
        <w:rPr>
          <w:rFonts w:ascii="Times New Roman" w:hAnsi="Times New Roman"/>
          <w:sz w:val="24"/>
          <w:szCs w:val="24"/>
        </w:rPr>
      </w:pPr>
      <w:r w:rsidRPr="00B5685F">
        <w:rPr>
          <w:rFonts w:ascii="Times New Roman" w:hAnsi="Times New Roman"/>
          <w:color w:val="FF0000"/>
          <w:sz w:val="24"/>
          <w:szCs w:val="24"/>
        </w:rPr>
        <w:t>UC007</w:t>
      </w:r>
      <w:r>
        <w:rPr>
          <w:rFonts w:ascii="Times New Roman" w:hAnsi="Times New Roman"/>
          <w:sz w:val="24"/>
          <w:szCs w:val="24"/>
        </w:rPr>
        <w:t xml:space="preserve"> - </w:t>
      </w:r>
      <w:r w:rsidR="00273285" w:rsidRPr="00AD0673">
        <w:rPr>
          <w:rFonts w:ascii="Times New Roman" w:hAnsi="Times New Roman"/>
          <w:sz w:val="24"/>
          <w:szCs w:val="24"/>
        </w:rPr>
        <w:t>CASO DE USO: MANTER AFAZERES, CAS</w:t>
      </w:r>
      <w:r w:rsidR="003C7D64">
        <w:rPr>
          <w:rFonts w:ascii="Times New Roman" w:hAnsi="Times New Roman"/>
          <w:sz w:val="24"/>
          <w:szCs w:val="24"/>
        </w:rPr>
        <w:t>O</w:t>
      </w:r>
      <w:r w:rsidR="00273285" w:rsidRPr="00AD0673">
        <w:rPr>
          <w:rFonts w:ascii="Times New Roman" w:hAnsi="Times New Roman"/>
          <w:sz w:val="24"/>
          <w:szCs w:val="24"/>
        </w:rPr>
        <w:t>S ACADÊMICOS E DESAFIOS REAIS</w:t>
      </w:r>
    </w:p>
    <w:tbl>
      <w:tblPr>
        <w:tblStyle w:val="Tabelacomgrade"/>
        <w:tblW w:w="9606" w:type="dxa"/>
        <w:tblLook w:val="04A0"/>
      </w:tblPr>
      <w:tblGrid>
        <w:gridCol w:w="2093"/>
        <w:gridCol w:w="7513"/>
      </w:tblGrid>
      <w:tr w:rsidR="00273285" w:rsidRPr="00AD0673" w:rsidTr="00205E6A">
        <w:tc>
          <w:tcPr>
            <w:tcW w:w="9606" w:type="dxa"/>
            <w:gridSpan w:val="2"/>
          </w:tcPr>
          <w:p w:rsidR="00273285" w:rsidRPr="00AD0673" w:rsidRDefault="00273285" w:rsidP="003C7D64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 xml:space="preserve">Este caso de uso permite verificar as atribuições de </w:t>
            </w:r>
            <w:r w:rsidR="003C7D64">
              <w:rPr>
                <w:rFonts w:ascii="Times New Roman" w:hAnsi="Times New Roman"/>
                <w:sz w:val="24"/>
                <w:szCs w:val="24"/>
              </w:rPr>
              <w:t>Afazeres, Casos acadêmicos e Desafios Reais</w:t>
            </w:r>
          </w:p>
        </w:tc>
      </w:tr>
      <w:tr w:rsidR="00273285" w:rsidRPr="00AD0673" w:rsidTr="00205E6A">
        <w:tc>
          <w:tcPr>
            <w:tcW w:w="2093" w:type="dxa"/>
          </w:tcPr>
          <w:p w:rsidR="00273285" w:rsidRPr="00AD0673" w:rsidRDefault="00273285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7513" w:type="dxa"/>
          </w:tcPr>
          <w:p w:rsidR="00273285" w:rsidRPr="00AD0673" w:rsidRDefault="00273285" w:rsidP="00443358">
            <w:pPr>
              <w:numPr>
                <w:ilvl w:val="0"/>
                <w:numId w:val="13"/>
              </w:numPr>
              <w:spacing w:before="0" w:after="0" w:line="36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Administrador</w:t>
            </w:r>
          </w:p>
          <w:p w:rsidR="00273285" w:rsidRPr="00AD0673" w:rsidRDefault="00273285" w:rsidP="00443358">
            <w:pPr>
              <w:numPr>
                <w:ilvl w:val="0"/>
                <w:numId w:val="13"/>
              </w:numPr>
              <w:spacing w:before="0" w:after="0" w:line="36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Coordenador</w:t>
            </w:r>
          </w:p>
          <w:p w:rsidR="00273285" w:rsidRPr="00AD0673" w:rsidRDefault="00273285" w:rsidP="00443358">
            <w:pPr>
              <w:numPr>
                <w:ilvl w:val="0"/>
                <w:numId w:val="13"/>
              </w:numPr>
              <w:spacing w:before="0" w:after="0" w:line="36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Professor</w:t>
            </w:r>
          </w:p>
        </w:tc>
      </w:tr>
      <w:tr w:rsidR="00273285" w:rsidRPr="00AD0673" w:rsidTr="00205E6A">
        <w:tc>
          <w:tcPr>
            <w:tcW w:w="2093" w:type="dxa"/>
          </w:tcPr>
          <w:p w:rsidR="00273285" w:rsidRPr="00AD0673" w:rsidRDefault="00273285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7513" w:type="dxa"/>
          </w:tcPr>
          <w:p w:rsidR="00273285" w:rsidRPr="00AD0673" w:rsidRDefault="00273285" w:rsidP="00205E6A">
            <w:pPr>
              <w:spacing w:before="0" w:after="0" w:line="36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Essencial</w:t>
            </w:r>
          </w:p>
        </w:tc>
      </w:tr>
      <w:tr w:rsidR="00273285" w:rsidRPr="00AD0673" w:rsidTr="00205E6A">
        <w:tc>
          <w:tcPr>
            <w:tcW w:w="2093" w:type="dxa"/>
          </w:tcPr>
          <w:p w:rsidR="00273285" w:rsidRPr="00AD0673" w:rsidRDefault="00273285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Pré Condição</w:t>
            </w:r>
          </w:p>
        </w:tc>
        <w:tc>
          <w:tcPr>
            <w:tcW w:w="7513" w:type="dxa"/>
          </w:tcPr>
          <w:p w:rsidR="00273285" w:rsidRPr="00AD0673" w:rsidRDefault="00273285" w:rsidP="00205E6A">
            <w:pPr>
              <w:spacing w:before="0" w:after="0" w:line="36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Não ser um usuário com perfil de Aluno.</w:t>
            </w:r>
          </w:p>
        </w:tc>
      </w:tr>
      <w:tr w:rsidR="00273285" w:rsidRPr="00AD0673" w:rsidTr="00205E6A">
        <w:tc>
          <w:tcPr>
            <w:tcW w:w="2093" w:type="dxa"/>
          </w:tcPr>
          <w:p w:rsidR="00273285" w:rsidRPr="00AD0673" w:rsidRDefault="00273285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7513" w:type="dxa"/>
          </w:tcPr>
          <w:p w:rsidR="00273285" w:rsidRPr="00AD0673" w:rsidRDefault="00273285" w:rsidP="00205E6A">
            <w:pPr>
              <w:spacing w:before="0" w:after="0" w:line="36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Descritas em Fluxo Secundário</w:t>
            </w:r>
          </w:p>
        </w:tc>
      </w:tr>
      <w:tr w:rsidR="00273285" w:rsidRPr="00AD0673" w:rsidTr="00205E6A">
        <w:tc>
          <w:tcPr>
            <w:tcW w:w="2093" w:type="dxa"/>
          </w:tcPr>
          <w:p w:rsidR="00273285" w:rsidRPr="00AD0673" w:rsidRDefault="00273285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Exceções</w:t>
            </w:r>
          </w:p>
        </w:tc>
        <w:tc>
          <w:tcPr>
            <w:tcW w:w="7513" w:type="dxa"/>
          </w:tcPr>
          <w:p w:rsidR="00273285" w:rsidRPr="00AD0673" w:rsidRDefault="00273285" w:rsidP="00443358">
            <w:pPr>
              <w:pStyle w:val="PargrafodaLista"/>
              <w:numPr>
                <w:ilvl w:val="0"/>
                <w:numId w:val="20"/>
              </w:numPr>
              <w:spacing w:after="0" w:line="360" w:lineRule="auto"/>
              <w:ind w:left="601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>Campo obrigatório não tenha sido preenchido</w:t>
            </w:r>
            <w:r w:rsidR="00B5685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</w:t>
            </w:r>
            <w:r w:rsidR="00B5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5685F" w:rsidRPr="00B568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 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  <w:r w:rsidR="00B5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</w:t>
            </w:r>
            <w:r w:rsidR="00B5685F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273285" w:rsidRPr="00AD0673" w:rsidRDefault="00AD0673" w:rsidP="00443358">
            <w:pPr>
              <w:pStyle w:val="PargrafodaLista"/>
              <w:numPr>
                <w:ilvl w:val="0"/>
                <w:numId w:val="20"/>
              </w:numPr>
              <w:spacing w:after="0" w:line="360" w:lineRule="auto"/>
              <w:ind w:left="601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 xml:space="preserve">Nome da atividade </w:t>
            </w:r>
            <w:r w:rsidR="00273285" w:rsidRPr="00AD0673">
              <w:rPr>
                <w:rFonts w:ascii="Times New Roman" w:hAnsi="Times New Roman" w:cs="Times New Roman"/>
                <w:sz w:val="24"/>
                <w:szCs w:val="24"/>
              </w:rPr>
              <w:t>informad</w:t>
            </w: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73285" w:rsidRPr="00AD0673">
              <w:rPr>
                <w:rFonts w:ascii="Times New Roman" w:hAnsi="Times New Roman" w:cs="Times New Roman"/>
                <w:sz w:val="24"/>
                <w:szCs w:val="24"/>
              </w:rPr>
              <w:t xml:space="preserve"> incorretamente na pesquisa</w:t>
            </w:r>
            <w:r w:rsidR="00B5685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03</w:t>
            </w:r>
            <w:r w:rsidR="00B5685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273285" w:rsidRPr="00AD06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73285" w:rsidRPr="00AD0673" w:rsidTr="00205E6A">
        <w:tc>
          <w:tcPr>
            <w:tcW w:w="2093" w:type="dxa"/>
          </w:tcPr>
          <w:p w:rsidR="00273285" w:rsidRPr="00AD0673" w:rsidRDefault="00273285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7513" w:type="dxa"/>
          </w:tcPr>
          <w:p w:rsidR="00273285" w:rsidRPr="00AD0673" w:rsidRDefault="00273285" w:rsidP="00443358">
            <w:pPr>
              <w:numPr>
                <w:ilvl w:val="0"/>
                <w:numId w:val="23"/>
              </w:num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 xml:space="preserve">O caso de uso inicia quando o </w:t>
            </w:r>
            <w:r w:rsidR="00AD0673" w:rsidRPr="00AD0673">
              <w:rPr>
                <w:rFonts w:ascii="Times New Roman" w:hAnsi="Times New Roman"/>
                <w:sz w:val="24"/>
                <w:szCs w:val="24"/>
              </w:rPr>
              <w:t>usuário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 requisita a manutenção de alguém.</w:t>
            </w:r>
          </w:p>
          <w:p w:rsidR="00273285" w:rsidRPr="00AD0673" w:rsidRDefault="00273285" w:rsidP="00443358">
            <w:pPr>
              <w:numPr>
                <w:ilvl w:val="0"/>
                <w:numId w:val="23"/>
              </w:num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O sistema exibe formulário de registros com as opções: inserir, alterar, excluir e consultar.</w:t>
            </w:r>
          </w:p>
          <w:p w:rsidR="00273285" w:rsidRPr="00AD0673" w:rsidRDefault="00273285" w:rsidP="00443358">
            <w:pPr>
              <w:numPr>
                <w:ilvl w:val="0"/>
                <w:numId w:val="23"/>
              </w:num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O</w:t>
            </w:r>
            <w:r w:rsidR="00AD0673" w:rsidRPr="00AD0673">
              <w:rPr>
                <w:rFonts w:ascii="Times New Roman" w:hAnsi="Times New Roman"/>
                <w:sz w:val="24"/>
                <w:szCs w:val="24"/>
              </w:rPr>
              <w:t xml:space="preserve"> sistema exibe uma listagem das atividades 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pelo código </w:t>
            </w:r>
            <w:r w:rsidR="00AD0673" w:rsidRPr="00AD0673">
              <w:rPr>
                <w:rFonts w:ascii="Times New Roman" w:hAnsi="Times New Roman"/>
                <w:sz w:val="24"/>
                <w:szCs w:val="24"/>
              </w:rPr>
              <w:t>e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 nome, apresentando as operações que podem ser realizadas: incluir, alterar, excluir e pesquisar.</w:t>
            </w:r>
          </w:p>
          <w:p w:rsidR="00273285" w:rsidRPr="00AD0673" w:rsidRDefault="00273285" w:rsidP="00443358">
            <w:pPr>
              <w:numPr>
                <w:ilvl w:val="0"/>
                <w:numId w:val="23"/>
              </w:num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 xml:space="preserve">Uma vez que o </w:t>
            </w:r>
            <w:r w:rsidR="00AD0673" w:rsidRPr="00AD0673">
              <w:rPr>
                <w:rFonts w:ascii="Times New Roman" w:hAnsi="Times New Roman"/>
                <w:sz w:val="24"/>
                <w:szCs w:val="24"/>
              </w:rPr>
              <w:t>usuário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 solicite executar uma das operações desejadas (incluir, alterar, excluir ou pesquisar </w:t>
            </w:r>
            <w:r w:rsidR="00AD0673" w:rsidRPr="00AD0673">
              <w:rPr>
                <w:rFonts w:ascii="Times New Roman" w:hAnsi="Times New Roman"/>
                <w:sz w:val="24"/>
                <w:szCs w:val="24"/>
              </w:rPr>
              <w:t>atividade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>), um dos seguintes fluxos alternativos é executado.</w:t>
            </w:r>
          </w:p>
        </w:tc>
      </w:tr>
      <w:tr w:rsidR="00273285" w:rsidRPr="00AD0673" w:rsidTr="00205E6A">
        <w:tc>
          <w:tcPr>
            <w:tcW w:w="2093" w:type="dxa"/>
          </w:tcPr>
          <w:p w:rsidR="00273285" w:rsidRPr="00AD0673" w:rsidRDefault="00273285" w:rsidP="00205E6A">
            <w:pPr>
              <w:spacing w:before="0" w:after="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Fluxo Secundário</w:t>
            </w:r>
          </w:p>
        </w:tc>
        <w:tc>
          <w:tcPr>
            <w:tcW w:w="7513" w:type="dxa"/>
          </w:tcPr>
          <w:p w:rsidR="00273285" w:rsidRPr="00195F56" w:rsidRDefault="00273285" w:rsidP="00205E6A">
            <w:pPr>
              <w:pStyle w:val="PargrafodaLista"/>
              <w:spacing w:after="0" w:line="360" w:lineRule="auto"/>
              <w:ind w:firstLine="0"/>
              <w:rPr>
                <w:rFonts w:ascii="Times New Roman" w:hAnsi="Times New Roman"/>
                <w:i/>
                <w:sz w:val="24"/>
                <w:szCs w:val="24"/>
              </w:rPr>
            </w:pPr>
            <w:r w:rsidRPr="00195F56">
              <w:rPr>
                <w:rFonts w:ascii="Times New Roman" w:hAnsi="Times New Roman"/>
                <w:b/>
                <w:bCs/>
                <w:sz w:val="24"/>
                <w:szCs w:val="24"/>
              </w:rPr>
              <w:t>[FS0</w:t>
            </w:r>
            <w:r w:rsidR="00B5685F" w:rsidRPr="00195F56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  <w:r w:rsidRPr="00195F56">
              <w:rPr>
                <w:rFonts w:ascii="Times New Roman" w:hAnsi="Times New Roman"/>
                <w:b/>
                <w:bCs/>
                <w:sz w:val="24"/>
                <w:szCs w:val="24"/>
              </w:rPr>
              <w:t>01]</w:t>
            </w:r>
            <w:r w:rsidRPr="00195F56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 w:rsidRPr="00195F56">
              <w:rPr>
                <w:rFonts w:ascii="Times New Roman" w:hAnsi="Times New Roman"/>
                <w:i/>
                <w:sz w:val="24"/>
                <w:szCs w:val="24"/>
              </w:rPr>
              <w:t xml:space="preserve">Incluir </w:t>
            </w:r>
            <w:r w:rsidR="00AD0673" w:rsidRPr="00195F56">
              <w:rPr>
                <w:rFonts w:ascii="Times New Roman" w:hAnsi="Times New Roman"/>
                <w:i/>
                <w:sz w:val="24"/>
                <w:szCs w:val="24"/>
              </w:rPr>
              <w:t>Atividade</w:t>
            </w:r>
          </w:p>
          <w:p w:rsidR="00273285" w:rsidRPr="00AD0673" w:rsidRDefault="00273285" w:rsidP="00443358">
            <w:pPr>
              <w:numPr>
                <w:ilvl w:val="0"/>
                <w:numId w:val="24"/>
              </w:numPr>
              <w:spacing w:before="0" w:after="0" w:line="360" w:lineRule="auto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Este fluxo secundário se inicia quando o </w:t>
            </w:r>
            <w:r w:rsidR="00AD0673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usuário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deseja incluir uma nova </w:t>
            </w:r>
            <w:r w:rsidR="00AD0673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atividade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.</w:t>
            </w:r>
          </w:p>
          <w:p w:rsidR="00273285" w:rsidRPr="00AD0673" w:rsidRDefault="00273285" w:rsidP="00443358">
            <w:pPr>
              <w:numPr>
                <w:ilvl w:val="0"/>
                <w:numId w:val="24"/>
              </w:numPr>
              <w:spacing w:before="0" w:after="0" w:line="360" w:lineRule="auto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O sistema exibe um formulário em branco, para que o </w:t>
            </w:r>
            <w:r w:rsidR="00AD0673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usuário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possa inserir os devidos registros.</w:t>
            </w:r>
          </w:p>
          <w:p w:rsidR="00273285" w:rsidRPr="00AD0673" w:rsidRDefault="00273285" w:rsidP="00443358">
            <w:pPr>
              <w:numPr>
                <w:ilvl w:val="0"/>
                <w:numId w:val="24"/>
              </w:numPr>
              <w:spacing w:before="0" w:after="0" w:line="360" w:lineRule="auto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válida os dados preenchidos.</w:t>
            </w:r>
          </w:p>
          <w:p w:rsidR="00273285" w:rsidRPr="00AD0673" w:rsidRDefault="00273285" w:rsidP="00443358">
            <w:pPr>
              <w:numPr>
                <w:ilvl w:val="0"/>
                <w:numId w:val="24"/>
              </w:numPr>
              <w:spacing w:before="0" w:after="0" w:line="360" w:lineRule="auto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exibe a mensagem “</w:t>
            </w:r>
            <w:r w:rsidR="00AD0673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Atividade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="00AD0673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inserida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com sucesso”.</w:t>
            </w:r>
          </w:p>
          <w:p w:rsidR="00273285" w:rsidRPr="00AD0673" w:rsidRDefault="00273285" w:rsidP="00205E6A">
            <w:pPr>
              <w:spacing w:before="0" w:after="0" w:line="360" w:lineRule="auto"/>
              <w:ind w:left="317" w:hanging="283"/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  <w:p w:rsidR="00273285" w:rsidRPr="00195F56" w:rsidRDefault="00273285" w:rsidP="00205E6A">
            <w:pPr>
              <w:pStyle w:val="PargrafodaLista"/>
              <w:spacing w:after="0" w:line="360" w:lineRule="auto"/>
              <w:ind w:firstLine="0"/>
              <w:rPr>
                <w:rFonts w:ascii="Times New Roman" w:hAnsi="Times New Roman"/>
                <w:i/>
                <w:sz w:val="24"/>
                <w:szCs w:val="24"/>
              </w:rPr>
            </w:pPr>
            <w:r w:rsidRPr="00195F56">
              <w:rPr>
                <w:rFonts w:ascii="Times New Roman" w:hAnsi="Times New Roman"/>
                <w:b/>
                <w:bCs/>
                <w:sz w:val="24"/>
                <w:szCs w:val="24"/>
              </w:rPr>
              <w:t>[FS0</w:t>
            </w:r>
            <w:r w:rsidR="00B5685F" w:rsidRPr="00195F56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  <w:r w:rsidRPr="00195F56">
              <w:rPr>
                <w:rFonts w:ascii="Times New Roman" w:hAnsi="Times New Roman"/>
                <w:b/>
                <w:bCs/>
                <w:sz w:val="24"/>
                <w:szCs w:val="24"/>
              </w:rPr>
              <w:t>02]</w:t>
            </w:r>
            <w:r w:rsidRPr="00195F56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 w:rsidRPr="00195F56">
              <w:rPr>
                <w:rFonts w:ascii="Times New Roman" w:hAnsi="Times New Roman"/>
                <w:i/>
                <w:sz w:val="24"/>
                <w:szCs w:val="24"/>
              </w:rPr>
              <w:t xml:space="preserve">Alterar </w:t>
            </w:r>
            <w:r w:rsidR="00AD0673" w:rsidRPr="00195F56">
              <w:rPr>
                <w:rFonts w:ascii="Times New Roman" w:hAnsi="Times New Roman"/>
                <w:i/>
                <w:sz w:val="24"/>
                <w:szCs w:val="24"/>
              </w:rPr>
              <w:t>Atividade</w:t>
            </w:r>
          </w:p>
          <w:p w:rsidR="00273285" w:rsidRPr="00AD0673" w:rsidRDefault="00273285" w:rsidP="00443358">
            <w:pPr>
              <w:numPr>
                <w:ilvl w:val="0"/>
                <w:numId w:val="25"/>
              </w:numPr>
              <w:spacing w:before="0" w:after="0" w:line="360" w:lineRule="auto"/>
              <w:jc w:val="left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Este fluxo secundário se inicia quando o </w:t>
            </w:r>
            <w:r w:rsidR="00AD0673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usuário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deseja alterar um registro.</w:t>
            </w:r>
          </w:p>
          <w:p w:rsidR="00273285" w:rsidRPr="00AD0673" w:rsidRDefault="00273285" w:rsidP="00443358">
            <w:pPr>
              <w:numPr>
                <w:ilvl w:val="0"/>
                <w:numId w:val="25"/>
              </w:numPr>
              <w:spacing w:before="0" w:after="0" w:line="360" w:lineRule="auto"/>
              <w:jc w:val="left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exibe um formulário, com os registros selecionados.</w:t>
            </w:r>
          </w:p>
          <w:p w:rsidR="00273285" w:rsidRPr="00AD0673" w:rsidRDefault="00273285" w:rsidP="00443358">
            <w:pPr>
              <w:numPr>
                <w:ilvl w:val="0"/>
                <w:numId w:val="25"/>
              </w:numPr>
              <w:spacing w:before="0" w:after="0" w:line="360" w:lineRule="auto"/>
              <w:jc w:val="left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O </w:t>
            </w:r>
            <w:r w:rsidR="00AD0673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usuário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altera o registro ou campo desejado.</w:t>
            </w:r>
          </w:p>
          <w:p w:rsidR="00273285" w:rsidRPr="00AD0673" w:rsidRDefault="00273285" w:rsidP="00443358">
            <w:pPr>
              <w:numPr>
                <w:ilvl w:val="0"/>
                <w:numId w:val="25"/>
              </w:numPr>
              <w:spacing w:before="0" w:after="0" w:line="360" w:lineRule="auto"/>
              <w:jc w:val="left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válida os dados preenchidos.</w:t>
            </w:r>
          </w:p>
          <w:p w:rsidR="00273285" w:rsidRPr="00AD0673" w:rsidRDefault="00273285" w:rsidP="00443358">
            <w:pPr>
              <w:numPr>
                <w:ilvl w:val="0"/>
                <w:numId w:val="25"/>
              </w:numPr>
              <w:spacing w:before="0" w:after="0" w:line="360" w:lineRule="auto"/>
              <w:jc w:val="left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faz a alteração (</w:t>
            </w:r>
            <w:proofErr w:type="spellStart"/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update</w:t>
            </w:r>
            <w:proofErr w:type="spellEnd"/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) no banco de dados com os novos registros.</w:t>
            </w:r>
          </w:p>
          <w:p w:rsidR="00273285" w:rsidRPr="00AD0673" w:rsidRDefault="00273285" w:rsidP="00443358">
            <w:pPr>
              <w:numPr>
                <w:ilvl w:val="0"/>
                <w:numId w:val="25"/>
              </w:numPr>
              <w:spacing w:before="0" w:after="0" w:line="360" w:lineRule="auto"/>
              <w:jc w:val="left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exibe a mensagem “</w:t>
            </w:r>
            <w:r w:rsidR="00AD0673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Atividade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alterad</w:t>
            </w:r>
            <w:r w:rsidR="00AD0673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a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com sucesso”</w:t>
            </w:r>
          </w:p>
          <w:p w:rsidR="00273285" w:rsidRPr="00AD0673" w:rsidRDefault="00273285" w:rsidP="00205E6A">
            <w:pPr>
              <w:spacing w:before="0" w:after="0" w:line="360" w:lineRule="auto"/>
              <w:ind w:left="317" w:hanging="283"/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  <w:p w:rsidR="00273285" w:rsidRPr="00195F56" w:rsidRDefault="00273285" w:rsidP="00205E6A">
            <w:pPr>
              <w:pStyle w:val="PargrafodaLista"/>
              <w:spacing w:after="0" w:line="360" w:lineRule="auto"/>
              <w:ind w:firstLine="0"/>
              <w:rPr>
                <w:rFonts w:ascii="Times New Roman" w:hAnsi="Times New Roman"/>
                <w:i/>
                <w:sz w:val="24"/>
                <w:szCs w:val="24"/>
              </w:rPr>
            </w:pPr>
            <w:r w:rsidRPr="00195F56">
              <w:rPr>
                <w:rFonts w:ascii="Times New Roman" w:hAnsi="Times New Roman"/>
                <w:b/>
                <w:bCs/>
                <w:sz w:val="24"/>
                <w:szCs w:val="24"/>
              </w:rPr>
              <w:t>[FS0</w:t>
            </w:r>
            <w:r w:rsidR="00B5685F" w:rsidRPr="00195F56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  <w:r w:rsidRPr="00195F56">
              <w:rPr>
                <w:rFonts w:ascii="Times New Roman" w:hAnsi="Times New Roman"/>
                <w:b/>
                <w:bCs/>
                <w:sz w:val="24"/>
                <w:szCs w:val="24"/>
              </w:rPr>
              <w:t>03]</w:t>
            </w:r>
            <w:r w:rsidRPr="00195F56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 w:rsidRPr="00195F56">
              <w:rPr>
                <w:rFonts w:ascii="Times New Roman" w:hAnsi="Times New Roman"/>
                <w:i/>
                <w:sz w:val="24"/>
                <w:szCs w:val="24"/>
              </w:rPr>
              <w:t xml:space="preserve">Excluir </w:t>
            </w:r>
            <w:r w:rsidR="00AD0673" w:rsidRPr="00195F56">
              <w:rPr>
                <w:rFonts w:ascii="Times New Roman" w:hAnsi="Times New Roman"/>
                <w:i/>
                <w:sz w:val="24"/>
                <w:szCs w:val="24"/>
              </w:rPr>
              <w:t>Atividade</w:t>
            </w:r>
            <w:r w:rsidRPr="00195F56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  <w:p w:rsidR="00273285" w:rsidRPr="00AD0673" w:rsidRDefault="00273285" w:rsidP="00443358">
            <w:pPr>
              <w:numPr>
                <w:ilvl w:val="0"/>
                <w:numId w:val="26"/>
              </w:numPr>
              <w:spacing w:before="0" w:after="0" w:line="360" w:lineRule="auto"/>
              <w:ind w:left="459" w:hanging="425"/>
              <w:jc w:val="left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Este fluxo secundário se inicia quando o </w:t>
            </w:r>
            <w:r w:rsidR="00AD0673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usuário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deseja excluir</w:t>
            </w:r>
            <w:r w:rsidR="00AD0673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uma atividade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.</w:t>
            </w:r>
          </w:p>
          <w:p w:rsidR="00273285" w:rsidRPr="00AD0673" w:rsidRDefault="00273285" w:rsidP="00443358">
            <w:pPr>
              <w:numPr>
                <w:ilvl w:val="0"/>
                <w:numId w:val="26"/>
              </w:numPr>
              <w:spacing w:before="0" w:after="0" w:line="360" w:lineRule="auto"/>
              <w:ind w:left="459" w:hanging="425"/>
              <w:jc w:val="left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O sistema lista em um </w:t>
            </w:r>
            <w:proofErr w:type="spellStart"/>
            <w:r w:rsidRPr="00AD0673">
              <w:rPr>
                <w:rStyle w:val="a"/>
                <w:rFonts w:ascii="Times New Roman" w:hAnsi="Times New Roman"/>
                <w:bCs/>
                <w:i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combobox</w:t>
            </w:r>
            <w:proofErr w:type="spellEnd"/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ou em um </w:t>
            </w:r>
            <w:proofErr w:type="spellStart"/>
            <w:r w:rsidRPr="00AD0673">
              <w:rPr>
                <w:rStyle w:val="a"/>
                <w:rFonts w:ascii="Times New Roman" w:hAnsi="Times New Roman"/>
                <w:bCs/>
                <w:i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listbox</w:t>
            </w:r>
            <w:proofErr w:type="spellEnd"/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os registros cadastrados.</w:t>
            </w:r>
          </w:p>
          <w:p w:rsidR="00273285" w:rsidRPr="00AD0673" w:rsidRDefault="00273285" w:rsidP="00443358">
            <w:pPr>
              <w:numPr>
                <w:ilvl w:val="0"/>
                <w:numId w:val="26"/>
              </w:numPr>
              <w:spacing w:before="0" w:after="0" w:line="360" w:lineRule="auto"/>
              <w:ind w:left="459" w:hanging="425"/>
              <w:jc w:val="left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O </w:t>
            </w:r>
            <w:r w:rsidR="00AD0673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usuário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seleciona o registro desejado e clica em excluir.</w:t>
            </w:r>
          </w:p>
          <w:p w:rsidR="00273285" w:rsidRPr="00AD0673" w:rsidRDefault="00273285" w:rsidP="00443358">
            <w:pPr>
              <w:numPr>
                <w:ilvl w:val="0"/>
                <w:numId w:val="26"/>
              </w:numPr>
              <w:spacing w:before="0" w:after="0" w:line="360" w:lineRule="auto"/>
              <w:ind w:left="459" w:hanging="425"/>
              <w:jc w:val="left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exclui o registro cadastrado (ou desativa o registro cadastrado)</w:t>
            </w:r>
          </w:p>
          <w:p w:rsidR="00273285" w:rsidRPr="00AD0673" w:rsidRDefault="00273285" w:rsidP="00443358">
            <w:pPr>
              <w:numPr>
                <w:ilvl w:val="0"/>
                <w:numId w:val="26"/>
              </w:numPr>
              <w:spacing w:before="0" w:after="0" w:line="360" w:lineRule="auto"/>
              <w:ind w:left="459" w:hanging="425"/>
              <w:jc w:val="left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exibe a mensagem “</w:t>
            </w:r>
            <w:r w:rsidR="00AD0673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Atividade excluída 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com sucesso”</w:t>
            </w:r>
            <w:r w:rsidRPr="00AD0673">
              <w:rPr>
                <w:rStyle w:val="a"/>
                <w:rFonts w:ascii="Times New Roman" w:hAnsi="Times New Roman"/>
                <w:sz w:val="24"/>
                <w:szCs w:val="24"/>
              </w:rPr>
              <w:t>.</w:t>
            </w:r>
          </w:p>
          <w:p w:rsidR="00273285" w:rsidRPr="00AD0673" w:rsidRDefault="00273285" w:rsidP="00205E6A">
            <w:pPr>
              <w:spacing w:before="0" w:after="0" w:line="360" w:lineRule="auto"/>
              <w:ind w:left="317" w:hanging="283"/>
              <w:rPr>
                <w:rFonts w:ascii="Times New Roman" w:hAnsi="Times New Roman"/>
                <w:sz w:val="24"/>
                <w:szCs w:val="24"/>
              </w:rPr>
            </w:pPr>
          </w:p>
          <w:p w:rsidR="00273285" w:rsidRPr="00195F56" w:rsidRDefault="00273285" w:rsidP="00205E6A">
            <w:pPr>
              <w:pStyle w:val="PargrafodaLista"/>
              <w:spacing w:after="0" w:line="360" w:lineRule="auto"/>
              <w:ind w:firstLine="0"/>
              <w:rPr>
                <w:rFonts w:ascii="Times New Roman" w:hAnsi="Times New Roman"/>
                <w:i/>
                <w:sz w:val="24"/>
                <w:szCs w:val="24"/>
              </w:rPr>
            </w:pPr>
            <w:r w:rsidRPr="00195F56">
              <w:rPr>
                <w:rFonts w:ascii="Times New Roman" w:hAnsi="Times New Roman"/>
                <w:b/>
                <w:bCs/>
                <w:sz w:val="24"/>
                <w:szCs w:val="24"/>
              </w:rPr>
              <w:t>[FS0</w:t>
            </w:r>
            <w:r w:rsidR="00B5685F" w:rsidRPr="00195F56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  <w:r w:rsidRPr="00195F56">
              <w:rPr>
                <w:rFonts w:ascii="Times New Roman" w:hAnsi="Times New Roman"/>
                <w:b/>
                <w:bCs/>
                <w:sz w:val="24"/>
                <w:szCs w:val="24"/>
              </w:rPr>
              <w:t>04]</w:t>
            </w:r>
            <w:r w:rsidRPr="00195F56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 w:rsidRPr="00195F56">
              <w:rPr>
                <w:rFonts w:ascii="Times New Roman" w:hAnsi="Times New Roman"/>
                <w:i/>
                <w:sz w:val="24"/>
                <w:szCs w:val="24"/>
              </w:rPr>
              <w:t xml:space="preserve">Pesquisar </w:t>
            </w:r>
            <w:r w:rsidR="00AD0673" w:rsidRPr="00195F56">
              <w:rPr>
                <w:rFonts w:ascii="Times New Roman" w:hAnsi="Times New Roman"/>
                <w:i/>
                <w:sz w:val="24"/>
                <w:szCs w:val="24"/>
              </w:rPr>
              <w:t>Atividade</w:t>
            </w:r>
            <w:r w:rsidRPr="00195F56"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73285" w:rsidRPr="00AD0673" w:rsidRDefault="00273285" w:rsidP="00443358">
            <w:pPr>
              <w:numPr>
                <w:ilvl w:val="0"/>
                <w:numId w:val="27"/>
              </w:numPr>
              <w:spacing w:before="0" w:after="0" w:line="360" w:lineRule="auto"/>
              <w:ind w:left="317" w:hanging="283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Este fluxo secundário se inicia quando o </w:t>
            </w:r>
            <w:r w:rsidR="00AD0673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usuário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deseja efetuar uma pesquisa em um registro especifico pelo código ou nome do registro.</w:t>
            </w:r>
          </w:p>
          <w:p w:rsidR="00273285" w:rsidRPr="00AD0673" w:rsidRDefault="00273285" w:rsidP="00443358">
            <w:pPr>
              <w:numPr>
                <w:ilvl w:val="0"/>
                <w:numId w:val="27"/>
              </w:numPr>
              <w:spacing w:before="0" w:after="0" w:line="360" w:lineRule="auto"/>
              <w:ind w:left="317" w:hanging="283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O sistema deverá apresentar um </w:t>
            </w:r>
            <w:proofErr w:type="spellStart"/>
            <w:r w:rsidRPr="00AD0673">
              <w:rPr>
                <w:rStyle w:val="a"/>
                <w:rFonts w:ascii="Times New Roman" w:hAnsi="Times New Roman"/>
                <w:bCs/>
                <w:i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combobox</w:t>
            </w:r>
            <w:proofErr w:type="spellEnd"/>
            <w:r w:rsidRPr="00AD0673">
              <w:rPr>
                <w:rStyle w:val="a"/>
                <w:rFonts w:ascii="Times New Roman" w:hAnsi="Times New Roman"/>
                <w:bCs/>
                <w:i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com as opções: iniciando com, terminando com, e contendo. (Exemplo: pesquisa registro contendo a palavra “</w:t>
            </w:r>
            <w:r w:rsidR="00AD0673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Interdisciplinar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”)</w:t>
            </w:r>
          </w:p>
          <w:p w:rsidR="00273285" w:rsidRPr="00AD0673" w:rsidRDefault="00273285" w:rsidP="00443358">
            <w:pPr>
              <w:numPr>
                <w:ilvl w:val="0"/>
                <w:numId w:val="27"/>
              </w:numPr>
              <w:spacing w:before="0" w:after="0" w:line="360" w:lineRule="auto"/>
              <w:ind w:left="317" w:hanging="283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pesquisa na base de dados e retorna os registros, que satisfaçam as condições do item</w:t>
            </w:r>
            <w:r w:rsidR="00AD0673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citado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.</w:t>
            </w:r>
          </w:p>
          <w:p w:rsidR="00273285" w:rsidRPr="00AD0673" w:rsidRDefault="00273285" w:rsidP="00443358">
            <w:pPr>
              <w:numPr>
                <w:ilvl w:val="0"/>
                <w:numId w:val="27"/>
              </w:numPr>
              <w:spacing w:before="0" w:after="0" w:line="360" w:lineRule="auto"/>
              <w:ind w:left="317" w:hanging="283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O sistema apresenta o registro ao </w:t>
            </w:r>
            <w:r w:rsidR="00AD0673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usuário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.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273285" w:rsidRPr="00AD0673" w:rsidRDefault="00273285" w:rsidP="00205E6A">
            <w:pPr>
              <w:spacing w:before="0" w:after="0" w:line="360" w:lineRule="auto"/>
              <w:ind w:left="317" w:hanging="28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73285" w:rsidRPr="00AD0673" w:rsidTr="00205E6A">
        <w:trPr>
          <w:trHeight w:val="1118"/>
        </w:trPr>
        <w:tc>
          <w:tcPr>
            <w:tcW w:w="2093" w:type="dxa"/>
          </w:tcPr>
          <w:p w:rsidR="00273285" w:rsidRPr="00AD0673" w:rsidRDefault="00273285" w:rsidP="00205E6A">
            <w:pPr>
              <w:spacing w:before="0" w:after="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Saída e </w:t>
            </w:r>
            <w:r w:rsidRPr="00AD0673">
              <w:rPr>
                <w:rFonts w:ascii="Times New Roman" w:hAnsi="Times New Roman"/>
                <w:b/>
                <w:sz w:val="24"/>
                <w:szCs w:val="24"/>
              </w:rPr>
              <w:br/>
              <w:t>pós-condições</w:t>
            </w:r>
          </w:p>
        </w:tc>
        <w:tc>
          <w:tcPr>
            <w:tcW w:w="7513" w:type="dxa"/>
          </w:tcPr>
          <w:p w:rsidR="00273285" w:rsidRPr="00AD0673" w:rsidRDefault="00273285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Apresentaç</w:t>
            </w:r>
            <w:r w:rsidR="00AD0673" w:rsidRPr="00AD0673">
              <w:rPr>
                <w:rFonts w:ascii="Times New Roman" w:hAnsi="Times New Roman"/>
                <w:sz w:val="24"/>
                <w:szCs w:val="24"/>
              </w:rPr>
              <w:t xml:space="preserve">ão da atividade 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>cadastrado, pesquisado ou editado.</w:t>
            </w:r>
          </w:p>
          <w:p w:rsidR="00273285" w:rsidRPr="00AD0673" w:rsidRDefault="00273285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 xml:space="preserve">Confirmação </w:t>
            </w:r>
            <w:r w:rsidR="00AD0673" w:rsidRPr="00AD0673">
              <w:rPr>
                <w:rFonts w:ascii="Times New Roman" w:hAnsi="Times New Roman"/>
                <w:sz w:val="24"/>
                <w:szCs w:val="24"/>
              </w:rPr>
              <w:t>da atividade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 apagad</w:t>
            </w:r>
            <w:r w:rsidR="00AD0673" w:rsidRPr="00AD0673">
              <w:rPr>
                <w:rFonts w:ascii="Times New Roman" w:hAnsi="Times New Roman"/>
                <w:sz w:val="24"/>
                <w:szCs w:val="24"/>
              </w:rPr>
              <w:t>a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273285" w:rsidRPr="00AD0673" w:rsidTr="00205E6A">
        <w:tc>
          <w:tcPr>
            <w:tcW w:w="2093" w:type="dxa"/>
          </w:tcPr>
          <w:p w:rsidR="00273285" w:rsidRPr="00AD0673" w:rsidRDefault="00273285" w:rsidP="00205E6A">
            <w:pPr>
              <w:spacing w:before="0" w:after="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Fluxo de Exceção</w:t>
            </w:r>
          </w:p>
        </w:tc>
        <w:tc>
          <w:tcPr>
            <w:tcW w:w="7513" w:type="dxa"/>
          </w:tcPr>
          <w:p w:rsidR="00273285" w:rsidRPr="00AD0673" w:rsidRDefault="00273285" w:rsidP="00443358">
            <w:pPr>
              <w:pStyle w:val="PargrafodaLista"/>
              <w:numPr>
                <w:ilvl w:val="0"/>
                <w:numId w:val="22"/>
              </w:numPr>
              <w:spacing w:after="0" w:line="36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 xml:space="preserve">Caso o usuário tenha digitado </w:t>
            </w:r>
            <w:r w:rsidR="00AD0673" w:rsidRPr="00AD0673">
              <w:rPr>
                <w:rFonts w:ascii="Times New Roman" w:hAnsi="Times New Roman" w:cs="Times New Roman"/>
                <w:sz w:val="24"/>
                <w:szCs w:val="24"/>
              </w:rPr>
              <w:t xml:space="preserve">o nome de uma atividade </w:t>
            </w: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 xml:space="preserve">inexistente, uma </w:t>
            </w:r>
            <w:r w:rsidRPr="00AD06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mensagem será exibida "Registro não encontrado"</w:t>
            </w:r>
            <w:r w:rsidR="00B5685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03</w:t>
            </w:r>
            <w:r w:rsidR="00B5685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73285" w:rsidRPr="00AD0673" w:rsidRDefault="00273285" w:rsidP="00443358">
            <w:pPr>
              <w:pStyle w:val="PargrafodaLista"/>
              <w:numPr>
                <w:ilvl w:val="0"/>
                <w:numId w:val="22"/>
              </w:numPr>
              <w:spacing w:after="0" w:line="36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 xml:space="preserve">Em caso do não preenchimento do campo obrigatório, o sistema deve retornar para a página do formulário de cadastro, descrevendo o erro com o cursor do mouse no campo do erro, mantendo os registros já preenchidos anteriormente salvo, após o </w:t>
            </w:r>
            <w:proofErr w:type="spellStart"/>
            <w:r w:rsidRPr="00AD0673">
              <w:rPr>
                <w:rFonts w:ascii="Times New Roman" w:hAnsi="Times New Roman" w:cs="Times New Roman"/>
                <w:sz w:val="24"/>
                <w:szCs w:val="24"/>
              </w:rPr>
              <w:t>refresh</w:t>
            </w:r>
            <w:proofErr w:type="spellEnd"/>
            <w:r w:rsidRPr="00AD0673">
              <w:rPr>
                <w:rFonts w:ascii="Times New Roman" w:hAnsi="Times New Roman" w:cs="Times New Roman"/>
                <w:sz w:val="24"/>
                <w:szCs w:val="24"/>
              </w:rPr>
              <w:t xml:space="preserve"> na página</w:t>
            </w:r>
            <w:r w:rsidR="00B5685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B5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</w:t>
            </w:r>
            <w:r w:rsidR="00B5685F" w:rsidRPr="00B5685F">
              <w:rPr>
                <w:rFonts w:ascii="Times New Roman" w:hAnsi="Times New Roman" w:cs="Times New Roman"/>
                <w:bCs/>
                <w:sz w:val="24"/>
                <w:szCs w:val="24"/>
              </w:rPr>
              <w:t>e</w:t>
            </w:r>
            <w:r w:rsidR="00B5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B5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B5685F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</w:tbl>
    <w:p w:rsidR="00273285" w:rsidRDefault="00273285" w:rsidP="00205E6A">
      <w:pPr>
        <w:spacing w:before="0" w:after="0" w:line="360" w:lineRule="auto"/>
      </w:pPr>
    </w:p>
    <w:p w:rsidR="00273285" w:rsidRDefault="00273285" w:rsidP="00205E6A">
      <w:pPr>
        <w:spacing w:before="0" w:after="0" w:line="360" w:lineRule="auto"/>
        <w:rPr>
          <w:b/>
          <w:bCs/>
        </w:rPr>
      </w:pPr>
    </w:p>
    <w:p w:rsidR="00195F56" w:rsidRPr="00AD0673" w:rsidRDefault="00195F56" w:rsidP="00205E6A">
      <w:pPr>
        <w:pStyle w:val="PSCRequisito"/>
        <w:spacing w:before="0" w:after="0" w:line="360" w:lineRule="auto"/>
        <w:rPr>
          <w:rFonts w:ascii="Times New Roman" w:hAnsi="Times New Roman"/>
          <w:sz w:val="24"/>
          <w:szCs w:val="24"/>
        </w:rPr>
      </w:pPr>
      <w:r w:rsidRPr="00B5685F">
        <w:rPr>
          <w:rFonts w:ascii="Times New Roman" w:hAnsi="Times New Roman"/>
          <w:color w:val="FF0000"/>
          <w:sz w:val="24"/>
          <w:szCs w:val="24"/>
        </w:rPr>
        <w:t>UC00</w:t>
      </w:r>
      <w:r>
        <w:rPr>
          <w:rFonts w:ascii="Times New Roman" w:hAnsi="Times New Roman"/>
          <w:color w:val="FF0000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 - </w:t>
      </w:r>
      <w:r w:rsidRPr="00AD0673">
        <w:rPr>
          <w:rFonts w:ascii="Times New Roman" w:hAnsi="Times New Roman"/>
          <w:sz w:val="24"/>
          <w:szCs w:val="24"/>
        </w:rPr>
        <w:t xml:space="preserve">CASO DE USO: </w:t>
      </w:r>
      <w:r w:rsidR="0050398E">
        <w:rPr>
          <w:rFonts w:ascii="Times New Roman" w:hAnsi="Times New Roman"/>
          <w:sz w:val="24"/>
          <w:szCs w:val="24"/>
        </w:rPr>
        <w:t>RESPONDER AO</w:t>
      </w:r>
      <w:r>
        <w:rPr>
          <w:rFonts w:ascii="Times New Roman" w:hAnsi="Times New Roman"/>
          <w:sz w:val="24"/>
          <w:szCs w:val="24"/>
        </w:rPr>
        <w:t>S A</w:t>
      </w:r>
      <w:r w:rsidR="0050398E">
        <w:rPr>
          <w:rFonts w:ascii="Times New Roman" w:hAnsi="Times New Roman"/>
          <w:sz w:val="24"/>
          <w:szCs w:val="24"/>
        </w:rPr>
        <w:t>FAZER</w:t>
      </w:r>
      <w:r>
        <w:rPr>
          <w:rFonts w:ascii="Times New Roman" w:hAnsi="Times New Roman"/>
          <w:sz w:val="24"/>
          <w:szCs w:val="24"/>
        </w:rPr>
        <w:t>ES</w:t>
      </w:r>
    </w:p>
    <w:tbl>
      <w:tblPr>
        <w:tblStyle w:val="Tabelacomgrade"/>
        <w:tblW w:w="9747" w:type="dxa"/>
        <w:tblLook w:val="04A0"/>
      </w:tblPr>
      <w:tblGrid>
        <w:gridCol w:w="2093"/>
        <w:gridCol w:w="7654"/>
      </w:tblGrid>
      <w:tr w:rsidR="00195F56" w:rsidRPr="00AD0673" w:rsidTr="00205E6A">
        <w:tc>
          <w:tcPr>
            <w:tcW w:w="9747" w:type="dxa"/>
            <w:gridSpan w:val="2"/>
          </w:tcPr>
          <w:p w:rsidR="00195F56" w:rsidRPr="00AD0673" w:rsidRDefault="00195F56" w:rsidP="003C7D64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 xml:space="preserve">Este caso de uso </w:t>
            </w:r>
            <w:r w:rsidR="003C7D64">
              <w:rPr>
                <w:rFonts w:ascii="Times New Roman" w:hAnsi="Times New Roman"/>
                <w:sz w:val="24"/>
                <w:szCs w:val="24"/>
              </w:rPr>
              <w:t>informa como os alunos interagirão com os afazeres postados pelos professores.</w:t>
            </w:r>
          </w:p>
        </w:tc>
      </w:tr>
      <w:tr w:rsidR="00195F56" w:rsidRPr="00AD0673" w:rsidTr="00205E6A">
        <w:tc>
          <w:tcPr>
            <w:tcW w:w="2093" w:type="dxa"/>
          </w:tcPr>
          <w:p w:rsidR="00195F56" w:rsidRPr="00AD0673" w:rsidRDefault="00195F56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7654" w:type="dxa"/>
          </w:tcPr>
          <w:p w:rsidR="00195F56" w:rsidRPr="00AD0673" w:rsidRDefault="00195F56" w:rsidP="00443358">
            <w:pPr>
              <w:numPr>
                <w:ilvl w:val="0"/>
                <w:numId w:val="13"/>
              </w:numPr>
              <w:spacing w:before="0" w:after="0" w:line="36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Aluno</w:t>
            </w:r>
          </w:p>
        </w:tc>
      </w:tr>
      <w:tr w:rsidR="00195F56" w:rsidRPr="00AD0673" w:rsidTr="00205E6A">
        <w:tc>
          <w:tcPr>
            <w:tcW w:w="2093" w:type="dxa"/>
          </w:tcPr>
          <w:p w:rsidR="00195F56" w:rsidRPr="00AD0673" w:rsidRDefault="00195F56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7654" w:type="dxa"/>
          </w:tcPr>
          <w:p w:rsidR="00195F56" w:rsidRPr="00AD0673" w:rsidRDefault="00195F56" w:rsidP="00205E6A">
            <w:pPr>
              <w:spacing w:before="0" w:after="0" w:line="36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Essencial</w:t>
            </w:r>
          </w:p>
        </w:tc>
      </w:tr>
      <w:tr w:rsidR="00195F56" w:rsidRPr="00AD0673" w:rsidTr="00205E6A">
        <w:tc>
          <w:tcPr>
            <w:tcW w:w="2093" w:type="dxa"/>
          </w:tcPr>
          <w:p w:rsidR="00195F56" w:rsidRPr="00AD0673" w:rsidRDefault="00195F56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Pré Condição</w:t>
            </w:r>
          </w:p>
        </w:tc>
        <w:tc>
          <w:tcPr>
            <w:tcW w:w="7654" w:type="dxa"/>
          </w:tcPr>
          <w:p w:rsidR="00195F56" w:rsidRPr="00AD0673" w:rsidRDefault="00195F56" w:rsidP="00205E6A">
            <w:pPr>
              <w:spacing w:before="0" w:after="0" w:line="36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Estar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logado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com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 um usuário </w:t>
            </w:r>
            <w:r>
              <w:rPr>
                <w:rFonts w:ascii="Times New Roman" w:hAnsi="Times New Roman"/>
                <w:sz w:val="24"/>
                <w:szCs w:val="24"/>
              </w:rPr>
              <w:t>de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 perfil Aluno.</w:t>
            </w:r>
          </w:p>
        </w:tc>
      </w:tr>
      <w:tr w:rsidR="00195F56" w:rsidRPr="00AD0673" w:rsidTr="00205E6A">
        <w:tc>
          <w:tcPr>
            <w:tcW w:w="2093" w:type="dxa"/>
          </w:tcPr>
          <w:p w:rsidR="00195F56" w:rsidRPr="00AD0673" w:rsidRDefault="00195F56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7654" w:type="dxa"/>
          </w:tcPr>
          <w:p w:rsidR="00195F56" w:rsidRPr="00AD0673" w:rsidRDefault="00195F56" w:rsidP="00205E6A">
            <w:pPr>
              <w:spacing w:before="0" w:after="0" w:line="36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Resolução das atividades: textos ou anexos</w:t>
            </w:r>
          </w:p>
        </w:tc>
      </w:tr>
      <w:tr w:rsidR="00195F56" w:rsidRPr="00AD0673" w:rsidTr="00205E6A">
        <w:tc>
          <w:tcPr>
            <w:tcW w:w="2093" w:type="dxa"/>
          </w:tcPr>
          <w:p w:rsidR="00195F56" w:rsidRPr="00AD0673" w:rsidRDefault="00195F56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Exceções</w:t>
            </w:r>
          </w:p>
        </w:tc>
        <w:tc>
          <w:tcPr>
            <w:tcW w:w="7654" w:type="dxa"/>
          </w:tcPr>
          <w:p w:rsidR="00195F56" w:rsidRPr="00AD0673" w:rsidRDefault="00195F56" w:rsidP="00443358">
            <w:pPr>
              <w:pStyle w:val="PargrafodaLista"/>
              <w:numPr>
                <w:ilvl w:val="0"/>
                <w:numId w:val="20"/>
              </w:numPr>
              <w:spacing w:after="0" w:line="360" w:lineRule="auto"/>
              <w:ind w:left="601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Anexos acima de 15Mb.</w:t>
            </w:r>
          </w:p>
        </w:tc>
      </w:tr>
      <w:tr w:rsidR="00195F56" w:rsidRPr="00AD0673" w:rsidTr="00205E6A">
        <w:tc>
          <w:tcPr>
            <w:tcW w:w="2093" w:type="dxa"/>
          </w:tcPr>
          <w:p w:rsidR="00195F56" w:rsidRPr="00AD0673" w:rsidRDefault="00195F56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7654" w:type="dxa"/>
          </w:tcPr>
          <w:p w:rsidR="00195F56" w:rsidRPr="00AD0673" w:rsidRDefault="0050398E" w:rsidP="00443358">
            <w:pPr>
              <w:numPr>
                <w:ilvl w:val="0"/>
                <w:numId w:val="28"/>
              </w:numPr>
              <w:spacing w:before="0" w:after="0" w:line="360" w:lineRule="auto"/>
              <w:ind w:left="459" w:hanging="42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 aluno ao acessar o portal, seleciona a disciplina que deseja responder aos afazeres.</w:t>
            </w:r>
          </w:p>
          <w:p w:rsidR="00195F56" w:rsidRPr="00AD0673" w:rsidRDefault="0050398E" w:rsidP="00443358">
            <w:pPr>
              <w:numPr>
                <w:ilvl w:val="0"/>
                <w:numId w:val="28"/>
              </w:numPr>
              <w:spacing w:before="0" w:after="0" w:line="360" w:lineRule="auto"/>
              <w:ind w:left="459" w:hanging="42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Selecionada a disciplina, os afazeres são listados numa agenda, setados na data de entrega dos mesmos.</w:t>
            </w:r>
          </w:p>
          <w:p w:rsidR="00195F56" w:rsidRPr="00AD0673" w:rsidRDefault="0050398E" w:rsidP="00443358">
            <w:pPr>
              <w:numPr>
                <w:ilvl w:val="0"/>
                <w:numId w:val="28"/>
              </w:numPr>
              <w:spacing w:before="0" w:after="0" w:line="360" w:lineRule="auto"/>
              <w:ind w:left="459" w:hanging="42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Ao clicar no Afazer acadêmico, o Aluno deve ser redirecionado para a página onde deve conter mais informações sobre a atividade.</w:t>
            </w:r>
          </w:p>
          <w:p w:rsidR="00195F56" w:rsidRDefault="0050398E" w:rsidP="00443358">
            <w:pPr>
              <w:numPr>
                <w:ilvl w:val="0"/>
                <w:numId w:val="28"/>
              </w:numPr>
              <w:spacing w:before="0" w:after="0" w:line="360" w:lineRule="auto"/>
              <w:ind w:left="459" w:hanging="42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Nesta página deve conter um campo, onde a respostas devem ser postadas.</w:t>
            </w:r>
          </w:p>
          <w:p w:rsidR="0050398E" w:rsidRDefault="0050398E" w:rsidP="00443358">
            <w:pPr>
              <w:numPr>
                <w:ilvl w:val="0"/>
                <w:numId w:val="28"/>
              </w:numPr>
              <w:spacing w:before="0" w:after="0" w:line="360" w:lineRule="auto"/>
              <w:ind w:left="459" w:hanging="42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Caso a resposta para a atividade seja um anexo, o usuário poderá clicar no botão </w:t>
            </w:r>
            <w:r w:rsidRPr="0050398E">
              <w:rPr>
                <w:rFonts w:ascii="Times New Roman" w:hAnsi="Times New Roman"/>
                <w:i/>
                <w:sz w:val="24"/>
                <w:szCs w:val="24"/>
              </w:rPr>
              <w:t>Browser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para buscar o arquivo a ser anexado.</w:t>
            </w:r>
          </w:p>
          <w:p w:rsidR="0050398E" w:rsidRPr="00AD0673" w:rsidRDefault="0050398E" w:rsidP="00443358">
            <w:pPr>
              <w:numPr>
                <w:ilvl w:val="0"/>
                <w:numId w:val="28"/>
              </w:numPr>
              <w:spacing w:before="0" w:after="0" w:line="360" w:lineRule="auto"/>
              <w:ind w:left="459" w:hanging="42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Em seguida, clicar no botão </w:t>
            </w:r>
            <w:r w:rsidRPr="0050398E">
              <w:rPr>
                <w:rFonts w:ascii="Times New Roman" w:hAnsi="Times New Roman"/>
                <w:i/>
                <w:sz w:val="24"/>
                <w:szCs w:val="24"/>
              </w:rPr>
              <w:t>Postar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195F56" w:rsidRPr="00AD0673" w:rsidTr="00205E6A">
        <w:trPr>
          <w:trHeight w:val="738"/>
        </w:trPr>
        <w:tc>
          <w:tcPr>
            <w:tcW w:w="2093" w:type="dxa"/>
          </w:tcPr>
          <w:p w:rsidR="00195F56" w:rsidRPr="00AD0673" w:rsidRDefault="00195F56" w:rsidP="00205E6A">
            <w:pPr>
              <w:spacing w:before="0" w:after="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 xml:space="preserve">Saída e </w:t>
            </w:r>
            <w:r w:rsidR="005F0E08">
              <w:rPr>
                <w:rFonts w:ascii="Times New Roman" w:hAnsi="Times New Roman"/>
                <w:b/>
                <w:sz w:val="24"/>
                <w:szCs w:val="24"/>
              </w:rPr>
              <w:br/>
              <w:t>pós-</w:t>
            </w: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condições</w:t>
            </w:r>
          </w:p>
        </w:tc>
        <w:tc>
          <w:tcPr>
            <w:tcW w:w="7654" w:type="dxa"/>
          </w:tcPr>
          <w:p w:rsidR="00195F56" w:rsidRPr="00AD0673" w:rsidRDefault="00195F56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 xml:space="preserve">Apresentação da atividade </w:t>
            </w:r>
            <w:r w:rsidR="0050398E">
              <w:rPr>
                <w:rFonts w:ascii="Times New Roman" w:hAnsi="Times New Roman"/>
                <w:sz w:val="24"/>
                <w:szCs w:val="24"/>
              </w:rPr>
              <w:t>respondida e postada.</w:t>
            </w:r>
          </w:p>
        </w:tc>
      </w:tr>
      <w:tr w:rsidR="00195F56" w:rsidRPr="00AD0673" w:rsidTr="00205E6A">
        <w:tc>
          <w:tcPr>
            <w:tcW w:w="2093" w:type="dxa"/>
          </w:tcPr>
          <w:p w:rsidR="00195F56" w:rsidRPr="00AD0673" w:rsidRDefault="00195F56" w:rsidP="00205E6A">
            <w:pPr>
              <w:spacing w:before="0" w:after="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Fluxo de Exceção</w:t>
            </w:r>
          </w:p>
        </w:tc>
        <w:tc>
          <w:tcPr>
            <w:tcW w:w="7654" w:type="dxa"/>
          </w:tcPr>
          <w:p w:rsidR="00195F56" w:rsidRPr="00AD0673" w:rsidRDefault="0050398E" w:rsidP="00443358">
            <w:pPr>
              <w:pStyle w:val="PargrafodaLista"/>
              <w:numPr>
                <w:ilvl w:val="0"/>
                <w:numId w:val="22"/>
              </w:numPr>
              <w:spacing w:after="0" w:line="36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Caso o usuário anexe um arquivo acima de 15Mb, ao clicar no botão </w:t>
            </w:r>
            <w:r w:rsidRPr="0050398E">
              <w:rPr>
                <w:rFonts w:ascii="Times New Roman" w:hAnsi="Times New Roman" w:cs="Times New Roman"/>
                <w:i/>
                <w:sz w:val="24"/>
                <w:szCs w:val="24"/>
              </w:rPr>
              <w:t>Postar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="006832A0" w:rsidRPr="006832A0">
              <w:rPr>
                <w:rFonts w:ascii="Times New Roman" w:hAnsi="Times New Roman" w:cs="Times New Roman"/>
                <w:sz w:val="24"/>
                <w:szCs w:val="24"/>
              </w:rPr>
              <w:t>o sistema deve exibir uma mensagem informando o tamanho máximo para o arquivo.</w:t>
            </w:r>
          </w:p>
        </w:tc>
      </w:tr>
    </w:tbl>
    <w:p w:rsidR="00195F56" w:rsidRDefault="00195F56" w:rsidP="00205E6A">
      <w:pPr>
        <w:spacing w:before="0" w:after="0" w:line="360" w:lineRule="auto"/>
      </w:pPr>
    </w:p>
    <w:p w:rsidR="008C1ED8" w:rsidRDefault="008C1ED8" w:rsidP="00205E6A">
      <w:pPr>
        <w:spacing w:before="0" w:after="0" w:line="360" w:lineRule="auto"/>
      </w:pPr>
    </w:p>
    <w:p w:rsidR="00205E6A" w:rsidRPr="00AD0673" w:rsidRDefault="00205E6A" w:rsidP="00205E6A">
      <w:pPr>
        <w:pStyle w:val="PSCRequisito"/>
        <w:spacing w:before="0" w:after="0" w:line="360" w:lineRule="auto"/>
        <w:rPr>
          <w:rFonts w:ascii="Times New Roman" w:hAnsi="Times New Roman"/>
          <w:sz w:val="24"/>
          <w:szCs w:val="24"/>
        </w:rPr>
      </w:pPr>
      <w:r w:rsidRPr="00B5685F">
        <w:rPr>
          <w:rFonts w:ascii="Times New Roman" w:hAnsi="Times New Roman"/>
          <w:color w:val="FF0000"/>
          <w:sz w:val="24"/>
          <w:szCs w:val="24"/>
        </w:rPr>
        <w:t>UC00</w:t>
      </w:r>
      <w:r>
        <w:rPr>
          <w:rFonts w:ascii="Times New Roman" w:hAnsi="Times New Roman"/>
          <w:color w:val="FF0000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 xml:space="preserve"> - </w:t>
      </w:r>
      <w:r w:rsidRPr="00AD0673">
        <w:rPr>
          <w:rFonts w:ascii="Times New Roman" w:hAnsi="Times New Roman"/>
          <w:sz w:val="24"/>
          <w:szCs w:val="24"/>
        </w:rPr>
        <w:t xml:space="preserve">CASO DE USO: </w:t>
      </w:r>
      <w:r>
        <w:rPr>
          <w:rFonts w:ascii="Times New Roman" w:hAnsi="Times New Roman"/>
          <w:sz w:val="24"/>
          <w:szCs w:val="24"/>
        </w:rPr>
        <w:t xml:space="preserve">PARTICIPAR </w:t>
      </w:r>
      <w:r w:rsidRPr="00205E6A">
        <w:rPr>
          <w:rFonts w:ascii="Times New Roman" w:hAnsi="Times New Roman"/>
          <w:sz w:val="24"/>
          <w:szCs w:val="24"/>
        </w:rPr>
        <w:t>DE CASOS</w:t>
      </w:r>
      <w:r>
        <w:rPr>
          <w:rFonts w:ascii="Times New Roman" w:hAnsi="Times New Roman"/>
          <w:sz w:val="24"/>
          <w:szCs w:val="24"/>
        </w:rPr>
        <w:br/>
      </w:r>
      <w:r w:rsidRPr="00205E6A">
        <w:rPr>
          <w:rFonts w:ascii="Times New Roman" w:hAnsi="Times New Roman"/>
          <w:sz w:val="24"/>
          <w:szCs w:val="24"/>
        </w:rPr>
        <w:t>ACADÊMICOS E DESAFIOS REAIS</w:t>
      </w:r>
    </w:p>
    <w:tbl>
      <w:tblPr>
        <w:tblStyle w:val="Tabelacomgrade"/>
        <w:tblW w:w="9747" w:type="dxa"/>
        <w:tblLook w:val="04A0"/>
      </w:tblPr>
      <w:tblGrid>
        <w:gridCol w:w="2093"/>
        <w:gridCol w:w="7654"/>
      </w:tblGrid>
      <w:tr w:rsidR="00205E6A" w:rsidRPr="00AD0673" w:rsidTr="003C7D64">
        <w:trPr>
          <w:trHeight w:val="484"/>
        </w:trPr>
        <w:tc>
          <w:tcPr>
            <w:tcW w:w="9747" w:type="dxa"/>
            <w:gridSpan w:val="2"/>
          </w:tcPr>
          <w:p w:rsidR="00205E6A" w:rsidRPr="00AD0673" w:rsidRDefault="00205E6A" w:rsidP="003C7D64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Este caso de uso </w:t>
            </w:r>
            <w:r w:rsidR="003C7D64">
              <w:rPr>
                <w:rFonts w:ascii="Times New Roman" w:hAnsi="Times New Roman"/>
                <w:sz w:val="24"/>
                <w:szCs w:val="24"/>
              </w:rPr>
              <w:t>informa como se dará a participação dos Alunos nos projetos propostos.</w:t>
            </w:r>
          </w:p>
        </w:tc>
      </w:tr>
      <w:tr w:rsidR="00205E6A" w:rsidRPr="00AD0673" w:rsidTr="00C375C0">
        <w:tc>
          <w:tcPr>
            <w:tcW w:w="2093" w:type="dxa"/>
          </w:tcPr>
          <w:p w:rsidR="00205E6A" w:rsidRPr="00AD0673" w:rsidRDefault="00205E6A" w:rsidP="00C375C0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7654" w:type="dxa"/>
          </w:tcPr>
          <w:p w:rsidR="00205E6A" w:rsidRPr="00AD0673" w:rsidRDefault="00205E6A" w:rsidP="00443358">
            <w:pPr>
              <w:numPr>
                <w:ilvl w:val="0"/>
                <w:numId w:val="13"/>
              </w:numPr>
              <w:spacing w:before="0" w:after="0" w:line="36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Aluno</w:t>
            </w:r>
          </w:p>
        </w:tc>
      </w:tr>
      <w:tr w:rsidR="00205E6A" w:rsidRPr="00AD0673" w:rsidTr="00C375C0">
        <w:tc>
          <w:tcPr>
            <w:tcW w:w="2093" w:type="dxa"/>
          </w:tcPr>
          <w:p w:rsidR="00205E6A" w:rsidRPr="00AD0673" w:rsidRDefault="00205E6A" w:rsidP="00C375C0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7654" w:type="dxa"/>
          </w:tcPr>
          <w:p w:rsidR="00205E6A" w:rsidRPr="00AD0673" w:rsidRDefault="00205E6A" w:rsidP="00C375C0">
            <w:pPr>
              <w:spacing w:before="0" w:after="0" w:line="36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Essencial</w:t>
            </w:r>
          </w:p>
        </w:tc>
      </w:tr>
      <w:tr w:rsidR="00205E6A" w:rsidRPr="00AD0673" w:rsidTr="00C375C0">
        <w:tc>
          <w:tcPr>
            <w:tcW w:w="2093" w:type="dxa"/>
          </w:tcPr>
          <w:p w:rsidR="00205E6A" w:rsidRPr="00AD0673" w:rsidRDefault="00205E6A" w:rsidP="00C375C0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Pré Condição</w:t>
            </w:r>
          </w:p>
        </w:tc>
        <w:tc>
          <w:tcPr>
            <w:tcW w:w="7654" w:type="dxa"/>
          </w:tcPr>
          <w:p w:rsidR="00205E6A" w:rsidRPr="00AD0673" w:rsidRDefault="00205E6A" w:rsidP="00C375C0">
            <w:pPr>
              <w:spacing w:before="0" w:after="0" w:line="36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Estar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logado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com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 um usuário </w:t>
            </w:r>
            <w:r>
              <w:rPr>
                <w:rFonts w:ascii="Times New Roman" w:hAnsi="Times New Roman"/>
                <w:sz w:val="24"/>
                <w:szCs w:val="24"/>
              </w:rPr>
              <w:t>de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 perfil Aluno.</w:t>
            </w:r>
          </w:p>
        </w:tc>
      </w:tr>
      <w:tr w:rsidR="00205E6A" w:rsidRPr="00AD0673" w:rsidTr="00C375C0">
        <w:tc>
          <w:tcPr>
            <w:tcW w:w="2093" w:type="dxa"/>
          </w:tcPr>
          <w:p w:rsidR="00205E6A" w:rsidRPr="00AD0673" w:rsidRDefault="00205E6A" w:rsidP="00C375C0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7654" w:type="dxa"/>
          </w:tcPr>
          <w:p w:rsidR="00205E6A" w:rsidRPr="00AD0673" w:rsidRDefault="00497ED5" w:rsidP="00C375C0">
            <w:pPr>
              <w:spacing w:before="0" w:after="0" w:line="36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Feedback com os professores</w:t>
            </w:r>
            <w:r w:rsidR="00205E6A">
              <w:rPr>
                <w:rFonts w:ascii="Times New Roman" w:hAnsi="Times New Roman"/>
                <w:sz w:val="24"/>
                <w:szCs w:val="24"/>
              </w:rPr>
              <w:t>: textos ou anexos</w:t>
            </w:r>
          </w:p>
        </w:tc>
      </w:tr>
      <w:tr w:rsidR="00205E6A" w:rsidRPr="00AD0673" w:rsidTr="00C375C0">
        <w:tc>
          <w:tcPr>
            <w:tcW w:w="2093" w:type="dxa"/>
          </w:tcPr>
          <w:p w:rsidR="00205E6A" w:rsidRPr="00AD0673" w:rsidRDefault="00205E6A" w:rsidP="00C375C0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Exceções</w:t>
            </w:r>
          </w:p>
        </w:tc>
        <w:tc>
          <w:tcPr>
            <w:tcW w:w="7654" w:type="dxa"/>
          </w:tcPr>
          <w:p w:rsidR="00205E6A" w:rsidRPr="00AD0673" w:rsidRDefault="00205E6A" w:rsidP="00443358">
            <w:pPr>
              <w:pStyle w:val="PargrafodaLista"/>
              <w:numPr>
                <w:ilvl w:val="0"/>
                <w:numId w:val="20"/>
              </w:numPr>
              <w:spacing w:after="0" w:line="360" w:lineRule="auto"/>
              <w:ind w:left="601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Anexos acima de 15Mb.</w:t>
            </w:r>
          </w:p>
        </w:tc>
      </w:tr>
      <w:tr w:rsidR="00205E6A" w:rsidRPr="00AD0673" w:rsidTr="00C375C0">
        <w:tc>
          <w:tcPr>
            <w:tcW w:w="2093" w:type="dxa"/>
          </w:tcPr>
          <w:p w:rsidR="00205E6A" w:rsidRPr="00AD0673" w:rsidRDefault="00205E6A" w:rsidP="00C375C0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7654" w:type="dxa"/>
          </w:tcPr>
          <w:p w:rsidR="00497ED5" w:rsidRDefault="00205E6A" w:rsidP="00443358">
            <w:pPr>
              <w:numPr>
                <w:ilvl w:val="0"/>
                <w:numId w:val="40"/>
              </w:numPr>
              <w:spacing w:before="0" w:after="0" w:line="360" w:lineRule="auto"/>
              <w:ind w:left="459" w:hanging="425"/>
              <w:rPr>
                <w:rFonts w:ascii="Times New Roman" w:hAnsi="Times New Roman"/>
                <w:sz w:val="24"/>
                <w:szCs w:val="24"/>
              </w:rPr>
            </w:pPr>
            <w:r w:rsidRPr="00497ED5">
              <w:rPr>
                <w:rFonts w:ascii="Times New Roman" w:hAnsi="Times New Roman"/>
                <w:sz w:val="24"/>
                <w:szCs w:val="24"/>
              </w:rPr>
              <w:t xml:space="preserve">O aluno ao acessar o portal, </w:t>
            </w:r>
            <w:r w:rsidR="00497ED5" w:rsidRPr="00497ED5">
              <w:rPr>
                <w:rFonts w:ascii="Times New Roman" w:hAnsi="Times New Roman"/>
                <w:sz w:val="24"/>
                <w:szCs w:val="24"/>
              </w:rPr>
              <w:t>onde será listada todas os Casos Acadêmicos e Desafios Reais.</w:t>
            </w:r>
          </w:p>
          <w:p w:rsidR="00205E6A" w:rsidRPr="00497ED5" w:rsidRDefault="00497ED5" w:rsidP="00443358">
            <w:pPr>
              <w:numPr>
                <w:ilvl w:val="0"/>
                <w:numId w:val="40"/>
              </w:numPr>
              <w:spacing w:before="0" w:after="0" w:line="360" w:lineRule="auto"/>
              <w:ind w:left="459" w:hanging="425"/>
              <w:rPr>
                <w:rFonts w:ascii="Times New Roman" w:hAnsi="Times New Roman"/>
                <w:sz w:val="24"/>
                <w:szCs w:val="24"/>
              </w:rPr>
            </w:pPr>
            <w:r w:rsidRPr="00497E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05E6A" w:rsidRPr="00497ED5">
              <w:rPr>
                <w:rFonts w:ascii="Times New Roman" w:hAnsi="Times New Roman"/>
                <w:sz w:val="24"/>
                <w:szCs w:val="24"/>
              </w:rPr>
              <w:t xml:space="preserve">Selecionada a </w:t>
            </w:r>
            <w:r w:rsidRPr="00497ED5">
              <w:rPr>
                <w:rFonts w:ascii="Times New Roman" w:hAnsi="Times New Roman"/>
                <w:sz w:val="24"/>
                <w:szCs w:val="24"/>
              </w:rPr>
              <w:t>atividade</w:t>
            </w:r>
            <w:r w:rsidR="00205E6A" w:rsidRPr="00497ED5">
              <w:rPr>
                <w:rFonts w:ascii="Times New Roman" w:hAnsi="Times New Roman"/>
                <w:sz w:val="24"/>
                <w:szCs w:val="24"/>
              </w:rPr>
              <w:t>, o Aluno deve ser redirecionado para a página onde deve conter mais informaç</w:t>
            </w:r>
            <w:r>
              <w:rPr>
                <w:rFonts w:ascii="Times New Roman" w:hAnsi="Times New Roman"/>
                <w:sz w:val="24"/>
                <w:szCs w:val="24"/>
              </w:rPr>
              <w:t>ões sobre o projeto</w:t>
            </w:r>
            <w:r w:rsidR="00205E6A" w:rsidRPr="00497ED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497ED5" w:rsidRDefault="00205E6A" w:rsidP="00443358">
            <w:pPr>
              <w:numPr>
                <w:ilvl w:val="0"/>
                <w:numId w:val="40"/>
              </w:numPr>
              <w:spacing w:before="0" w:after="0" w:line="360" w:lineRule="auto"/>
              <w:ind w:left="459" w:hanging="425"/>
              <w:rPr>
                <w:rFonts w:ascii="Times New Roman" w:hAnsi="Times New Roman"/>
                <w:sz w:val="24"/>
                <w:szCs w:val="24"/>
              </w:rPr>
            </w:pPr>
            <w:r w:rsidRPr="00497ED5">
              <w:rPr>
                <w:rFonts w:ascii="Times New Roman" w:hAnsi="Times New Roman"/>
                <w:sz w:val="24"/>
                <w:szCs w:val="24"/>
              </w:rPr>
              <w:t>Nesta p</w:t>
            </w:r>
            <w:r w:rsidR="00497ED5" w:rsidRPr="00497ED5">
              <w:rPr>
                <w:rFonts w:ascii="Times New Roman" w:hAnsi="Times New Roman"/>
                <w:sz w:val="24"/>
                <w:szCs w:val="24"/>
              </w:rPr>
              <w:t>ágina, a interface deve ser parecida com a dos afazeres</w:t>
            </w:r>
            <w:r w:rsidR="00497ED5">
              <w:rPr>
                <w:rFonts w:ascii="Times New Roman" w:hAnsi="Times New Roman"/>
                <w:sz w:val="24"/>
                <w:szCs w:val="24"/>
              </w:rPr>
              <w:t xml:space="preserve"> acadêmicos</w:t>
            </w:r>
            <w:r w:rsidR="00497ED5" w:rsidRPr="00497ED5">
              <w:rPr>
                <w:rFonts w:ascii="Times New Roman" w:hAnsi="Times New Roman"/>
                <w:sz w:val="24"/>
                <w:szCs w:val="24"/>
              </w:rPr>
              <w:t xml:space="preserve">, entretanto </w:t>
            </w:r>
            <w:r w:rsidR="00497ED5">
              <w:rPr>
                <w:rFonts w:ascii="Times New Roman" w:hAnsi="Times New Roman"/>
                <w:sz w:val="24"/>
                <w:szCs w:val="24"/>
              </w:rPr>
              <w:t>a</w:t>
            </w:r>
            <w:r w:rsidR="00497ED5" w:rsidRPr="00497ED5">
              <w:rPr>
                <w:rFonts w:ascii="Times New Roman" w:hAnsi="Times New Roman"/>
                <w:sz w:val="24"/>
                <w:szCs w:val="24"/>
              </w:rPr>
              <w:t xml:space="preserve"> posta</w:t>
            </w:r>
            <w:r w:rsidR="00497ED5">
              <w:rPr>
                <w:rFonts w:ascii="Times New Roman" w:hAnsi="Times New Roman"/>
                <w:sz w:val="24"/>
                <w:szCs w:val="24"/>
              </w:rPr>
              <w:t>gem será o meio de comunicação</w:t>
            </w:r>
            <w:r w:rsidR="00497ED5" w:rsidRPr="00497ED5">
              <w:rPr>
                <w:rFonts w:ascii="Times New Roman" w:hAnsi="Times New Roman"/>
                <w:sz w:val="24"/>
                <w:szCs w:val="24"/>
              </w:rPr>
              <w:t xml:space="preserve"> com o professo</w:t>
            </w:r>
            <w:r w:rsidR="00497ED5">
              <w:rPr>
                <w:rFonts w:ascii="Times New Roman" w:hAnsi="Times New Roman"/>
                <w:sz w:val="24"/>
                <w:szCs w:val="24"/>
              </w:rPr>
              <w:t>r</w:t>
            </w:r>
            <w:r w:rsidR="00497ED5" w:rsidRPr="00497ED5">
              <w:rPr>
                <w:rFonts w:ascii="Times New Roman" w:hAnsi="Times New Roman"/>
                <w:sz w:val="24"/>
                <w:szCs w:val="24"/>
              </w:rPr>
              <w:t xml:space="preserve"> responsável pela atividade.</w:t>
            </w:r>
          </w:p>
          <w:p w:rsidR="00205E6A" w:rsidRDefault="00497ED5" w:rsidP="00443358">
            <w:pPr>
              <w:numPr>
                <w:ilvl w:val="0"/>
                <w:numId w:val="40"/>
              </w:numPr>
              <w:spacing w:before="0" w:after="0" w:line="360" w:lineRule="auto"/>
              <w:ind w:left="459" w:hanging="425"/>
              <w:rPr>
                <w:rFonts w:ascii="Times New Roman" w:hAnsi="Times New Roman"/>
                <w:sz w:val="24"/>
                <w:szCs w:val="24"/>
              </w:rPr>
            </w:pPr>
            <w:r w:rsidRPr="00497E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05E6A" w:rsidRPr="00497ED5">
              <w:rPr>
                <w:rFonts w:ascii="Times New Roman" w:hAnsi="Times New Roman"/>
                <w:sz w:val="24"/>
                <w:szCs w:val="24"/>
              </w:rPr>
              <w:t xml:space="preserve">Caso a </w:t>
            </w:r>
            <w:r>
              <w:rPr>
                <w:rFonts w:ascii="Times New Roman" w:hAnsi="Times New Roman"/>
                <w:sz w:val="24"/>
                <w:szCs w:val="24"/>
              </w:rPr>
              <w:t>postagem</w:t>
            </w:r>
            <w:r w:rsidR="00205E6A" w:rsidRPr="00497E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possua</w:t>
            </w:r>
            <w:r w:rsidR="00205E6A" w:rsidRPr="00497ED5">
              <w:rPr>
                <w:rFonts w:ascii="Times New Roman" w:hAnsi="Times New Roman"/>
                <w:sz w:val="24"/>
                <w:szCs w:val="24"/>
              </w:rPr>
              <w:t xml:space="preserve"> um anexo, o usuário poderá clicar no botão</w:t>
            </w:r>
            <w:r w:rsidR="00205E6A" w:rsidRPr="00497ED5">
              <w:rPr>
                <w:rFonts w:ascii="Times New Roman" w:hAnsi="Times New Roman"/>
                <w:i/>
                <w:sz w:val="24"/>
                <w:szCs w:val="24"/>
              </w:rPr>
              <w:t xml:space="preserve"> Browser </w:t>
            </w:r>
            <w:r w:rsidR="00205E6A" w:rsidRPr="00497ED5">
              <w:rPr>
                <w:rFonts w:ascii="Times New Roman" w:hAnsi="Times New Roman"/>
                <w:sz w:val="24"/>
                <w:szCs w:val="24"/>
              </w:rPr>
              <w:t>para buscar o arquivo a ser anexado.</w:t>
            </w:r>
          </w:p>
          <w:p w:rsidR="00205E6A" w:rsidRPr="00AD0673" w:rsidRDefault="00205E6A" w:rsidP="00443358">
            <w:pPr>
              <w:numPr>
                <w:ilvl w:val="0"/>
                <w:numId w:val="40"/>
              </w:numPr>
              <w:spacing w:before="0" w:after="0" w:line="360" w:lineRule="auto"/>
              <w:ind w:left="459" w:hanging="42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Em seguida, clicar no botão </w:t>
            </w:r>
            <w:r w:rsidRPr="0050398E">
              <w:rPr>
                <w:rFonts w:ascii="Times New Roman" w:hAnsi="Times New Roman"/>
                <w:i/>
                <w:sz w:val="24"/>
                <w:szCs w:val="24"/>
              </w:rPr>
              <w:t>Postar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205E6A" w:rsidRPr="00AD0673" w:rsidTr="00C375C0">
        <w:trPr>
          <w:trHeight w:val="738"/>
        </w:trPr>
        <w:tc>
          <w:tcPr>
            <w:tcW w:w="2093" w:type="dxa"/>
          </w:tcPr>
          <w:p w:rsidR="00205E6A" w:rsidRPr="00AD0673" w:rsidRDefault="00205E6A" w:rsidP="00C375C0">
            <w:pPr>
              <w:spacing w:before="0" w:after="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 xml:space="preserve">Saída e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br/>
              <w:t>pós-</w:t>
            </w: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condições</w:t>
            </w:r>
          </w:p>
        </w:tc>
        <w:tc>
          <w:tcPr>
            <w:tcW w:w="7654" w:type="dxa"/>
          </w:tcPr>
          <w:p w:rsidR="00205E6A" w:rsidRPr="00AD0673" w:rsidRDefault="00497ED5" w:rsidP="00497ED5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Apresentação do texto </w:t>
            </w:r>
            <w:r w:rsidR="00205E6A">
              <w:rPr>
                <w:rFonts w:ascii="Times New Roman" w:hAnsi="Times New Roman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/ou arquivo</w:t>
            </w:r>
            <w:r w:rsidR="00205E6A">
              <w:rPr>
                <w:rFonts w:ascii="Times New Roman" w:hAnsi="Times New Roman"/>
                <w:sz w:val="24"/>
                <w:szCs w:val="24"/>
              </w:rPr>
              <w:t xml:space="preserve"> postad</w:t>
            </w:r>
            <w:r>
              <w:rPr>
                <w:rFonts w:ascii="Times New Roman" w:hAnsi="Times New Roman"/>
                <w:sz w:val="24"/>
                <w:szCs w:val="24"/>
              </w:rPr>
              <w:t>os</w:t>
            </w:r>
            <w:r w:rsidR="00205E6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205E6A" w:rsidRPr="00AD0673" w:rsidTr="00C375C0">
        <w:tc>
          <w:tcPr>
            <w:tcW w:w="2093" w:type="dxa"/>
          </w:tcPr>
          <w:p w:rsidR="00205E6A" w:rsidRPr="00AD0673" w:rsidRDefault="00205E6A" w:rsidP="00C375C0">
            <w:pPr>
              <w:spacing w:before="0" w:after="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Fluxo de Exceção</w:t>
            </w:r>
          </w:p>
        </w:tc>
        <w:tc>
          <w:tcPr>
            <w:tcW w:w="7654" w:type="dxa"/>
          </w:tcPr>
          <w:p w:rsidR="00205E6A" w:rsidRPr="00AD0673" w:rsidRDefault="00205E6A" w:rsidP="00443358">
            <w:pPr>
              <w:pStyle w:val="PargrafodaLista"/>
              <w:numPr>
                <w:ilvl w:val="0"/>
                <w:numId w:val="22"/>
              </w:numPr>
              <w:spacing w:after="0" w:line="36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Caso o usuário anexe um arquivo acima de 15Mb, ao clicar no botão </w:t>
            </w:r>
            <w:r w:rsidRPr="0050398E">
              <w:rPr>
                <w:rFonts w:ascii="Times New Roman" w:hAnsi="Times New Roman" w:cs="Times New Roman"/>
                <w:i/>
                <w:sz w:val="24"/>
                <w:szCs w:val="24"/>
              </w:rPr>
              <w:t>Postar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Pr="006832A0">
              <w:rPr>
                <w:rFonts w:ascii="Times New Roman" w:hAnsi="Times New Roman" w:cs="Times New Roman"/>
                <w:sz w:val="24"/>
                <w:szCs w:val="24"/>
              </w:rPr>
              <w:t>o sistema deve exibir uma mensagem informando o tamanho máximo para o arquivo.</w:t>
            </w:r>
          </w:p>
        </w:tc>
      </w:tr>
    </w:tbl>
    <w:p w:rsidR="00C66CFB" w:rsidRPr="00756F2E" w:rsidRDefault="00C66CFB" w:rsidP="00205E6A">
      <w:pPr>
        <w:spacing w:before="0" w:after="0" w:line="360" w:lineRule="auto"/>
      </w:pPr>
    </w:p>
    <w:p w:rsidR="00C66CFB" w:rsidRDefault="00C66CFB" w:rsidP="00205E6A">
      <w:pPr>
        <w:spacing w:before="0" w:after="0" w:line="360" w:lineRule="auto"/>
        <w:rPr>
          <w:b/>
          <w:sz w:val="24"/>
        </w:rPr>
      </w:pPr>
    </w:p>
    <w:p w:rsidR="00497ED5" w:rsidRDefault="00497ED5" w:rsidP="00497ED5">
      <w:pPr>
        <w:spacing w:before="0" w:after="0" w:line="360" w:lineRule="auto"/>
      </w:pPr>
    </w:p>
    <w:p w:rsidR="00497ED5" w:rsidRPr="00AD0673" w:rsidRDefault="00497ED5" w:rsidP="00497ED5">
      <w:pPr>
        <w:pStyle w:val="PSCRequisito"/>
        <w:spacing w:before="0" w:after="0" w:line="360" w:lineRule="auto"/>
        <w:rPr>
          <w:rFonts w:ascii="Times New Roman" w:hAnsi="Times New Roman"/>
          <w:sz w:val="24"/>
          <w:szCs w:val="24"/>
        </w:rPr>
      </w:pPr>
      <w:r w:rsidRPr="00B5685F">
        <w:rPr>
          <w:rFonts w:ascii="Times New Roman" w:hAnsi="Times New Roman"/>
          <w:color w:val="FF0000"/>
          <w:sz w:val="24"/>
          <w:szCs w:val="24"/>
        </w:rPr>
        <w:t>UC0</w:t>
      </w:r>
      <w:r>
        <w:rPr>
          <w:rFonts w:ascii="Times New Roman" w:hAnsi="Times New Roman"/>
          <w:color w:val="FF0000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t xml:space="preserve"> - </w:t>
      </w:r>
      <w:r w:rsidRPr="00AD0673">
        <w:rPr>
          <w:rFonts w:ascii="Times New Roman" w:hAnsi="Times New Roman"/>
          <w:sz w:val="24"/>
          <w:szCs w:val="24"/>
        </w:rPr>
        <w:t xml:space="preserve">CASO DE USO: </w:t>
      </w:r>
      <w:r w:rsidRPr="00497ED5">
        <w:rPr>
          <w:rFonts w:ascii="Times New Roman" w:hAnsi="Times New Roman"/>
          <w:sz w:val="24"/>
          <w:szCs w:val="24"/>
        </w:rPr>
        <w:t>GERAR RELOTÓRIOS DE ACOMPANHAMENTO</w:t>
      </w:r>
    </w:p>
    <w:tbl>
      <w:tblPr>
        <w:tblStyle w:val="Tabelacomgrade"/>
        <w:tblW w:w="9747" w:type="dxa"/>
        <w:tblLook w:val="04A0"/>
      </w:tblPr>
      <w:tblGrid>
        <w:gridCol w:w="2093"/>
        <w:gridCol w:w="7654"/>
      </w:tblGrid>
      <w:tr w:rsidR="00497ED5" w:rsidRPr="00AD0673" w:rsidTr="003C7D64">
        <w:trPr>
          <w:trHeight w:val="684"/>
        </w:trPr>
        <w:tc>
          <w:tcPr>
            <w:tcW w:w="9747" w:type="dxa"/>
            <w:gridSpan w:val="2"/>
          </w:tcPr>
          <w:p w:rsidR="00497ED5" w:rsidRPr="00AD0673" w:rsidRDefault="00497ED5" w:rsidP="003C7D64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 xml:space="preserve">Este caso de uso permite </w:t>
            </w:r>
            <w:r w:rsidR="003C7D64">
              <w:rPr>
                <w:rFonts w:ascii="Times New Roman" w:hAnsi="Times New Roman"/>
                <w:sz w:val="24"/>
                <w:szCs w:val="24"/>
              </w:rPr>
              <w:t>ao coordenador gerar um mapa de acompanhamento das atividades propostas e o desempenho dos alunos.</w:t>
            </w:r>
          </w:p>
        </w:tc>
      </w:tr>
      <w:tr w:rsidR="00497ED5" w:rsidRPr="00AD0673" w:rsidTr="00C375C0">
        <w:tc>
          <w:tcPr>
            <w:tcW w:w="2093" w:type="dxa"/>
          </w:tcPr>
          <w:p w:rsidR="00497ED5" w:rsidRPr="00AD0673" w:rsidRDefault="00497ED5" w:rsidP="00C375C0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7654" w:type="dxa"/>
          </w:tcPr>
          <w:p w:rsidR="00497ED5" w:rsidRDefault="003C7D64" w:rsidP="00443358">
            <w:pPr>
              <w:numPr>
                <w:ilvl w:val="0"/>
                <w:numId w:val="13"/>
              </w:numPr>
              <w:spacing w:before="0" w:after="0" w:line="360" w:lineRule="auto"/>
              <w:ind w:left="459" w:hanging="42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Coordenador</w:t>
            </w:r>
          </w:p>
          <w:p w:rsidR="003C7D64" w:rsidRPr="00AD0673" w:rsidRDefault="003C7D64" w:rsidP="00443358">
            <w:pPr>
              <w:numPr>
                <w:ilvl w:val="0"/>
                <w:numId w:val="13"/>
              </w:numPr>
              <w:spacing w:before="0" w:after="0" w:line="360" w:lineRule="auto"/>
              <w:ind w:left="459" w:hanging="42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Administrador</w:t>
            </w:r>
          </w:p>
        </w:tc>
      </w:tr>
      <w:tr w:rsidR="00497ED5" w:rsidRPr="00AD0673" w:rsidTr="00C375C0">
        <w:tc>
          <w:tcPr>
            <w:tcW w:w="2093" w:type="dxa"/>
          </w:tcPr>
          <w:p w:rsidR="00497ED5" w:rsidRPr="00AD0673" w:rsidRDefault="00497ED5" w:rsidP="00C375C0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7654" w:type="dxa"/>
          </w:tcPr>
          <w:p w:rsidR="00497ED5" w:rsidRPr="00AD0673" w:rsidRDefault="00497ED5" w:rsidP="00C375C0">
            <w:pPr>
              <w:spacing w:before="0" w:after="0" w:line="36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Essencial</w:t>
            </w:r>
          </w:p>
        </w:tc>
      </w:tr>
      <w:tr w:rsidR="00497ED5" w:rsidRPr="00AD0673" w:rsidTr="00C375C0">
        <w:tc>
          <w:tcPr>
            <w:tcW w:w="2093" w:type="dxa"/>
          </w:tcPr>
          <w:p w:rsidR="00497ED5" w:rsidRPr="00AD0673" w:rsidRDefault="00497ED5" w:rsidP="00C375C0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Pré Condição</w:t>
            </w:r>
          </w:p>
        </w:tc>
        <w:tc>
          <w:tcPr>
            <w:tcW w:w="7654" w:type="dxa"/>
          </w:tcPr>
          <w:p w:rsidR="00497ED5" w:rsidRPr="003C7D64" w:rsidRDefault="00497ED5" w:rsidP="00443358">
            <w:pPr>
              <w:pStyle w:val="PargrafodaLista"/>
              <w:numPr>
                <w:ilvl w:val="0"/>
                <w:numId w:val="41"/>
              </w:numPr>
              <w:spacing w:after="0" w:line="360" w:lineRule="auto"/>
              <w:ind w:left="459" w:hanging="425"/>
              <w:rPr>
                <w:rFonts w:ascii="Times New Roman" w:hAnsi="Times New Roman"/>
                <w:sz w:val="24"/>
                <w:szCs w:val="24"/>
              </w:rPr>
            </w:pPr>
            <w:r w:rsidRPr="003C7D64">
              <w:rPr>
                <w:rFonts w:ascii="Times New Roman" w:hAnsi="Times New Roman"/>
                <w:sz w:val="24"/>
                <w:szCs w:val="24"/>
              </w:rPr>
              <w:t xml:space="preserve">Estar </w:t>
            </w:r>
            <w:proofErr w:type="spellStart"/>
            <w:r w:rsidRPr="003C7D64">
              <w:rPr>
                <w:rFonts w:ascii="Times New Roman" w:hAnsi="Times New Roman"/>
                <w:sz w:val="24"/>
                <w:szCs w:val="24"/>
              </w:rPr>
              <w:t>logado</w:t>
            </w:r>
            <w:proofErr w:type="spellEnd"/>
            <w:r w:rsidRPr="003C7D64">
              <w:rPr>
                <w:rFonts w:ascii="Times New Roman" w:hAnsi="Times New Roman"/>
                <w:sz w:val="24"/>
                <w:szCs w:val="24"/>
              </w:rPr>
              <w:t xml:space="preserve"> com</w:t>
            </w:r>
            <w:r w:rsidR="003C7D64" w:rsidRPr="003C7D64">
              <w:rPr>
                <w:rFonts w:ascii="Times New Roman" w:hAnsi="Times New Roman"/>
                <w:sz w:val="24"/>
                <w:szCs w:val="24"/>
              </w:rPr>
              <w:t>o um coordenador ou administrador.</w:t>
            </w:r>
          </w:p>
          <w:p w:rsidR="003C7D64" w:rsidRPr="003C7D64" w:rsidRDefault="003C7D64" w:rsidP="00443358">
            <w:pPr>
              <w:pStyle w:val="PargrafodaLista"/>
              <w:numPr>
                <w:ilvl w:val="0"/>
                <w:numId w:val="41"/>
              </w:numPr>
              <w:spacing w:after="0" w:line="360" w:lineRule="auto"/>
              <w:ind w:left="459" w:hanging="425"/>
              <w:rPr>
                <w:rFonts w:ascii="Times New Roman" w:hAnsi="Times New Roman"/>
                <w:sz w:val="24"/>
                <w:szCs w:val="24"/>
              </w:rPr>
            </w:pPr>
            <w:r w:rsidRPr="003C7D64">
              <w:rPr>
                <w:rFonts w:ascii="Times New Roman" w:hAnsi="Times New Roman"/>
                <w:sz w:val="24"/>
                <w:szCs w:val="24"/>
              </w:rPr>
              <w:t>Ter atividades postadas e respondidas pelos alunos.</w:t>
            </w:r>
          </w:p>
        </w:tc>
      </w:tr>
      <w:tr w:rsidR="00497ED5" w:rsidRPr="00AD0673" w:rsidTr="00C375C0">
        <w:tc>
          <w:tcPr>
            <w:tcW w:w="2093" w:type="dxa"/>
          </w:tcPr>
          <w:p w:rsidR="00497ED5" w:rsidRPr="00AD0673" w:rsidRDefault="00497ED5" w:rsidP="00C375C0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7654" w:type="dxa"/>
          </w:tcPr>
          <w:p w:rsidR="00497ED5" w:rsidRPr="00AD0673" w:rsidRDefault="003C7D64" w:rsidP="003C7D64">
            <w:pPr>
              <w:spacing w:before="0" w:after="0" w:line="36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Informação do semestre, Atividade ou nome do Aluno.</w:t>
            </w:r>
          </w:p>
        </w:tc>
      </w:tr>
      <w:tr w:rsidR="00497ED5" w:rsidRPr="00AD0673" w:rsidTr="00C375C0">
        <w:tc>
          <w:tcPr>
            <w:tcW w:w="2093" w:type="dxa"/>
          </w:tcPr>
          <w:p w:rsidR="00497ED5" w:rsidRPr="00AD0673" w:rsidRDefault="00497ED5" w:rsidP="00C375C0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Exceções</w:t>
            </w:r>
          </w:p>
        </w:tc>
        <w:tc>
          <w:tcPr>
            <w:tcW w:w="7654" w:type="dxa"/>
          </w:tcPr>
          <w:p w:rsidR="00497ED5" w:rsidRPr="00AD0673" w:rsidRDefault="003C7D64" w:rsidP="00443358">
            <w:pPr>
              <w:pStyle w:val="PargrafodaLista"/>
              <w:numPr>
                <w:ilvl w:val="0"/>
                <w:numId w:val="20"/>
              </w:numPr>
              <w:spacing w:after="0" w:line="360" w:lineRule="auto"/>
              <w:ind w:left="601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Semestre, Atividade ou nome do Aluno inválidos.</w:t>
            </w:r>
          </w:p>
        </w:tc>
      </w:tr>
      <w:tr w:rsidR="00497ED5" w:rsidRPr="00AD0673" w:rsidTr="00C375C0">
        <w:tc>
          <w:tcPr>
            <w:tcW w:w="2093" w:type="dxa"/>
          </w:tcPr>
          <w:p w:rsidR="00497ED5" w:rsidRPr="00AD0673" w:rsidRDefault="00497ED5" w:rsidP="00343C5E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Fluxo </w:t>
            </w:r>
            <w:r w:rsidR="00343C5E">
              <w:rPr>
                <w:rFonts w:ascii="Times New Roman" w:hAnsi="Times New Roman"/>
                <w:b/>
                <w:sz w:val="24"/>
                <w:szCs w:val="24"/>
              </w:rPr>
              <w:t>P</w:t>
            </w: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rincipal</w:t>
            </w:r>
          </w:p>
        </w:tc>
        <w:tc>
          <w:tcPr>
            <w:tcW w:w="7654" w:type="dxa"/>
          </w:tcPr>
          <w:p w:rsidR="00343C5E" w:rsidRPr="00343C5E" w:rsidRDefault="003C7D64" w:rsidP="00443358">
            <w:pPr>
              <w:numPr>
                <w:ilvl w:val="0"/>
                <w:numId w:val="42"/>
              </w:numPr>
              <w:spacing w:before="0" w:after="0" w:line="360" w:lineRule="auto"/>
              <w:ind w:left="459" w:hanging="425"/>
              <w:rPr>
                <w:rStyle w:val="a"/>
                <w:sz w:val="24"/>
                <w:szCs w:val="24"/>
              </w:rPr>
            </w:pPr>
            <w:r w:rsidRPr="00343C5E">
              <w:rPr>
                <w:rStyle w:val="a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Este fluxo se inicia quando o </w:t>
            </w:r>
            <w:r w:rsidR="00B84B6B" w:rsidRPr="00343C5E">
              <w:rPr>
                <w:rStyle w:val="a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coordenador/administrador</w:t>
            </w:r>
            <w:r w:rsidRPr="00343C5E">
              <w:rPr>
                <w:rStyle w:val="a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deseja </w:t>
            </w:r>
            <w:r w:rsidR="00B84B6B" w:rsidRPr="00343C5E">
              <w:rPr>
                <w:rStyle w:val="a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gerar um relatório específico</w:t>
            </w:r>
            <w:r w:rsidR="00343C5E" w:rsidRPr="00343C5E">
              <w:rPr>
                <w:rStyle w:val="a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.</w:t>
            </w:r>
          </w:p>
          <w:p w:rsidR="00B84B6B" w:rsidRPr="00343C5E" w:rsidRDefault="00B84B6B" w:rsidP="00443358">
            <w:pPr>
              <w:numPr>
                <w:ilvl w:val="0"/>
                <w:numId w:val="42"/>
              </w:numPr>
              <w:spacing w:before="0" w:after="0" w:line="360" w:lineRule="auto"/>
              <w:ind w:left="459" w:hanging="425"/>
              <w:rPr>
                <w:rStyle w:val="a"/>
                <w:sz w:val="24"/>
                <w:szCs w:val="24"/>
              </w:rPr>
            </w:pPr>
            <w:r w:rsidRPr="00343C5E">
              <w:rPr>
                <w:rStyle w:val="a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O sistema deverá apresentar um </w:t>
            </w:r>
            <w:proofErr w:type="spellStart"/>
            <w:r w:rsidRPr="00343C5E">
              <w:rPr>
                <w:rStyle w:val="a"/>
                <w:bCs/>
                <w:i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combobox</w:t>
            </w:r>
            <w:proofErr w:type="spellEnd"/>
            <w:r w:rsidRPr="00343C5E">
              <w:rPr>
                <w:rStyle w:val="a"/>
                <w:bCs/>
                <w:i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343C5E">
              <w:rPr>
                <w:rStyle w:val="a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com as opções: Semestre, Atividade</w:t>
            </w:r>
            <w:r w:rsidR="00343C5E" w:rsidRPr="00343C5E">
              <w:rPr>
                <w:rStyle w:val="a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e Turma.</w:t>
            </w:r>
          </w:p>
          <w:p w:rsidR="00343C5E" w:rsidRPr="00343C5E" w:rsidRDefault="00343C5E" w:rsidP="00443358">
            <w:pPr>
              <w:numPr>
                <w:ilvl w:val="0"/>
                <w:numId w:val="42"/>
              </w:numPr>
              <w:spacing w:before="0" w:after="0" w:line="360" w:lineRule="auto"/>
              <w:ind w:left="459" w:hanging="425"/>
              <w:rPr>
                <w:rStyle w:val="a"/>
                <w:sz w:val="24"/>
                <w:szCs w:val="24"/>
              </w:rPr>
            </w:pPr>
            <w:r>
              <w:rPr>
                <w:rStyle w:val="a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Ao selecionar o semestre, uma lista de nome de alunos será exibida e, para cada nome de aluno, o sistema deve apresentar um </w:t>
            </w:r>
            <w:proofErr w:type="spellStart"/>
            <w:r>
              <w:rPr>
                <w:rStyle w:val="a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checkbox</w:t>
            </w:r>
            <w:proofErr w:type="spellEnd"/>
            <w:r>
              <w:rPr>
                <w:rStyle w:val="a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.</w:t>
            </w:r>
          </w:p>
          <w:p w:rsidR="00497ED5" w:rsidRPr="00AD0673" w:rsidRDefault="00343C5E" w:rsidP="00443358">
            <w:pPr>
              <w:numPr>
                <w:ilvl w:val="0"/>
                <w:numId w:val="42"/>
              </w:numPr>
              <w:spacing w:before="0" w:after="0" w:line="360" w:lineRule="auto"/>
              <w:ind w:left="459" w:hanging="42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a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Preenchidos os </w:t>
            </w:r>
            <w:proofErr w:type="spellStart"/>
            <w:r>
              <w:rPr>
                <w:rStyle w:val="a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combobox</w:t>
            </w:r>
            <w:proofErr w:type="spellEnd"/>
            <w:r>
              <w:rPr>
                <w:rStyle w:val="a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e selecionados os alunos, o usuário deve pressionar o botão </w:t>
            </w:r>
            <w:r>
              <w:rPr>
                <w:rStyle w:val="a"/>
                <w:bCs/>
                <w:i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Gerar R</w:t>
            </w:r>
            <w:r w:rsidRPr="00343C5E">
              <w:rPr>
                <w:rStyle w:val="a"/>
                <w:bCs/>
                <w:i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elatório</w:t>
            </w:r>
            <w:r>
              <w:rPr>
                <w:rStyle w:val="a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.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497ED5" w:rsidRPr="00AD0673" w:rsidTr="00C375C0">
        <w:trPr>
          <w:trHeight w:val="738"/>
        </w:trPr>
        <w:tc>
          <w:tcPr>
            <w:tcW w:w="2093" w:type="dxa"/>
          </w:tcPr>
          <w:p w:rsidR="00497ED5" w:rsidRPr="00AD0673" w:rsidRDefault="00497ED5" w:rsidP="00C375C0">
            <w:pPr>
              <w:spacing w:before="0" w:after="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 xml:space="preserve">Saída e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br/>
              <w:t>pós-</w:t>
            </w: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condições</w:t>
            </w:r>
          </w:p>
        </w:tc>
        <w:tc>
          <w:tcPr>
            <w:tcW w:w="7654" w:type="dxa"/>
          </w:tcPr>
          <w:p w:rsidR="00497ED5" w:rsidRPr="00AD0673" w:rsidRDefault="003C7D64" w:rsidP="00C375C0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 sistema deve gerar um arquivo PDF com as informações referentes à pesquisa feita.</w:t>
            </w:r>
          </w:p>
        </w:tc>
      </w:tr>
      <w:tr w:rsidR="00497ED5" w:rsidRPr="00AD0673" w:rsidTr="00C375C0">
        <w:tc>
          <w:tcPr>
            <w:tcW w:w="2093" w:type="dxa"/>
          </w:tcPr>
          <w:p w:rsidR="00497ED5" w:rsidRPr="00AD0673" w:rsidRDefault="00497ED5" w:rsidP="00C375C0">
            <w:pPr>
              <w:spacing w:before="0" w:after="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Fluxo de Exceção</w:t>
            </w:r>
          </w:p>
        </w:tc>
        <w:tc>
          <w:tcPr>
            <w:tcW w:w="7654" w:type="dxa"/>
          </w:tcPr>
          <w:p w:rsidR="00497ED5" w:rsidRPr="00AD0673" w:rsidRDefault="00497ED5" w:rsidP="00443358">
            <w:pPr>
              <w:pStyle w:val="PargrafodaLista"/>
              <w:numPr>
                <w:ilvl w:val="0"/>
                <w:numId w:val="22"/>
              </w:numPr>
              <w:spacing w:after="0" w:line="36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Caso o usuário </w:t>
            </w:r>
            <w:r w:rsidR="00343C5E">
              <w:rPr>
                <w:rFonts w:ascii="Times New Roman" w:hAnsi="Times New Roman" w:cs="Times New Roman"/>
                <w:sz w:val="24"/>
                <w:szCs w:val="24"/>
              </w:rPr>
              <w:t xml:space="preserve">não selecione nenhuma das opções de pesquisa, ao pressionar o botão </w:t>
            </w:r>
            <w:r w:rsidR="00343C5E" w:rsidRPr="00343C5E">
              <w:rPr>
                <w:rFonts w:ascii="Times New Roman" w:hAnsi="Times New Roman" w:cs="Times New Roman"/>
                <w:i/>
                <w:sz w:val="24"/>
                <w:szCs w:val="24"/>
              </w:rPr>
              <w:t>Gerar Relatório</w:t>
            </w:r>
            <w:r w:rsidR="00343C5E">
              <w:rPr>
                <w:rFonts w:ascii="Times New Roman" w:hAnsi="Times New Roman" w:cs="Times New Roman"/>
                <w:sz w:val="24"/>
                <w:szCs w:val="24"/>
              </w:rPr>
              <w:t>, o sistema deve exibir uma mensagem solicitando o preenchimento das opções.</w:t>
            </w:r>
          </w:p>
        </w:tc>
      </w:t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tbl>
    <w:p w:rsidR="00497ED5" w:rsidRDefault="00497ED5" w:rsidP="00497ED5">
      <w:pPr>
        <w:spacing w:before="0" w:after="0" w:line="360" w:lineRule="auto"/>
      </w:pPr>
    </w:p>
    <w:p w:rsidR="001C0500" w:rsidRDefault="001C0500" w:rsidP="00497ED5">
      <w:pPr>
        <w:spacing w:before="0" w:after="0" w:line="360" w:lineRule="auto"/>
      </w:pPr>
    </w:p>
    <w:p w:rsidR="001C0500" w:rsidRDefault="001C0500" w:rsidP="00497ED5">
      <w:pPr>
        <w:spacing w:before="0" w:after="0" w:line="360" w:lineRule="auto"/>
      </w:pPr>
    </w:p>
    <w:p w:rsidR="001C0500" w:rsidRDefault="001C0500" w:rsidP="00497ED5">
      <w:pPr>
        <w:spacing w:before="0" w:after="0" w:line="360" w:lineRule="auto"/>
      </w:pPr>
    </w:p>
    <w:p w:rsidR="001C0500" w:rsidRDefault="001C0500">
      <w:pPr>
        <w:spacing w:before="0" w:after="0"/>
        <w:jc w:val="left"/>
      </w:pPr>
      <w:r>
        <w:br w:type="page"/>
      </w:r>
    </w:p>
    <w:p w:rsidR="001C0500" w:rsidRDefault="001C0500">
      <w:pPr>
        <w:spacing w:before="0" w:after="0"/>
        <w:jc w:val="left"/>
      </w:pPr>
    </w:p>
    <w:p w:rsidR="001C0500" w:rsidRPr="00E12EBF" w:rsidRDefault="001C0500" w:rsidP="001C0500">
      <w:pPr>
        <w:pStyle w:val="Ttulo1"/>
        <w:spacing w:before="0"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Modelo Relacional</w:t>
      </w:r>
    </w:p>
    <w:p w:rsidR="001C0500" w:rsidRDefault="001C0500" w:rsidP="001C0500">
      <w:pPr>
        <w:spacing w:before="0" w:after="0" w:line="360" w:lineRule="auto"/>
        <w:rPr>
          <w:rFonts w:ascii="Times New Roman" w:hAnsi="Times New Roman"/>
          <w:sz w:val="24"/>
          <w:szCs w:val="24"/>
        </w:rPr>
      </w:pPr>
    </w:p>
    <w:p w:rsidR="001C0500" w:rsidRDefault="001C0500" w:rsidP="00294087">
      <w:pPr>
        <w:spacing w:before="0" w:after="0" w:line="360" w:lineRule="auto"/>
        <w:ind w:left="0" w:firstLine="426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94087">
        <w:rPr>
          <w:rFonts w:ascii="Times New Roman" w:hAnsi="Times New Roman"/>
          <w:sz w:val="24"/>
          <w:szCs w:val="24"/>
        </w:rPr>
        <w:t xml:space="preserve">O modelo relacional foi desenvolvido por Edgard Frank </w:t>
      </w:r>
      <w:proofErr w:type="spellStart"/>
      <w:r w:rsidRPr="00294087">
        <w:rPr>
          <w:rFonts w:ascii="Times New Roman" w:hAnsi="Times New Roman"/>
          <w:sz w:val="24"/>
          <w:szCs w:val="24"/>
        </w:rPr>
        <w:t>Codd</w:t>
      </w:r>
      <w:proofErr w:type="spellEnd"/>
      <w:r w:rsidRPr="00294087">
        <w:rPr>
          <w:rFonts w:ascii="Times New Roman" w:hAnsi="Times New Roman"/>
          <w:sz w:val="24"/>
          <w:szCs w:val="24"/>
        </w:rPr>
        <w:t xml:space="preserve"> </w:t>
      </w:r>
      <w:r w:rsidRPr="002940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para descrever como as bases de dados devem funcionar</w:t>
      </w:r>
      <w:r w:rsidR="002940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1C0500" w:rsidRDefault="00294087" w:rsidP="00294087">
      <w:pPr>
        <w:spacing w:before="0" w:after="0" w:line="360" w:lineRule="auto"/>
        <w:ind w:left="0" w:firstLine="426"/>
      </w:pPr>
      <w:r>
        <w:rPr>
          <w:rFonts w:ascii="Times New Roman" w:hAnsi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-195580</wp:posOffset>
            </wp:positionH>
            <wp:positionV relativeFrom="paragraph">
              <wp:posOffset>846455</wp:posOffset>
            </wp:positionV>
            <wp:extent cx="6092190" cy="5638800"/>
            <wp:effectExtent l="19050" t="0" r="381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26773" t="14076" r="26092" b="8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Como foi solicitado, há uma versão do sistema que possui banco de dados relacional e, para facilitar o entendimento das entidades e seus atributos no sistema gerenciador de banco de dados, segue o diagrama relacional.</w:t>
      </w:r>
      <w:r>
        <w:t xml:space="preserve"> </w:t>
      </w:r>
    </w:p>
    <w:p w:rsidR="001C0500" w:rsidRPr="00756F2E" w:rsidRDefault="001C0500" w:rsidP="00497ED5">
      <w:pPr>
        <w:spacing w:before="0" w:after="0" w:line="360" w:lineRule="auto"/>
      </w:pPr>
    </w:p>
    <w:sectPr w:rsidR="001C0500" w:rsidRPr="00756F2E" w:rsidSect="00435186">
      <w:headerReference w:type="default" r:id="rId18"/>
      <w:footerReference w:type="default" r:id="rId19"/>
      <w:type w:val="continuous"/>
      <w:pgSz w:w="11906" w:h="16838" w:code="9"/>
      <w:pgMar w:top="312" w:right="1418" w:bottom="1134" w:left="1418" w:header="680" w:footer="68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3A7" w:rsidRDefault="009953A7">
      <w:pPr>
        <w:spacing w:before="0" w:after="0"/>
      </w:pPr>
      <w:r>
        <w:separator/>
      </w:r>
    </w:p>
  </w:endnote>
  <w:endnote w:type="continuationSeparator" w:id="0">
    <w:p w:rsidR="009953A7" w:rsidRDefault="009953A7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3936"/>
      <w:gridCol w:w="1275"/>
      <w:gridCol w:w="2835"/>
      <w:gridCol w:w="1166"/>
    </w:tblGrid>
    <w:tr w:rsidR="001C0500">
      <w:trPr>
        <w:trHeight w:val="302"/>
      </w:trPr>
      <w:tc>
        <w:tcPr>
          <w:tcW w:w="3936" w:type="dxa"/>
        </w:tcPr>
        <w:p w:rsidR="001C0500" w:rsidRDefault="001C0500" w:rsidP="00693C88">
          <w:pPr>
            <w:pStyle w:val="Rodap"/>
            <w:tabs>
              <w:tab w:val="clear" w:pos="4153"/>
              <w:tab w:val="clear" w:pos="8306"/>
            </w:tabs>
            <w:spacing w:after="60"/>
            <w:rPr>
              <w:rFonts w:ascii="Verdana" w:hAnsi="Verdana"/>
            </w:rPr>
          </w:pPr>
          <w:r>
            <w:rPr>
              <w:rFonts w:ascii="Verdana" w:hAnsi="Verdana"/>
            </w:rPr>
            <w:t>Projeto SISAP</w:t>
          </w:r>
        </w:p>
      </w:tc>
      <w:tc>
        <w:tcPr>
          <w:tcW w:w="1275" w:type="dxa"/>
        </w:tcPr>
        <w:p w:rsidR="001C0500" w:rsidRDefault="001C0500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Confidencial</w:t>
          </w:r>
        </w:p>
      </w:tc>
      <w:tc>
        <w:tcPr>
          <w:tcW w:w="2835" w:type="dxa"/>
        </w:tcPr>
        <w:p w:rsidR="001C0500" w:rsidRDefault="001C0500" w:rsidP="0016504D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FILENAME </w:instrText>
          </w:r>
          <w:r>
            <w:rPr>
              <w:rFonts w:ascii="Verdana" w:hAnsi="Verdana"/>
              <w:sz w:val="16"/>
            </w:rPr>
            <w:fldChar w:fldCharType="separate"/>
          </w:r>
          <w:r>
            <w:rPr>
              <w:rFonts w:ascii="Verdana" w:hAnsi="Verdana"/>
              <w:sz w:val="16"/>
            </w:rPr>
            <w:t>C</w:t>
          </w:r>
          <w:r>
            <w:rPr>
              <w:rFonts w:ascii="Verdana" w:hAnsi="Verdana"/>
              <w:noProof/>
              <w:sz w:val="16"/>
            </w:rPr>
            <w:t>asos_de_Uso.doc</w:t>
          </w:r>
          <w:r>
            <w:rPr>
              <w:rFonts w:ascii="Verdana" w:hAnsi="Verdana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.</w:t>
          </w:r>
          <w:proofErr w:type="spellStart"/>
          <w:r>
            <w:rPr>
              <w:rFonts w:ascii="Verdana" w:hAnsi="Verdana"/>
              <w:sz w:val="16"/>
            </w:rPr>
            <w:t>doc</w:t>
          </w:r>
          <w:proofErr w:type="spellEnd"/>
        </w:p>
      </w:tc>
      <w:tc>
        <w:tcPr>
          <w:tcW w:w="1166" w:type="dxa"/>
        </w:tcPr>
        <w:p w:rsidR="001C0500" w:rsidRDefault="001C0500">
          <w:pPr>
            <w:rPr>
              <w:rFonts w:ascii="Verdana" w:hAnsi="Verdana"/>
              <w:sz w:val="16"/>
            </w:rPr>
          </w:pPr>
          <w:proofErr w:type="spellStart"/>
          <w:r>
            <w:rPr>
              <w:rFonts w:ascii="Verdana" w:hAnsi="Verdana"/>
              <w:sz w:val="16"/>
            </w:rPr>
            <w:t>Pág</w:t>
          </w:r>
          <w:proofErr w:type="spellEnd"/>
          <w:r>
            <w:rPr>
              <w:rFonts w:ascii="Verdana" w:hAnsi="Verdana"/>
              <w:sz w:val="16"/>
            </w:rPr>
            <w:t xml:space="preserve"> 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PAGE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>
            <w:rPr>
              <w:rStyle w:val="Nmerodepgina"/>
              <w:rFonts w:ascii="Arial" w:hAnsi="Arial"/>
              <w:noProof/>
              <w:sz w:val="16"/>
            </w:rPr>
            <w:t>2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/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NUMPAGES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>
            <w:rPr>
              <w:rStyle w:val="Nmerodepgina"/>
              <w:rFonts w:ascii="Arial" w:hAnsi="Arial"/>
              <w:noProof/>
              <w:sz w:val="16"/>
            </w:rPr>
            <w:t>20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</w:p>
      </w:tc>
    </w:tr>
  </w:tbl>
  <w:p w:rsidR="001C0500" w:rsidRDefault="001C0500">
    <w:pPr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500" w:rsidRDefault="001C0500" w:rsidP="00756F2E">
    <w:pPr>
      <w:jc w:val="right"/>
      <w:rPr>
        <w:rFonts w:ascii="Verdana" w:hAnsi="Verdana"/>
        <w:sz w:val="16"/>
      </w:rPr>
    </w:pPr>
  </w:p>
  <w:p w:rsidR="001C0500" w:rsidRPr="00756F2E" w:rsidRDefault="001C0500" w:rsidP="00756F2E">
    <w:pPr>
      <w:jc w:val="right"/>
    </w:pPr>
    <w:r w:rsidRPr="000C0973">
      <w:rPr>
        <w:rFonts w:ascii="Verdana" w:hAnsi="Verdana"/>
        <w:noProof/>
        <w:sz w:val="16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7170" type="#_x0000_t32" style="position:absolute;left:0;text-align:left;margin-left:-43.15pt;margin-top:-9.15pt;width:533.25pt;height:0;z-index:251658752" o:connectortype="straight"/>
      </w:pict>
    </w:r>
    <w:r>
      <w:rPr>
        <w:rFonts w:ascii="Verdana" w:hAnsi="Verdana"/>
        <w:sz w:val="16"/>
      </w:rPr>
      <w:t xml:space="preserve">Documentação de Casos de Uso: Sistema SISAP                                                                             </w:t>
    </w:r>
    <w:proofErr w:type="spellStart"/>
    <w:r>
      <w:rPr>
        <w:rFonts w:ascii="Verdana" w:hAnsi="Verdana"/>
        <w:sz w:val="16"/>
      </w:rPr>
      <w:t>Pág</w:t>
    </w:r>
    <w:proofErr w:type="spellEnd"/>
    <w:r>
      <w:rPr>
        <w:rFonts w:ascii="Verdana" w:hAnsi="Verdana"/>
        <w:sz w:val="16"/>
      </w:rPr>
      <w:t xml:space="preserve"> </w:t>
    </w:r>
    <w:r>
      <w:rPr>
        <w:rStyle w:val="Nmerodepgina"/>
        <w:rFonts w:ascii="Arial" w:hAnsi="Arial"/>
        <w:sz w:val="16"/>
      </w:rPr>
      <w:fldChar w:fldCharType="begin"/>
    </w:r>
    <w:r>
      <w:rPr>
        <w:rStyle w:val="Nmerodepgina"/>
        <w:rFonts w:ascii="Arial" w:hAnsi="Arial"/>
        <w:sz w:val="16"/>
      </w:rPr>
      <w:instrText xml:space="preserve"> PAGE </w:instrText>
    </w:r>
    <w:r>
      <w:rPr>
        <w:rStyle w:val="Nmerodepgina"/>
        <w:rFonts w:ascii="Arial" w:hAnsi="Arial"/>
        <w:sz w:val="16"/>
      </w:rPr>
      <w:fldChar w:fldCharType="separate"/>
    </w:r>
    <w:r w:rsidR="005E18E3">
      <w:rPr>
        <w:rStyle w:val="Nmerodepgina"/>
        <w:rFonts w:ascii="Arial" w:hAnsi="Arial"/>
        <w:noProof/>
        <w:sz w:val="16"/>
      </w:rPr>
      <w:t>3</w:t>
    </w:r>
    <w:r>
      <w:rPr>
        <w:rStyle w:val="Nmerodepgina"/>
        <w:rFonts w:ascii="Arial" w:hAnsi="Arial"/>
        <w:sz w:val="16"/>
      </w:rPr>
      <w:fldChar w:fldCharType="end"/>
    </w:r>
    <w:r>
      <w:rPr>
        <w:rFonts w:ascii="Verdana" w:hAnsi="Verdana"/>
        <w:sz w:val="16"/>
      </w:rPr>
      <w:t>/</w:t>
    </w:r>
    <w:r>
      <w:rPr>
        <w:rStyle w:val="Nmerodepgina"/>
        <w:rFonts w:ascii="Arial" w:hAnsi="Arial"/>
        <w:sz w:val="16"/>
      </w:rPr>
      <w:fldChar w:fldCharType="begin"/>
    </w:r>
    <w:r>
      <w:rPr>
        <w:rStyle w:val="Nmerodepgina"/>
        <w:rFonts w:ascii="Arial" w:hAnsi="Arial"/>
        <w:sz w:val="16"/>
      </w:rPr>
      <w:instrText xml:space="preserve"> NUMPAGES </w:instrText>
    </w:r>
    <w:r>
      <w:rPr>
        <w:rStyle w:val="Nmerodepgina"/>
        <w:rFonts w:ascii="Arial" w:hAnsi="Arial"/>
        <w:sz w:val="16"/>
      </w:rPr>
      <w:fldChar w:fldCharType="separate"/>
    </w:r>
    <w:r w:rsidR="005E18E3">
      <w:rPr>
        <w:rStyle w:val="Nmerodepgina"/>
        <w:rFonts w:ascii="Arial" w:hAnsi="Arial"/>
        <w:noProof/>
        <w:sz w:val="16"/>
      </w:rPr>
      <w:t>21</w:t>
    </w:r>
    <w:r>
      <w:rPr>
        <w:rStyle w:val="Nmerodepgina"/>
        <w:rFonts w:ascii="Arial" w:hAnsi="Arial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3A7" w:rsidRDefault="009953A7">
      <w:pPr>
        <w:spacing w:before="0" w:after="0"/>
      </w:pPr>
      <w:r>
        <w:separator/>
      </w:r>
    </w:p>
  </w:footnote>
  <w:footnote w:type="continuationSeparator" w:id="0">
    <w:p w:rsidR="009953A7" w:rsidRDefault="009953A7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500" w:rsidRDefault="001C0500">
    <w:r>
      <w:rPr>
        <w:noProof/>
      </w:rPr>
      <w:drawing>
        <wp:anchor distT="0" distB="0" distL="114300" distR="114300" simplePos="0" relativeHeight="251657728" behindDoc="0" locked="0" layoutInCell="0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40080" cy="420370"/>
          <wp:effectExtent l="0" t="0" r="7620" b="0"/>
          <wp:wrapTopAndBottom/>
          <wp:docPr id="2" name="Imagem 2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500" w:rsidRDefault="001C0500">
    <w:pPr>
      <w:pBdr>
        <w:top w:val="single" w:sz="4" w:space="1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500" w:rsidRPr="00435186" w:rsidRDefault="001C0500" w:rsidP="0043518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0033383"/>
    <w:multiLevelType w:val="hybridMultilevel"/>
    <w:tmpl w:val="B510CE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9D26C5"/>
    <w:multiLevelType w:val="hybridMultilevel"/>
    <w:tmpl w:val="E4704D2E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2384F13"/>
    <w:multiLevelType w:val="hybridMultilevel"/>
    <w:tmpl w:val="8196F16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4CB0E35"/>
    <w:multiLevelType w:val="hybridMultilevel"/>
    <w:tmpl w:val="50F2B928"/>
    <w:lvl w:ilvl="0" w:tplc="0416000D">
      <w:start w:val="1"/>
      <w:numFmt w:val="bullet"/>
      <w:lvlText w:val=""/>
      <w:lvlJc w:val="left"/>
      <w:pPr>
        <w:ind w:left="7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5">
    <w:nsid w:val="04DF03A5"/>
    <w:multiLevelType w:val="hybridMultilevel"/>
    <w:tmpl w:val="E4704D2E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05E315E2"/>
    <w:multiLevelType w:val="hybridMultilevel"/>
    <w:tmpl w:val="4F88978A"/>
    <w:lvl w:ilvl="0" w:tplc="0416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6907285"/>
    <w:multiLevelType w:val="multilevel"/>
    <w:tmpl w:val="64E6672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08177EDF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0A936D84"/>
    <w:multiLevelType w:val="hybridMultilevel"/>
    <w:tmpl w:val="74E63C56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0C1C3135"/>
    <w:multiLevelType w:val="hybridMultilevel"/>
    <w:tmpl w:val="41360FD6"/>
    <w:lvl w:ilvl="0" w:tplc="0416000D">
      <w:start w:val="1"/>
      <w:numFmt w:val="bullet"/>
      <w:lvlText w:val=""/>
      <w:lvlJc w:val="left"/>
      <w:pPr>
        <w:ind w:left="7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1">
    <w:nsid w:val="0CCC2CA2"/>
    <w:multiLevelType w:val="hybridMultilevel"/>
    <w:tmpl w:val="FA16CCC8"/>
    <w:lvl w:ilvl="0" w:tplc="0416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F9B5AEC"/>
    <w:multiLevelType w:val="hybridMultilevel"/>
    <w:tmpl w:val="C48A7346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11464D6B"/>
    <w:multiLevelType w:val="hybridMultilevel"/>
    <w:tmpl w:val="924A9C1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125619B9"/>
    <w:multiLevelType w:val="hybridMultilevel"/>
    <w:tmpl w:val="EB2826BA"/>
    <w:lvl w:ilvl="0" w:tplc="0416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45D5719"/>
    <w:multiLevelType w:val="hybridMultilevel"/>
    <w:tmpl w:val="357C573E"/>
    <w:lvl w:ilvl="0" w:tplc="F6465F0C">
      <w:start w:val="1"/>
      <w:numFmt w:val="decimal"/>
      <w:pStyle w:val="PSCReferencia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616B0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E5EF53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2C44B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6E756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BDED1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BF6A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BAA2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11C6E9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6061D66"/>
    <w:multiLevelType w:val="hybridMultilevel"/>
    <w:tmpl w:val="F0CC578E"/>
    <w:lvl w:ilvl="0" w:tplc="0416000D">
      <w:start w:val="1"/>
      <w:numFmt w:val="bullet"/>
      <w:lvlText w:val=""/>
      <w:lvlJc w:val="left"/>
      <w:pPr>
        <w:ind w:left="7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7">
    <w:nsid w:val="1DDB0808"/>
    <w:multiLevelType w:val="hybridMultilevel"/>
    <w:tmpl w:val="0BBCA982"/>
    <w:lvl w:ilvl="0" w:tplc="4EBE544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E0A2B92"/>
    <w:multiLevelType w:val="hybridMultilevel"/>
    <w:tmpl w:val="892E500C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26C2233D"/>
    <w:multiLevelType w:val="hybridMultilevel"/>
    <w:tmpl w:val="C3820BD4"/>
    <w:lvl w:ilvl="0" w:tplc="0416000D">
      <w:start w:val="1"/>
      <w:numFmt w:val="bullet"/>
      <w:lvlText w:val=""/>
      <w:lvlJc w:val="left"/>
      <w:pPr>
        <w:ind w:left="7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0">
    <w:nsid w:val="27BC0C2E"/>
    <w:multiLevelType w:val="hybridMultilevel"/>
    <w:tmpl w:val="E4704D2E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2A844772"/>
    <w:multiLevelType w:val="multilevel"/>
    <w:tmpl w:val="67269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CC36518"/>
    <w:multiLevelType w:val="hybridMultilevel"/>
    <w:tmpl w:val="469E9270"/>
    <w:lvl w:ilvl="0" w:tplc="0416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0643A92"/>
    <w:multiLevelType w:val="hybridMultilevel"/>
    <w:tmpl w:val="6EB478F0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30B54999"/>
    <w:multiLevelType w:val="hybridMultilevel"/>
    <w:tmpl w:val="57C81E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7283577"/>
    <w:multiLevelType w:val="hybridMultilevel"/>
    <w:tmpl w:val="CC205BD4"/>
    <w:lvl w:ilvl="0" w:tplc="0416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6">
    <w:nsid w:val="38E01ADD"/>
    <w:multiLevelType w:val="hybridMultilevel"/>
    <w:tmpl w:val="E4704D2E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3AB0216F"/>
    <w:multiLevelType w:val="hybridMultilevel"/>
    <w:tmpl w:val="BC2448C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>
    <w:nsid w:val="3DBC1697"/>
    <w:multiLevelType w:val="hybridMultilevel"/>
    <w:tmpl w:val="B06CA5E2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>
    <w:nsid w:val="41BD27BB"/>
    <w:multiLevelType w:val="hybridMultilevel"/>
    <w:tmpl w:val="43A0BE32"/>
    <w:lvl w:ilvl="0" w:tplc="0416000F">
      <w:start w:val="1"/>
      <w:numFmt w:val="decimal"/>
      <w:lvlText w:val="%1."/>
      <w:lvlJc w:val="left"/>
      <w:pPr>
        <w:ind w:left="1179" w:hanging="360"/>
      </w:pPr>
    </w:lvl>
    <w:lvl w:ilvl="1" w:tplc="04160019" w:tentative="1">
      <w:start w:val="1"/>
      <w:numFmt w:val="lowerLetter"/>
      <w:lvlText w:val="%2."/>
      <w:lvlJc w:val="left"/>
      <w:pPr>
        <w:ind w:left="1899" w:hanging="360"/>
      </w:pPr>
    </w:lvl>
    <w:lvl w:ilvl="2" w:tplc="0416001B" w:tentative="1">
      <w:start w:val="1"/>
      <w:numFmt w:val="lowerRoman"/>
      <w:lvlText w:val="%3."/>
      <w:lvlJc w:val="right"/>
      <w:pPr>
        <w:ind w:left="2619" w:hanging="180"/>
      </w:pPr>
    </w:lvl>
    <w:lvl w:ilvl="3" w:tplc="0416000F" w:tentative="1">
      <w:start w:val="1"/>
      <w:numFmt w:val="decimal"/>
      <w:lvlText w:val="%4."/>
      <w:lvlJc w:val="left"/>
      <w:pPr>
        <w:ind w:left="3339" w:hanging="360"/>
      </w:pPr>
    </w:lvl>
    <w:lvl w:ilvl="4" w:tplc="04160019" w:tentative="1">
      <w:start w:val="1"/>
      <w:numFmt w:val="lowerLetter"/>
      <w:lvlText w:val="%5."/>
      <w:lvlJc w:val="left"/>
      <w:pPr>
        <w:ind w:left="4059" w:hanging="360"/>
      </w:pPr>
    </w:lvl>
    <w:lvl w:ilvl="5" w:tplc="0416001B" w:tentative="1">
      <w:start w:val="1"/>
      <w:numFmt w:val="lowerRoman"/>
      <w:lvlText w:val="%6."/>
      <w:lvlJc w:val="right"/>
      <w:pPr>
        <w:ind w:left="4779" w:hanging="180"/>
      </w:pPr>
    </w:lvl>
    <w:lvl w:ilvl="6" w:tplc="0416000F" w:tentative="1">
      <w:start w:val="1"/>
      <w:numFmt w:val="decimal"/>
      <w:lvlText w:val="%7."/>
      <w:lvlJc w:val="left"/>
      <w:pPr>
        <w:ind w:left="5499" w:hanging="360"/>
      </w:pPr>
    </w:lvl>
    <w:lvl w:ilvl="7" w:tplc="04160019" w:tentative="1">
      <w:start w:val="1"/>
      <w:numFmt w:val="lowerLetter"/>
      <w:lvlText w:val="%8."/>
      <w:lvlJc w:val="left"/>
      <w:pPr>
        <w:ind w:left="6219" w:hanging="360"/>
      </w:pPr>
    </w:lvl>
    <w:lvl w:ilvl="8" w:tplc="0416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30">
    <w:nsid w:val="4A9B6C8E"/>
    <w:multiLevelType w:val="hybridMultilevel"/>
    <w:tmpl w:val="9A041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B874589"/>
    <w:multiLevelType w:val="hybridMultilevel"/>
    <w:tmpl w:val="5550335C"/>
    <w:lvl w:ilvl="0" w:tplc="0416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2">
    <w:nsid w:val="4DA744AE"/>
    <w:multiLevelType w:val="hybridMultilevel"/>
    <w:tmpl w:val="3572DD84"/>
    <w:lvl w:ilvl="0" w:tplc="0416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8F86922"/>
    <w:multiLevelType w:val="hybridMultilevel"/>
    <w:tmpl w:val="F97EE6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384BDC"/>
    <w:multiLevelType w:val="hybridMultilevel"/>
    <w:tmpl w:val="575E055E"/>
    <w:lvl w:ilvl="0" w:tplc="0416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5">
    <w:nsid w:val="6CD60EAB"/>
    <w:multiLevelType w:val="hybridMultilevel"/>
    <w:tmpl w:val="F7D8AA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7C06AE"/>
    <w:multiLevelType w:val="hybridMultilevel"/>
    <w:tmpl w:val="D17073B2"/>
    <w:lvl w:ilvl="0" w:tplc="0416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37">
    <w:nsid w:val="753E25A5"/>
    <w:multiLevelType w:val="hybridMultilevel"/>
    <w:tmpl w:val="CC6A93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452AE7"/>
    <w:multiLevelType w:val="hybridMultilevel"/>
    <w:tmpl w:val="41FA63DE"/>
    <w:lvl w:ilvl="0" w:tplc="E49A76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F27C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ACA12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1CAC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FC82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B04D4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2AE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14E78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44ADC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9EC2925"/>
    <w:multiLevelType w:val="hybridMultilevel"/>
    <w:tmpl w:val="DF52F9C0"/>
    <w:lvl w:ilvl="0" w:tplc="FBC696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38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7"/>
  </w:num>
  <w:num w:numId="14">
    <w:abstractNumId w:val="39"/>
  </w:num>
  <w:num w:numId="15">
    <w:abstractNumId w:val="20"/>
  </w:num>
  <w:num w:numId="16">
    <w:abstractNumId w:val="26"/>
  </w:num>
  <w:num w:numId="17">
    <w:abstractNumId w:val="2"/>
  </w:num>
  <w:num w:numId="18">
    <w:abstractNumId w:val="5"/>
  </w:num>
  <w:num w:numId="19">
    <w:abstractNumId w:val="17"/>
  </w:num>
  <w:num w:numId="20">
    <w:abstractNumId w:val="36"/>
  </w:num>
  <w:num w:numId="21">
    <w:abstractNumId w:val="34"/>
  </w:num>
  <w:num w:numId="22">
    <w:abstractNumId w:val="31"/>
  </w:num>
  <w:num w:numId="23">
    <w:abstractNumId w:val="30"/>
  </w:num>
  <w:num w:numId="24">
    <w:abstractNumId w:val="1"/>
  </w:num>
  <w:num w:numId="25">
    <w:abstractNumId w:val="24"/>
  </w:num>
  <w:num w:numId="26">
    <w:abstractNumId w:val="35"/>
  </w:num>
  <w:num w:numId="27">
    <w:abstractNumId w:val="33"/>
  </w:num>
  <w:num w:numId="28">
    <w:abstractNumId w:val="14"/>
  </w:num>
  <w:num w:numId="29">
    <w:abstractNumId w:val="13"/>
  </w:num>
  <w:num w:numId="30">
    <w:abstractNumId w:val="9"/>
  </w:num>
  <w:num w:numId="31">
    <w:abstractNumId w:val="28"/>
  </w:num>
  <w:num w:numId="32">
    <w:abstractNumId w:val="18"/>
  </w:num>
  <w:num w:numId="33">
    <w:abstractNumId w:val="22"/>
  </w:num>
  <w:num w:numId="34">
    <w:abstractNumId w:val="23"/>
  </w:num>
  <w:num w:numId="35">
    <w:abstractNumId w:val="12"/>
  </w:num>
  <w:num w:numId="36">
    <w:abstractNumId w:val="3"/>
  </w:num>
  <w:num w:numId="37">
    <w:abstractNumId w:val="27"/>
  </w:num>
  <w:num w:numId="38">
    <w:abstractNumId w:val="6"/>
  </w:num>
  <w:num w:numId="39">
    <w:abstractNumId w:val="32"/>
  </w:num>
  <w:num w:numId="40">
    <w:abstractNumId w:val="11"/>
  </w:num>
  <w:num w:numId="41">
    <w:abstractNumId w:val="25"/>
  </w:num>
  <w:num w:numId="42">
    <w:abstractNumId w:val="29"/>
  </w:num>
  <w:num w:numId="43">
    <w:abstractNumId w:val="21"/>
  </w:num>
  <w:num w:numId="44">
    <w:abstractNumId w:val="19"/>
  </w:num>
  <w:num w:numId="45">
    <w:abstractNumId w:val="10"/>
  </w:num>
  <w:num w:numId="46">
    <w:abstractNumId w:val="16"/>
  </w:num>
  <w:num w:numId="47">
    <w:abstractNumId w:val="4"/>
  </w:num>
  <w:numIdMacAtCleanup w:val="4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oNotTrackFormatting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90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697F72"/>
    <w:rsid w:val="00002316"/>
    <w:rsid w:val="00045134"/>
    <w:rsid w:val="0008080B"/>
    <w:rsid w:val="000A0E84"/>
    <w:rsid w:val="000C0973"/>
    <w:rsid w:val="000F4A44"/>
    <w:rsid w:val="00103F53"/>
    <w:rsid w:val="0016504D"/>
    <w:rsid w:val="00170F99"/>
    <w:rsid w:val="00184699"/>
    <w:rsid w:val="00195F56"/>
    <w:rsid w:val="001B3138"/>
    <w:rsid w:val="001C0500"/>
    <w:rsid w:val="001D051A"/>
    <w:rsid w:val="001E37DC"/>
    <w:rsid w:val="001F524B"/>
    <w:rsid w:val="00205E6A"/>
    <w:rsid w:val="00212ED8"/>
    <w:rsid w:val="00250563"/>
    <w:rsid w:val="002532B0"/>
    <w:rsid w:val="00273285"/>
    <w:rsid w:val="0027598B"/>
    <w:rsid w:val="00276988"/>
    <w:rsid w:val="0029188F"/>
    <w:rsid w:val="00294087"/>
    <w:rsid w:val="002A40C2"/>
    <w:rsid w:val="002B1244"/>
    <w:rsid w:val="002E20FC"/>
    <w:rsid w:val="002E48F7"/>
    <w:rsid w:val="00301093"/>
    <w:rsid w:val="00312565"/>
    <w:rsid w:val="00314590"/>
    <w:rsid w:val="0032009A"/>
    <w:rsid w:val="00323578"/>
    <w:rsid w:val="00343C5E"/>
    <w:rsid w:val="00344CE6"/>
    <w:rsid w:val="003A7A87"/>
    <w:rsid w:val="003B160D"/>
    <w:rsid w:val="003C6051"/>
    <w:rsid w:val="003C62BF"/>
    <w:rsid w:val="003C7D64"/>
    <w:rsid w:val="003D55C7"/>
    <w:rsid w:val="003F19F6"/>
    <w:rsid w:val="003F25D2"/>
    <w:rsid w:val="0041574D"/>
    <w:rsid w:val="00421C93"/>
    <w:rsid w:val="004265AE"/>
    <w:rsid w:val="00435186"/>
    <w:rsid w:val="00443358"/>
    <w:rsid w:val="00454EFA"/>
    <w:rsid w:val="00461FD9"/>
    <w:rsid w:val="00465AEC"/>
    <w:rsid w:val="00465D06"/>
    <w:rsid w:val="004663FC"/>
    <w:rsid w:val="00481521"/>
    <w:rsid w:val="00485CF3"/>
    <w:rsid w:val="00497ED5"/>
    <w:rsid w:val="004B4F88"/>
    <w:rsid w:val="004B655B"/>
    <w:rsid w:val="0050398E"/>
    <w:rsid w:val="00512CC4"/>
    <w:rsid w:val="00514C2D"/>
    <w:rsid w:val="00527426"/>
    <w:rsid w:val="005302F1"/>
    <w:rsid w:val="00544D0A"/>
    <w:rsid w:val="00572983"/>
    <w:rsid w:val="005774E5"/>
    <w:rsid w:val="005B33F9"/>
    <w:rsid w:val="005B3A57"/>
    <w:rsid w:val="005E18E3"/>
    <w:rsid w:val="005F0E08"/>
    <w:rsid w:val="006117BF"/>
    <w:rsid w:val="006205E1"/>
    <w:rsid w:val="00646F77"/>
    <w:rsid w:val="00647BF2"/>
    <w:rsid w:val="00652AAE"/>
    <w:rsid w:val="00662AD8"/>
    <w:rsid w:val="006832A0"/>
    <w:rsid w:val="00693C88"/>
    <w:rsid w:val="00697F72"/>
    <w:rsid w:val="006C7ACF"/>
    <w:rsid w:val="006F63F4"/>
    <w:rsid w:val="007109AC"/>
    <w:rsid w:val="0071783D"/>
    <w:rsid w:val="00755ED5"/>
    <w:rsid w:val="00756F2E"/>
    <w:rsid w:val="007C5CBE"/>
    <w:rsid w:val="007D6414"/>
    <w:rsid w:val="0080227C"/>
    <w:rsid w:val="0081357F"/>
    <w:rsid w:val="00821299"/>
    <w:rsid w:val="00853B6A"/>
    <w:rsid w:val="00862B86"/>
    <w:rsid w:val="008B7EF3"/>
    <w:rsid w:val="008C1ED8"/>
    <w:rsid w:val="008C2569"/>
    <w:rsid w:val="0090109E"/>
    <w:rsid w:val="00905040"/>
    <w:rsid w:val="00944AB1"/>
    <w:rsid w:val="00955213"/>
    <w:rsid w:val="009706DA"/>
    <w:rsid w:val="00973212"/>
    <w:rsid w:val="00975D18"/>
    <w:rsid w:val="00984026"/>
    <w:rsid w:val="009872ED"/>
    <w:rsid w:val="00990B2C"/>
    <w:rsid w:val="009917E2"/>
    <w:rsid w:val="00994B2A"/>
    <w:rsid w:val="009953A7"/>
    <w:rsid w:val="00996248"/>
    <w:rsid w:val="009B1087"/>
    <w:rsid w:val="009C1323"/>
    <w:rsid w:val="009D1D52"/>
    <w:rsid w:val="009D42BC"/>
    <w:rsid w:val="009E3397"/>
    <w:rsid w:val="009E46F2"/>
    <w:rsid w:val="009F1E12"/>
    <w:rsid w:val="009F57A5"/>
    <w:rsid w:val="00A014F0"/>
    <w:rsid w:val="00A3178E"/>
    <w:rsid w:val="00A33162"/>
    <w:rsid w:val="00A45672"/>
    <w:rsid w:val="00A70107"/>
    <w:rsid w:val="00A73E99"/>
    <w:rsid w:val="00A910E5"/>
    <w:rsid w:val="00AA119A"/>
    <w:rsid w:val="00AB0502"/>
    <w:rsid w:val="00AB37FE"/>
    <w:rsid w:val="00AD0673"/>
    <w:rsid w:val="00AD5D6C"/>
    <w:rsid w:val="00AE29BC"/>
    <w:rsid w:val="00B024EA"/>
    <w:rsid w:val="00B11F63"/>
    <w:rsid w:val="00B47AD0"/>
    <w:rsid w:val="00B514B5"/>
    <w:rsid w:val="00B5685F"/>
    <w:rsid w:val="00B84B6B"/>
    <w:rsid w:val="00B87874"/>
    <w:rsid w:val="00BA148C"/>
    <w:rsid w:val="00BA3909"/>
    <w:rsid w:val="00BA7911"/>
    <w:rsid w:val="00BB172B"/>
    <w:rsid w:val="00BC4592"/>
    <w:rsid w:val="00BC750E"/>
    <w:rsid w:val="00C01C16"/>
    <w:rsid w:val="00C1066E"/>
    <w:rsid w:val="00C11D80"/>
    <w:rsid w:val="00C225A3"/>
    <w:rsid w:val="00C375C0"/>
    <w:rsid w:val="00C4621E"/>
    <w:rsid w:val="00C47F11"/>
    <w:rsid w:val="00C61134"/>
    <w:rsid w:val="00C66CFB"/>
    <w:rsid w:val="00C97DC4"/>
    <w:rsid w:val="00CD192B"/>
    <w:rsid w:val="00CE6E96"/>
    <w:rsid w:val="00D00EB9"/>
    <w:rsid w:val="00D231B1"/>
    <w:rsid w:val="00D47E24"/>
    <w:rsid w:val="00D51FB6"/>
    <w:rsid w:val="00D90A94"/>
    <w:rsid w:val="00D94888"/>
    <w:rsid w:val="00DB2D7A"/>
    <w:rsid w:val="00DE13E0"/>
    <w:rsid w:val="00DF6D89"/>
    <w:rsid w:val="00E04BD3"/>
    <w:rsid w:val="00E12EBF"/>
    <w:rsid w:val="00E20885"/>
    <w:rsid w:val="00E240C8"/>
    <w:rsid w:val="00E27CE9"/>
    <w:rsid w:val="00E410A8"/>
    <w:rsid w:val="00E44482"/>
    <w:rsid w:val="00E53973"/>
    <w:rsid w:val="00E660C0"/>
    <w:rsid w:val="00E87EE5"/>
    <w:rsid w:val="00EA349B"/>
    <w:rsid w:val="00EA3B4B"/>
    <w:rsid w:val="00EC585F"/>
    <w:rsid w:val="00EC7B25"/>
    <w:rsid w:val="00EF537D"/>
    <w:rsid w:val="00F07495"/>
    <w:rsid w:val="00F44722"/>
    <w:rsid w:val="00F47196"/>
    <w:rsid w:val="00F64067"/>
    <w:rsid w:val="00FB5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ind w:left="318" w:hanging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SC_Normal"/>
    <w:qFormat/>
    <w:rsid w:val="00002316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qFormat/>
    <w:rsid w:val="00002316"/>
    <w:pPr>
      <w:keepNext/>
      <w:numPr>
        <w:numId w:val="2"/>
      </w:numPr>
      <w:pBdr>
        <w:bottom w:val="single" w:sz="4" w:space="1" w:color="auto"/>
      </w:pBdr>
      <w:shd w:val="clear" w:color="auto" w:fill="FFFFFF"/>
      <w:spacing w:before="500" w:after="120"/>
      <w:ind w:left="431" w:hanging="431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qFormat/>
    <w:rsid w:val="00002316"/>
    <w:pPr>
      <w:keepNext/>
      <w:numPr>
        <w:ilvl w:val="1"/>
        <w:numId w:val="3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qFormat/>
    <w:rsid w:val="00002316"/>
    <w:pPr>
      <w:keepNext/>
      <w:numPr>
        <w:ilvl w:val="2"/>
        <w:numId w:val="4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qFormat/>
    <w:rsid w:val="00002316"/>
    <w:pPr>
      <w:keepNext/>
      <w:numPr>
        <w:ilvl w:val="3"/>
        <w:numId w:val="5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qFormat/>
    <w:rsid w:val="00002316"/>
    <w:pPr>
      <w:numPr>
        <w:ilvl w:val="4"/>
        <w:numId w:val="6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rsid w:val="00002316"/>
    <w:pPr>
      <w:numPr>
        <w:ilvl w:val="5"/>
        <w:numId w:val="7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qFormat/>
    <w:rsid w:val="00002316"/>
    <w:pPr>
      <w:numPr>
        <w:ilvl w:val="6"/>
        <w:numId w:val="8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002316"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rsid w:val="00002316"/>
    <w:pPr>
      <w:numPr>
        <w:ilvl w:val="8"/>
        <w:numId w:val="10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rsid w:val="00002316"/>
    <w:pPr>
      <w:spacing w:before="120" w:after="0"/>
      <w:jc w:val="left"/>
    </w:pPr>
    <w:rPr>
      <w:b/>
      <w:bCs/>
      <w:i/>
      <w:iCs/>
      <w:szCs w:val="28"/>
    </w:rPr>
  </w:style>
  <w:style w:type="paragraph" w:styleId="Sumrio2">
    <w:name w:val="toc 2"/>
    <w:basedOn w:val="Normal"/>
    <w:next w:val="Normal"/>
    <w:autoRedefine/>
    <w:uiPriority w:val="39"/>
    <w:rsid w:val="00002316"/>
    <w:pPr>
      <w:spacing w:before="120" w:after="0"/>
      <w:ind w:left="220"/>
      <w:jc w:val="left"/>
    </w:pPr>
    <w:rPr>
      <w:b/>
      <w:bCs/>
      <w:szCs w:val="26"/>
    </w:rPr>
  </w:style>
  <w:style w:type="paragraph" w:styleId="Sumrio3">
    <w:name w:val="toc 3"/>
    <w:basedOn w:val="Normal"/>
    <w:next w:val="Normal"/>
    <w:autoRedefine/>
    <w:uiPriority w:val="39"/>
    <w:rsid w:val="00002316"/>
    <w:pPr>
      <w:spacing w:before="0" w:after="0"/>
      <w:ind w:left="440"/>
      <w:jc w:val="left"/>
    </w:pPr>
    <w:rPr>
      <w:szCs w:val="24"/>
    </w:rPr>
  </w:style>
  <w:style w:type="paragraph" w:styleId="Sumrio4">
    <w:name w:val="toc 4"/>
    <w:basedOn w:val="Normal"/>
    <w:next w:val="Normal"/>
    <w:autoRedefine/>
    <w:semiHidden/>
    <w:rsid w:val="00002316"/>
    <w:pPr>
      <w:spacing w:before="0" w:after="0"/>
      <w:ind w:left="660"/>
      <w:jc w:val="left"/>
    </w:pPr>
    <w:rPr>
      <w:szCs w:val="24"/>
    </w:rPr>
  </w:style>
  <w:style w:type="paragraph" w:styleId="Sumrio5">
    <w:name w:val="toc 5"/>
    <w:basedOn w:val="Normal"/>
    <w:next w:val="Normal"/>
    <w:autoRedefine/>
    <w:semiHidden/>
    <w:rsid w:val="00002316"/>
    <w:pPr>
      <w:spacing w:before="0" w:after="0"/>
      <w:ind w:left="880"/>
      <w:jc w:val="left"/>
    </w:pPr>
    <w:rPr>
      <w:szCs w:val="24"/>
    </w:rPr>
  </w:style>
  <w:style w:type="paragraph" w:styleId="Sumrio6">
    <w:name w:val="toc 6"/>
    <w:basedOn w:val="Normal"/>
    <w:next w:val="Normal"/>
    <w:autoRedefine/>
    <w:semiHidden/>
    <w:rsid w:val="00002316"/>
    <w:pPr>
      <w:spacing w:before="0" w:after="0"/>
      <w:ind w:left="1100"/>
      <w:jc w:val="left"/>
    </w:pPr>
    <w:rPr>
      <w:szCs w:val="24"/>
    </w:rPr>
  </w:style>
  <w:style w:type="paragraph" w:styleId="Sumrio7">
    <w:name w:val="toc 7"/>
    <w:basedOn w:val="Normal"/>
    <w:next w:val="Normal"/>
    <w:autoRedefine/>
    <w:semiHidden/>
    <w:rsid w:val="00002316"/>
    <w:pPr>
      <w:spacing w:before="0" w:after="0"/>
      <w:ind w:left="1320"/>
      <w:jc w:val="left"/>
    </w:pPr>
    <w:rPr>
      <w:szCs w:val="24"/>
    </w:rPr>
  </w:style>
  <w:style w:type="paragraph" w:styleId="Sumrio8">
    <w:name w:val="toc 8"/>
    <w:basedOn w:val="Normal"/>
    <w:next w:val="Normal"/>
    <w:autoRedefine/>
    <w:semiHidden/>
    <w:rsid w:val="00002316"/>
    <w:pPr>
      <w:spacing w:before="0" w:after="0"/>
      <w:ind w:left="1540"/>
      <w:jc w:val="left"/>
    </w:pPr>
    <w:rPr>
      <w:szCs w:val="24"/>
    </w:rPr>
  </w:style>
  <w:style w:type="paragraph" w:styleId="Sumrio9">
    <w:name w:val="toc 9"/>
    <w:basedOn w:val="Normal"/>
    <w:next w:val="Normal"/>
    <w:autoRedefine/>
    <w:semiHidden/>
    <w:rsid w:val="00002316"/>
    <w:pPr>
      <w:spacing w:before="0" w:after="0"/>
      <w:ind w:left="1760"/>
      <w:jc w:val="left"/>
    </w:pPr>
    <w:rPr>
      <w:szCs w:val="24"/>
    </w:rPr>
  </w:style>
  <w:style w:type="paragraph" w:styleId="Cabealho">
    <w:name w:val="header"/>
    <w:basedOn w:val="Normal"/>
    <w:rsid w:val="00002316"/>
    <w:pPr>
      <w:tabs>
        <w:tab w:val="center" w:pos="4320"/>
        <w:tab w:val="right" w:pos="8640"/>
      </w:tabs>
    </w:pPr>
  </w:style>
  <w:style w:type="character" w:styleId="Hyperlink">
    <w:name w:val="Hyperlink"/>
    <w:aliases w:val="PSC_Hyperlink"/>
    <w:basedOn w:val="Fontepargpadro"/>
    <w:uiPriority w:val="99"/>
    <w:rsid w:val="00002316"/>
    <w:rPr>
      <w:color w:val="0000FF"/>
      <w:u w:val="single"/>
    </w:rPr>
  </w:style>
  <w:style w:type="character" w:styleId="Nmerodepgina">
    <w:name w:val="page number"/>
    <w:basedOn w:val="Fontepargpadro"/>
    <w:rsid w:val="00002316"/>
  </w:style>
  <w:style w:type="paragraph" w:customStyle="1" w:styleId="PSCComentarioTemplate">
    <w:name w:val="PSC_Comentario_Template"/>
    <w:basedOn w:val="Normal"/>
    <w:rsid w:val="00002316"/>
    <w:rPr>
      <w:i/>
    </w:rPr>
  </w:style>
  <w:style w:type="paragraph" w:customStyle="1" w:styleId="PSCLegenda">
    <w:name w:val="PSC_Legenda"/>
    <w:basedOn w:val="Normal"/>
    <w:rsid w:val="00002316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Normal"/>
    <w:rsid w:val="00002316"/>
    <w:pPr>
      <w:numPr>
        <w:numId w:val="1"/>
      </w:numPr>
      <w:outlineLvl w:val="0"/>
    </w:pPr>
  </w:style>
  <w:style w:type="paragraph" w:customStyle="1" w:styleId="PSCTabelaCabecalho">
    <w:name w:val="PSC_Tabela_Cabecalho"/>
    <w:basedOn w:val="Normal"/>
    <w:autoRedefine/>
    <w:rsid w:val="00002316"/>
    <w:pPr>
      <w:jc w:val="left"/>
    </w:pPr>
    <w:rPr>
      <w:rFonts w:ascii="Verdana" w:hAnsi="Verdana"/>
      <w:b/>
      <w:sz w:val="20"/>
    </w:rPr>
  </w:style>
  <w:style w:type="paragraph" w:styleId="Rodap">
    <w:name w:val="footer"/>
    <w:aliases w:val="PSC_Rodapé"/>
    <w:basedOn w:val="Normal"/>
    <w:rsid w:val="00002316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rsid w:val="00002316"/>
    <w:pPr>
      <w:ind w:hanging="547"/>
      <w:jc w:val="center"/>
    </w:pPr>
    <w:rPr>
      <w:rFonts w:ascii="Verdana" w:hAnsi="Verdana"/>
      <w:b/>
      <w:noProof/>
      <w:sz w:val="28"/>
    </w:rPr>
  </w:style>
  <w:style w:type="paragraph" w:customStyle="1" w:styleId="titulocapaprojeto">
    <w:name w:val="titulo_capa_projeto"/>
    <w:basedOn w:val="Normal"/>
    <w:rsid w:val="00002316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rsid w:val="00002316"/>
    <w:pPr>
      <w:ind w:hanging="547"/>
      <w:jc w:val="center"/>
    </w:pPr>
    <w:rPr>
      <w:rFonts w:ascii="Verdana" w:hAnsi="Verdana"/>
      <w:noProof/>
      <w:sz w:val="22"/>
    </w:rPr>
  </w:style>
  <w:style w:type="paragraph" w:customStyle="1" w:styleId="PSCRequisito">
    <w:name w:val="PSC_Requisito"/>
    <w:basedOn w:val="Normal"/>
    <w:rsid w:val="00002316"/>
    <w:pPr>
      <w:pBdr>
        <w:top w:val="single" w:sz="4" w:space="1" w:color="auto"/>
        <w:bottom w:val="single" w:sz="4" w:space="1" w:color="auto"/>
      </w:pBdr>
      <w:jc w:val="center"/>
    </w:pPr>
    <w:rPr>
      <w:rFonts w:ascii="Verdana" w:hAnsi="Verdana"/>
      <w:b/>
      <w:bCs/>
      <w:sz w:val="20"/>
    </w:rPr>
  </w:style>
  <w:style w:type="paragraph" w:customStyle="1" w:styleId="PSCFluxoCasoUso">
    <w:name w:val="PSC_Fluxo_Caso_Uso"/>
    <w:basedOn w:val="Normal"/>
    <w:rsid w:val="00002316"/>
    <w:pPr>
      <w:outlineLvl w:val="0"/>
    </w:pPr>
    <w:rPr>
      <w:rFonts w:ascii="Verdana" w:hAnsi="Verdana"/>
      <w:b/>
      <w:bCs/>
      <w:sz w:val="20"/>
    </w:rPr>
  </w:style>
  <w:style w:type="character" w:styleId="Refdecomentrio">
    <w:name w:val="annotation reference"/>
    <w:basedOn w:val="Fontepargpadro"/>
    <w:semiHidden/>
    <w:rsid w:val="00002316"/>
    <w:rPr>
      <w:sz w:val="16"/>
      <w:szCs w:val="16"/>
    </w:rPr>
  </w:style>
  <w:style w:type="paragraph" w:styleId="Textodecomentrio">
    <w:name w:val="annotation text"/>
    <w:basedOn w:val="Normal"/>
    <w:semiHidden/>
    <w:rsid w:val="00002316"/>
    <w:rPr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55ED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5ED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2B1244"/>
    <w:pPr>
      <w:suppressAutoHyphens/>
      <w:spacing w:before="0" w:after="200" w:line="276" w:lineRule="auto"/>
      <w:ind w:left="720"/>
      <w:jc w:val="left"/>
    </w:pPr>
    <w:rPr>
      <w:rFonts w:ascii="Calibri" w:eastAsia="Calibri" w:hAnsi="Calibri" w:cs="Calibri"/>
      <w:szCs w:val="22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81357F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rsid w:val="0081357F"/>
  </w:style>
  <w:style w:type="table" w:styleId="Tabelacomgrade">
    <w:name w:val="Table Grid"/>
    <w:basedOn w:val="Tabelanormal"/>
    <w:uiPriority w:val="59"/>
    <w:rsid w:val="00544D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a"/>
    <w:rsid w:val="004B65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SC_Normal"/>
    <w:qFormat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qFormat/>
    <w:pPr>
      <w:keepNext/>
      <w:numPr>
        <w:numId w:val="2"/>
      </w:numPr>
      <w:pBdr>
        <w:bottom w:val="single" w:sz="4" w:space="1" w:color="auto"/>
      </w:pBdr>
      <w:shd w:val="clear" w:color="auto" w:fill="FFFFFF"/>
      <w:spacing w:before="500" w:after="120"/>
      <w:ind w:left="431" w:hanging="431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qFormat/>
    <w:pPr>
      <w:keepNext/>
      <w:numPr>
        <w:ilvl w:val="1"/>
        <w:numId w:val="3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qFormat/>
    <w:pPr>
      <w:keepNext/>
      <w:numPr>
        <w:ilvl w:val="2"/>
        <w:numId w:val="4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qFormat/>
    <w:pPr>
      <w:keepNext/>
      <w:numPr>
        <w:ilvl w:val="3"/>
        <w:numId w:val="5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qFormat/>
    <w:pPr>
      <w:numPr>
        <w:ilvl w:val="4"/>
        <w:numId w:val="6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Sumrio1">
    <w:name w:val="toc 1"/>
    <w:basedOn w:val="Normal"/>
    <w:next w:val="Normal"/>
    <w:autoRedefine/>
    <w:uiPriority w:val="39"/>
    <w:pPr>
      <w:spacing w:before="120" w:after="0"/>
      <w:jc w:val="left"/>
    </w:pPr>
    <w:rPr>
      <w:b/>
      <w:bCs/>
      <w:i/>
      <w:iCs/>
      <w:szCs w:val="28"/>
    </w:rPr>
  </w:style>
  <w:style w:type="paragraph" w:styleId="Sumrio2">
    <w:name w:val="toc 2"/>
    <w:basedOn w:val="Normal"/>
    <w:next w:val="Normal"/>
    <w:autoRedefine/>
    <w:uiPriority w:val="39"/>
    <w:pPr>
      <w:spacing w:before="120" w:after="0"/>
      <w:ind w:left="220"/>
      <w:jc w:val="left"/>
    </w:pPr>
    <w:rPr>
      <w:b/>
      <w:bCs/>
      <w:szCs w:val="26"/>
    </w:rPr>
  </w:style>
  <w:style w:type="paragraph" w:styleId="Sumrio3">
    <w:name w:val="toc 3"/>
    <w:basedOn w:val="Normal"/>
    <w:next w:val="Normal"/>
    <w:autoRedefine/>
    <w:uiPriority w:val="39"/>
    <w:pPr>
      <w:spacing w:before="0" w:after="0"/>
      <w:ind w:left="440"/>
      <w:jc w:val="left"/>
    </w:pPr>
    <w:rPr>
      <w:szCs w:val="24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660"/>
      <w:jc w:val="left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100"/>
      <w:jc w:val="left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320"/>
      <w:jc w:val="left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540"/>
      <w:jc w:val="left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760"/>
      <w:jc w:val="left"/>
    </w:pPr>
    <w:rPr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aliases w:val="PSC_Hyperlink"/>
    <w:basedOn w:val="Fontepargpadro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paragraph" w:customStyle="1" w:styleId="PSCComentarioTemplate">
    <w:name w:val="PSC_Comentario_Template"/>
    <w:basedOn w:val="Normal"/>
    <w:rPr>
      <w:i/>
    </w:rPr>
  </w:style>
  <w:style w:type="paragraph" w:customStyle="1" w:styleId="PSCLegenda">
    <w:name w:val="PSC_Legenda"/>
    <w:basedOn w:val="Normal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Normal"/>
    <w:pPr>
      <w:numPr>
        <w:numId w:val="1"/>
      </w:numPr>
      <w:outlineLvl w:val="0"/>
    </w:pPr>
  </w:style>
  <w:style w:type="paragraph" w:customStyle="1" w:styleId="PSCTabelaCabecalho">
    <w:name w:val="PSC_Tabela_Cabecalho"/>
    <w:basedOn w:val="Normal"/>
    <w:autoRedefine/>
    <w:pPr>
      <w:jc w:val="left"/>
    </w:pPr>
    <w:rPr>
      <w:rFonts w:ascii="Verdana" w:hAnsi="Verdana"/>
      <w:b/>
      <w:sz w:val="20"/>
    </w:rPr>
  </w:style>
  <w:style w:type="paragraph" w:styleId="Rodap">
    <w:name w:val="footer"/>
    <w:aliases w:val="PSC_Rodapé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pPr>
      <w:ind w:hanging="547"/>
      <w:jc w:val="center"/>
    </w:pPr>
    <w:rPr>
      <w:rFonts w:ascii="Verdana" w:hAnsi="Verdana"/>
      <w:b/>
      <w:noProof/>
      <w:sz w:val="28"/>
    </w:rPr>
  </w:style>
  <w:style w:type="paragraph" w:customStyle="1" w:styleId="titulocapaprojeto">
    <w:name w:val="titulo_capa_projeto"/>
    <w:basedOn w:val="Normal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pPr>
      <w:ind w:hanging="547"/>
      <w:jc w:val="center"/>
    </w:pPr>
    <w:rPr>
      <w:rFonts w:ascii="Verdana" w:hAnsi="Verdana"/>
      <w:noProof/>
      <w:sz w:val="22"/>
    </w:rPr>
  </w:style>
  <w:style w:type="paragraph" w:customStyle="1" w:styleId="PSCRequisito">
    <w:name w:val="PSC_Requisito"/>
    <w:basedOn w:val="Normal"/>
    <w:pPr>
      <w:pBdr>
        <w:top w:val="single" w:sz="4" w:space="1" w:color="auto"/>
        <w:bottom w:val="single" w:sz="4" w:space="1" w:color="auto"/>
      </w:pBdr>
      <w:jc w:val="center"/>
    </w:pPr>
    <w:rPr>
      <w:rFonts w:ascii="Verdana" w:hAnsi="Verdana"/>
      <w:b/>
      <w:bCs/>
      <w:sz w:val="20"/>
    </w:rPr>
  </w:style>
  <w:style w:type="paragraph" w:customStyle="1" w:styleId="PSCFluxoCasoUso">
    <w:name w:val="PSC_Fluxo_Caso_Uso"/>
    <w:basedOn w:val="Normal"/>
    <w:pPr>
      <w:outlineLvl w:val="0"/>
    </w:pPr>
    <w:rPr>
      <w:rFonts w:ascii="Verdana" w:hAnsi="Verdana"/>
      <w:b/>
      <w:bCs/>
      <w:sz w:val="20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55ED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5ED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2B1244"/>
    <w:pPr>
      <w:suppressAutoHyphens/>
      <w:spacing w:before="0" w:after="200" w:line="276" w:lineRule="auto"/>
      <w:ind w:left="720"/>
      <w:jc w:val="left"/>
    </w:pPr>
    <w:rPr>
      <w:rFonts w:ascii="Calibri" w:eastAsia="Calibri" w:hAnsi="Calibri" w:cs="Calibri"/>
      <w:szCs w:val="22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81357F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rsid w:val="0081357F"/>
  </w:style>
  <w:style w:type="table" w:styleId="Tabelacomgrade">
    <w:name w:val="Table Grid"/>
    <w:basedOn w:val="Tabelanormal"/>
    <w:uiPriority w:val="59"/>
    <w:rsid w:val="00544D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a"/>
    <w:rsid w:val="004B65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71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pt.wikipedia.org/wiki/Ivar_Jacobson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pt.wikipedia.org/wiki/Caso_de_uso" TargetMode="External"/><Relationship Id="rId10" Type="http://schemas.openxmlformats.org/officeDocument/2006/relationships/header" Target="header2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pt.wikipedia.org/wiki/Caso_de_uso" TargetMode="External"/><Relationship Id="rId2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ida\Cefet\EngenhariaSoftware\Modelo\EspecificacaoCasosUso.dot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jpeg"/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Cívico">
  <a:themeElements>
    <a:clrScheme name="Cívico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ívico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ívico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2C311-CDA8-41FE-92CE-3F02FAAFA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EspecificacaoCasosUso</Template>
  <TotalTime>89</TotalTime>
  <Pages>21</Pages>
  <Words>3917</Words>
  <Characters>21153</Characters>
  <Application>Microsoft Office Word</Application>
  <DocSecurity>0</DocSecurity>
  <Lines>176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Casos de Uso</vt:lpstr>
    </vt:vector>
  </TitlesOfParts>
  <Company>CESAR</Company>
  <LinksUpToDate>false</LinksUpToDate>
  <CharactersWithSpaces>25020</CharactersWithSpaces>
  <SharedDoc>false</SharedDoc>
  <HLinks>
    <vt:vector size="126" baseType="variant">
      <vt:variant>
        <vt:i4>7274537</vt:i4>
      </vt:variant>
      <vt:variant>
        <vt:i4>114</vt:i4>
      </vt:variant>
      <vt:variant>
        <vt:i4>0</vt:i4>
      </vt:variant>
      <vt:variant>
        <vt:i4>5</vt:i4>
      </vt:variant>
      <vt:variant>
        <vt:lpwstr>http://pt.wikipedia.org/wiki/Login</vt:lpwstr>
      </vt:variant>
      <vt:variant>
        <vt:lpwstr/>
      </vt:variant>
      <vt:variant>
        <vt:i4>3801193</vt:i4>
      </vt:variant>
      <vt:variant>
        <vt:i4>111</vt:i4>
      </vt:variant>
      <vt:variant>
        <vt:i4>0</vt:i4>
      </vt:variant>
      <vt:variant>
        <vt:i4>5</vt:i4>
      </vt:variant>
      <vt:variant>
        <vt:lpwstr>http://pt.wikipedia.org/wiki/Caso_de_uso</vt:lpwstr>
      </vt:variant>
      <vt:variant>
        <vt:lpwstr/>
      </vt:variant>
      <vt:variant>
        <vt:i4>3801193</vt:i4>
      </vt:variant>
      <vt:variant>
        <vt:i4>108</vt:i4>
      </vt:variant>
      <vt:variant>
        <vt:i4>0</vt:i4>
      </vt:variant>
      <vt:variant>
        <vt:i4>5</vt:i4>
      </vt:variant>
      <vt:variant>
        <vt:lpwstr>http://pt.wikipedia.org/wiki/Caso_de_uso</vt:lpwstr>
      </vt:variant>
      <vt:variant>
        <vt:lpwstr/>
      </vt:variant>
      <vt:variant>
        <vt:i4>5111855</vt:i4>
      </vt:variant>
      <vt:variant>
        <vt:i4>105</vt:i4>
      </vt:variant>
      <vt:variant>
        <vt:i4>0</vt:i4>
      </vt:variant>
      <vt:variant>
        <vt:i4>5</vt:i4>
      </vt:variant>
      <vt:variant>
        <vt:lpwstr>http://pt.wikipedia.org/wiki/Ivar_Jacobson</vt:lpwstr>
      </vt:variant>
      <vt:variant>
        <vt:lpwstr/>
      </vt:variant>
      <vt:variant>
        <vt:i4>1900607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_Toc181675811</vt:lpwstr>
      </vt:variant>
      <vt:variant>
        <vt:i4>1900607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_Toc181675810</vt:lpwstr>
      </vt:variant>
      <vt:variant>
        <vt:i4>1835071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_Toc181675809</vt:lpwstr>
      </vt:variant>
      <vt:variant>
        <vt:i4>1835071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_Toc181675808</vt:lpwstr>
      </vt:variant>
      <vt:variant>
        <vt:i4>1835071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_Toc181675807</vt:lpwstr>
      </vt:variant>
      <vt:variant>
        <vt:i4>1835071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_Toc181675806</vt:lpwstr>
      </vt:variant>
      <vt:variant>
        <vt:i4>1835071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_Toc181675805</vt:lpwstr>
      </vt:variant>
      <vt:variant>
        <vt:i4>1835071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_Toc181675804</vt:lpwstr>
      </vt:variant>
      <vt:variant>
        <vt:i4>1835071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_Toc181675803</vt:lpwstr>
      </vt:variant>
      <vt:variant>
        <vt:i4>1835071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_Toc181675802</vt:lpwstr>
      </vt:variant>
      <vt:variant>
        <vt:i4>1835071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_Toc181675801</vt:lpwstr>
      </vt:variant>
      <vt:variant>
        <vt:i4>1835071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_Toc181675800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_Toc181675799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_Toc181675798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_Toc181675797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_Toc181675796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_Toc181675795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Casos de Uso</dc:title>
  <dc:creator>IsaiaS</dc:creator>
  <cp:lastModifiedBy>Èmelle</cp:lastModifiedBy>
  <cp:revision>6</cp:revision>
  <cp:lastPrinted>2000-09-06T19:31:00Z</cp:lastPrinted>
  <dcterms:created xsi:type="dcterms:W3CDTF">2013-12-09T22:10:00Z</dcterms:created>
  <dcterms:modified xsi:type="dcterms:W3CDTF">2013-12-09T23:51:00Z</dcterms:modified>
</cp:coreProperties>
</file>